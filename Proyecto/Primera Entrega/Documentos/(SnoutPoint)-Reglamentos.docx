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64" w:rsidRPr="009F2959" w:rsidRDefault="00490364" w:rsidP="00490364">
      <w:pPr>
        <w:jc w:val="center"/>
        <w:rPr>
          <w:rFonts w:ascii="Tahoma" w:hAnsi="Tahoma" w:cs="Tahoma"/>
          <w:b/>
          <w:sz w:val="32"/>
          <w:lang w:val="es-CO"/>
        </w:rPr>
      </w:pPr>
      <w:bookmarkStart w:id="0" w:name="_GoBack"/>
      <w:r w:rsidRPr="009F2959">
        <w:rPr>
          <w:rFonts w:ascii="Tahoma" w:hAnsi="Tahoma" w:cs="Tahoma"/>
          <w:b/>
          <w:sz w:val="32"/>
          <w:lang w:val="es-CO"/>
        </w:rPr>
        <w:t>Reglamentos</w:t>
      </w:r>
    </w:p>
    <w:bookmarkEnd w:id="0"/>
    <w:p w:rsidR="00490364" w:rsidRDefault="00490364" w:rsidP="00490364">
      <w:pPr>
        <w:rPr>
          <w:rFonts w:ascii="Tahoma" w:hAnsi="Tahoma" w:cs="Tahoma"/>
          <w:b/>
          <w:lang w:val="es-CO"/>
        </w:rPr>
      </w:pPr>
      <w:r>
        <w:rPr>
          <w:rFonts w:ascii="Tahoma" w:hAnsi="Tahoma" w:cs="Tahoma"/>
          <w:b/>
          <w:lang w:val="es-CO"/>
        </w:rPr>
        <w:t>Compromisos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 w:rsidRPr="00056CDA">
        <w:rPr>
          <w:rFonts w:ascii="Tahoma" w:hAnsi="Tahoma" w:cs="Tahoma"/>
          <w:lang w:val="es-CO"/>
        </w:rPr>
        <w:t>Toda relación entre los miembros del grupo debe ser respetuosa, solidaria y profesional.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La comunicación debe ser abierta y sin ningún tipo de restricción. 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Seguir conducto regular para la resolución de conflictos. 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Todos los miembros del grupo deben estar plenamente comprometidos con cualquier actividad relacionada con la materia, sea dentro o fuera de la clase.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Todo documento entregado debe estar completo, hecho con calidad y que corresponda a la realidad.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Todo lo que se discuta o desarrolle dentro del grupo será tratado de manera confidencial, evitando la divulgación de documentos, plantilla o código fuente desarrollado dentro las labores del grupo.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Queda prohibido cualquier tipo de plagio o copia de información ya sea dentro de documentos o código fuente.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Cualquier contenido que pertenezca a otros autores, debe tener su correspondiente referencia.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Cualquier entregable debe ser presentado en la fecha establecida, sin falta. En alguna eventualidad, debe ser avisada con anterioridad de mínimo 2 días. Se tendrán en cuenta casos excepcionales.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Todas las decisiones se deben realizar con todos los miembros del grupo presentes.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 Se efectuarán sanciones y multas en caso de cualquier acto que afecte el pleno desarrollo del proyecto. Se llevará un control de las sanciones de cada integrante del grupo.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Todos los miembros deben ser sinceros en su capacidades de trabajo y subestimar o sobreestimar estas.</w:t>
      </w:r>
    </w:p>
    <w:p w:rsidR="00490364" w:rsidRDefault="00490364" w:rsidP="00490364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Los errores que se encuentren deben ser corregidos únicamente por el causante del error, ninguna otra persona puede involucrarse en la corrección.</w:t>
      </w:r>
    </w:p>
    <w:p w:rsidR="00490364" w:rsidRPr="00AB0E42" w:rsidRDefault="00490364" w:rsidP="00490364">
      <w:pPr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jc w:val="both"/>
        <w:rPr>
          <w:rFonts w:ascii="Tahoma" w:hAnsi="Tahoma" w:cs="Tahoma"/>
          <w:b/>
          <w:lang w:val="es-CO"/>
        </w:rPr>
      </w:pPr>
      <w:r>
        <w:rPr>
          <w:rFonts w:ascii="Tahoma" w:hAnsi="Tahoma" w:cs="Tahoma"/>
          <w:b/>
          <w:lang w:val="es-CO"/>
        </w:rPr>
        <w:t>Multas</w:t>
      </w:r>
    </w:p>
    <w:p w:rsidR="00490364" w:rsidRDefault="00490364" w:rsidP="0049036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Cualquier llegada tardía a una reunión previamente concertada que no sea avisada anteriormente o justificada incurrirá en una multa de 4.000 (Cuatro Mil) COP. Se considerará una llegada tardía al asistir a una reunión pasados los primeros 15 minutos de la reunión. </w:t>
      </w:r>
    </w:p>
    <w:p w:rsidR="00490364" w:rsidRDefault="00490364" w:rsidP="0049036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Cualquier distracción o llamado de atención en clase o durante las reuniones incurrirá en una multa de 2.000 (Dos Mil) COP.</w:t>
      </w:r>
    </w:p>
    <w:p w:rsidR="00490364" w:rsidRPr="007F1D53" w:rsidRDefault="00490364" w:rsidP="0049036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La inasistencia a clases sin justificación incurrirá en una multa de 4.000 (Tres Mil) COP.</w:t>
      </w:r>
    </w:p>
    <w:p w:rsidR="00490364" w:rsidRDefault="00490364" w:rsidP="0049036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En caso de ser reincidente de estos actos, la multa será incrementada en un 100% con respecto al valor inicial. Es decir, si la multa es de 5.000 COP y se reincide, la siguiente multa tendrá un valor 10.000 COP.</w:t>
      </w:r>
    </w:p>
    <w:p w:rsidR="00490364" w:rsidRDefault="00490364" w:rsidP="00490364">
      <w:pPr>
        <w:pStyle w:val="Prrafodelista"/>
        <w:numPr>
          <w:ilvl w:val="0"/>
          <w:numId w:val="5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lastRenderedPageBreak/>
        <w:t>El dinero recolectado por las multas será utilizado por una actividad de incentivo para cada corte. Esto será gestionado por el Gerente (Camilo Oviedo).</w:t>
      </w:r>
    </w:p>
    <w:p w:rsidR="00490364" w:rsidRPr="008D52EE" w:rsidRDefault="00490364" w:rsidP="00490364">
      <w:pPr>
        <w:jc w:val="both"/>
        <w:rPr>
          <w:rFonts w:ascii="Tahoma" w:hAnsi="Tahoma" w:cs="Tahoma"/>
          <w:lang w:val="es-CO"/>
        </w:rPr>
      </w:pPr>
    </w:p>
    <w:p w:rsidR="00490364" w:rsidRPr="007F1D53" w:rsidRDefault="00490364" w:rsidP="0049036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b/>
          <w:lang w:val="es-CO"/>
        </w:rPr>
        <w:t>Sanciones</w:t>
      </w:r>
    </w:p>
    <w:p w:rsidR="00490364" w:rsidRDefault="00490364" w:rsidP="00490364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definirá la sanción como cualquier falta o acto que perjudique el desarrollo del grupo o del proyecto. </w:t>
      </w:r>
    </w:p>
    <w:p w:rsidR="00490364" w:rsidRDefault="00490364" w:rsidP="00490364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Tres sanciones acumuladas serán justificante para una reunión donde se decidirá su situación en el grupo de desarrollo. En caso de continuar en el grupo y reincidir en cualquier sanción.</w:t>
      </w:r>
    </w:p>
    <w:p w:rsidR="00490364" w:rsidRDefault="00490364" w:rsidP="00490364">
      <w:pPr>
        <w:pStyle w:val="Prrafodelista"/>
        <w:numPr>
          <w:ilvl w:val="0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Las siguientes faltas serán consideradas como sancionables:</w:t>
      </w:r>
    </w:p>
    <w:p w:rsidR="00490364" w:rsidRDefault="00490364" w:rsidP="00490364">
      <w:pPr>
        <w:pStyle w:val="Prrafodelista"/>
        <w:numPr>
          <w:ilvl w:val="1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La falta de respeto ante cualquier otro miembro del grupo o  los clientes.</w:t>
      </w:r>
    </w:p>
    <w:p w:rsidR="00490364" w:rsidRDefault="00490364" w:rsidP="00490364">
      <w:pPr>
        <w:pStyle w:val="Prrafodelista"/>
        <w:numPr>
          <w:ilvl w:val="1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El incumplimiento de la entrega de trabajos que afecte el desarrollo del proyecto.</w:t>
      </w:r>
    </w:p>
    <w:p w:rsidR="00490364" w:rsidRDefault="00490364" w:rsidP="00490364">
      <w:pPr>
        <w:pStyle w:val="Prrafodelista"/>
        <w:numPr>
          <w:ilvl w:val="1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El uso indebido de propiedad intelectual o contenidos sin su respectiva referencia bibliográfica.</w:t>
      </w:r>
    </w:p>
    <w:p w:rsidR="00490364" w:rsidRDefault="00490364" w:rsidP="00490364">
      <w:pPr>
        <w:pStyle w:val="Prrafodelista"/>
        <w:numPr>
          <w:ilvl w:val="1"/>
          <w:numId w:val="6"/>
        </w:num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Entrega de documentos o código fuente no corregido cuando se ha notificado anteriormente tales correcciones.</w:t>
      </w:r>
    </w:p>
    <w:p w:rsidR="00490364" w:rsidRPr="0043613D" w:rsidRDefault="00490364" w:rsidP="00490364">
      <w:pPr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pStyle w:val="Prrafodelista"/>
        <w:ind w:left="1440"/>
        <w:jc w:val="both"/>
        <w:rPr>
          <w:rFonts w:ascii="Tahoma" w:hAnsi="Tahoma" w:cs="Tahoma"/>
          <w:lang w:val="es-CO"/>
        </w:rPr>
      </w:pP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EEEA32" wp14:editId="189B84A4">
                <wp:simplePos x="0" y="0"/>
                <wp:positionH relativeFrom="column">
                  <wp:posOffset>196103</wp:posOffset>
                </wp:positionH>
                <wp:positionV relativeFrom="paragraph">
                  <wp:posOffset>11255</wp:posOffset>
                </wp:positionV>
                <wp:extent cx="360" cy="360"/>
                <wp:effectExtent l="0" t="0" r="0" b="0"/>
                <wp:wrapNone/>
                <wp:docPr id="38" name="38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8 Entrada de lápiz" o:spid="_x0000_s1026" type="#_x0000_t75" style="position:absolute;margin-left:14.8pt;margin-top:.25pt;width:1.4pt;height: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"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3C4073" wp14:editId="1F815073">
                <wp:simplePos x="0" y="0"/>
                <wp:positionH relativeFrom="column">
                  <wp:posOffset>769223</wp:posOffset>
                </wp:positionH>
                <wp:positionV relativeFrom="paragraph">
                  <wp:posOffset>270815</wp:posOffset>
                </wp:positionV>
                <wp:extent cx="360" cy="7200"/>
                <wp:effectExtent l="0" t="0" r="0" b="0"/>
                <wp:wrapNone/>
                <wp:docPr id="33" name="33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3 Entrada de lápiz" o:spid="_x0000_s1026" type="#_x0000_t75" style="position:absolute;margin-left:59.9pt;margin-top:20.65pt;width:1.4pt;height: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">
                <v:imagedata r:id="rId12" o:title=""/>
              </v:shape>
            </w:pict>
          </mc:Fallback>
        </mc:AlternateContent>
      </w:r>
      <w:r>
        <w:rPr>
          <w:rFonts w:ascii="Tahoma" w:hAnsi="Tahoma" w:cs="Tahoma"/>
          <w:b/>
          <w:sz w:val="24"/>
          <w:szCs w:val="24"/>
        </w:rPr>
        <w:t>Firmas de compromiso del grupo</w:t>
      </w: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EF808FF" wp14:editId="4C7DE179">
                <wp:simplePos x="0" y="0"/>
                <wp:positionH relativeFrom="column">
                  <wp:posOffset>1287623</wp:posOffset>
                </wp:positionH>
                <wp:positionV relativeFrom="paragraph">
                  <wp:posOffset>241905</wp:posOffset>
                </wp:positionV>
                <wp:extent cx="360" cy="360"/>
                <wp:effectExtent l="0" t="0" r="0" b="0"/>
                <wp:wrapNone/>
                <wp:docPr id="37" name="37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7 Entrada de lápiz" o:spid="_x0000_s1026" type="#_x0000_t75" style="position:absolute;margin-left:100.75pt;margin-top:18.4pt;width:1.4pt;height: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"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3FB9B3" wp14:editId="6BC3BA3A">
                <wp:simplePos x="0" y="0"/>
                <wp:positionH relativeFrom="column">
                  <wp:posOffset>1192223</wp:posOffset>
                </wp:positionH>
                <wp:positionV relativeFrom="paragraph">
                  <wp:posOffset>167025</wp:posOffset>
                </wp:positionV>
                <wp:extent cx="360" cy="360"/>
                <wp:effectExtent l="0" t="0" r="0" b="0"/>
                <wp:wrapNone/>
                <wp:docPr id="36" name="36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6 Entrada de lápiz" o:spid="_x0000_s1026" type="#_x0000_t75" style="position:absolute;margin-left:93.25pt;margin-top:12.5pt;width:1.4pt;height: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"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CC37BC" wp14:editId="0B82FA19">
                <wp:simplePos x="0" y="0"/>
                <wp:positionH relativeFrom="column">
                  <wp:posOffset>557543</wp:posOffset>
                </wp:positionH>
                <wp:positionV relativeFrom="paragraph">
                  <wp:posOffset>30585</wp:posOffset>
                </wp:positionV>
                <wp:extent cx="360" cy="360"/>
                <wp:effectExtent l="0" t="0" r="0" b="0"/>
                <wp:wrapNone/>
                <wp:docPr id="31" name="31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1 Entrada de lápiz" o:spid="_x0000_s1026" type="#_x0000_t75" style="position:absolute;margin-left:43.25pt;margin-top:1.75pt;width:1.4pt;height: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"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C1398B" wp14:editId="21C966A2">
                <wp:simplePos x="0" y="0"/>
                <wp:positionH relativeFrom="column">
                  <wp:posOffset>987383</wp:posOffset>
                </wp:positionH>
                <wp:positionV relativeFrom="paragraph">
                  <wp:posOffset>323265</wp:posOffset>
                </wp:positionV>
                <wp:extent cx="27720" cy="7920"/>
                <wp:effectExtent l="38100" t="38100" r="29845" b="30480"/>
                <wp:wrapNone/>
                <wp:docPr id="30" name="30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0 Entrada de lápiz" o:spid="_x0000_s1026" type="#_x0000_t75" style="position:absolute;margin-left:77.1pt;margin-top:24.8pt;width:3.55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">
                <v:imagedata r:id="rId17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732639" wp14:editId="4A8E3C96">
                <wp:simplePos x="0" y="0"/>
                <wp:positionH relativeFrom="column">
                  <wp:posOffset>3432761</wp:posOffset>
                </wp:positionH>
                <wp:positionV relativeFrom="paragraph">
                  <wp:posOffset>-56943</wp:posOffset>
                </wp:positionV>
                <wp:extent cx="1631160" cy="581400"/>
                <wp:effectExtent l="19050" t="38100" r="26670" b="28575"/>
                <wp:wrapNone/>
                <wp:docPr id="14" name="14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3116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4 Entrada de lápiz" o:spid="_x0000_s1026" type="#_x0000_t75" style="position:absolute;margin-left:269.8pt;margin-top:-5.05pt;width:129.55pt;height:4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">
                <v:imagedata r:id="rId19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B72533" wp14:editId="061B0626">
                <wp:simplePos x="0" y="0"/>
                <wp:positionH relativeFrom="column">
                  <wp:posOffset>3922001</wp:posOffset>
                </wp:positionH>
                <wp:positionV relativeFrom="paragraph">
                  <wp:posOffset>-36423</wp:posOffset>
                </wp:positionV>
                <wp:extent cx="757440" cy="694440"/>
                <wp:effectExtent l="19050" t="19050" r="24130" b="29845"/>
                <wp:wrapNone/>
                <wp:docPr id="12" name="12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744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2 Entrada de lápiz" o:spid="_x0000_s1026" type="#_x0000_t75" style="position:absolute;margin-left:308.25pt;margin-top:-3.25pt;width:60.65pt;height:5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">
                <v:imagedata r:id="rId21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C79381" wp14:editId="6472A270">
                <wp:simplePos x="0" y="0"/>
                <wp:positionH relativeFrom="column">
                  <wp:posOffset>3502241</wp:posOffset>
                </wp:positionH>
                <wp:positionV relativeFrom="paragraph">
                  <wp:posOffset>-6183</wp:posOffset>
                </wp:positionV>
                <wp:extent cx="455400" cy="521640"/>
                <wp:effectExtent l="19050" t="19050" r="20955" b="31115"/>
                <wp:wrapNone/>
                <wp:docPr id="11" name="11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540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1 Entrada de lápiz" o:spid="_x0000_s1026" type="#_x0000_t75" style="position:absolute;margin-left:275.6pt;margin-top:-.95pt;width:36.45pt;height: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">
                <v:imagedata r:id="rId23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CE9614" wp14:editId="3C604C9D">
                <wp:simplePos x="0" y="0"/>
                <wp:positionH relativeFrom="column">
                  <wp:posOffset>3368681</wp:posOffset>
                </wp:positionH>
                <wp:positionV relativeFrom="paragraph">
                  <wp:posOffset>134217</wp:posOffset>
                </wp:positionV>
                <wp:extent cx="259560" cy="55080"/>
                <wp:effectExtent l="19050" t="19050" r="26670" b="21590"/>
                <wp:wrapNone/>
                <wp:docPr id="10" name="10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95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 Entrada de lápiz" o:spid="_x0000_s1026" type="#_x0000_t75" style="position:absolute;margin-left:264.8pt;margin-top:10.2pt;width:21.3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">
                <v:imagedata r:id="rId25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680A96" wp14:editId="136AF762">
                <wp:simplePos x="0" y="0"/>
                <wp:positionH relativeFrom="column">
                  <wp:posOffset>3095801</wp:posOffset>
                </wp:positionH>
                <wp:positionV relativeFrom="paragraph">
                  <wp:posOffset>62937</wp:posOffset>
                </wp:positionV>
                <wp:extent cx="598680" cy="457920"/>
                <wp:effectExtent l="19050" t="19050" r="30480" b="18415"/>
                <wp:wrapNone/>
                <wp:docPr id="9" name="9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868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9 Entrada de lápiz" o:spid="_x0000_s1026" type="#_x0000_t75" style="position:absolute;margin-left:243.2pt;margin-top:4.5pt;width:48.1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">
                <v:imagedata r:id="rId27" o:title=""/>
              </v:shape>
            </w:pict>
          </mc:Fallback>
        </mc:AlternateContent>
      </w: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A12ABE" wp14:editId="06F18116">
                <wp:simplePos x="0" y="0"/>
                <wp:positionH relativeFrom="column">
                  <wp:posOffset>5061761</wp:posOffset>
                </wp:positionH>
                <wp:positionV relativeFrom="paragraph">
                  <wp:posOffset>68642</wp:posOffset>
                </wp:positionV>
                <wp:extent cx="25200" cy="5040"/>
                <wp:effectExtent l="38100" t="38100" r="32385" b="33655"/>
                <wp:wrapNone/>
                <wp:docPr id="15" name="15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2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5 Entrada de lápiz" o:spid="_x0000_s1026" type="#_x0000_t75" style="position:absolute;margin-left:398pt;margin-top:4.6pt;width:3.25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">
                <v:imagedata r:id="rId29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F1D619" wp14:editId="4DAF6442">
                <wp:simplePos x="0" y="0"/>
                <wp:positionH relativeFrom="column">
                  <wp:posOffset>4800041</wp:posOffset>
                </wp:positionH>
                <wp:positionV relativeFrom="paragraph">
                  <wp:posOffset>962</wp:posOffset>
                </wp:positionV>
                <wp:extent cx="9360" cy="3960"/>
                <wp:effectExtent l="19050" t="19050" r="29210" b="34290"/>
                <wp:wrapNone/>
                <wp:docPr id="13" name="13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3 Entrada de lápiz" o:spid="_x0000_s1026" type="#_x0000_t75" style="position:absolute;margin-left:377.65pt;margin-top:-.15pt;width:1.3pt;height: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">
                <v:imagedata r:id="rId31" o:title=""/>
              </v:shape>
            </w:pict>
          </mc:Fallback>
        </mc:AlternateContent>
      </w: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CA61676" wp14:editId="6AB88894">
                <wp:simplePos x="0" y="0"/>
                <wp:positionH relativeFrom="column">
                  <wp:posOffset>325703</wp:posOffset>
                </wp:positionH>
                <wp:positionV relativeFrom="paragraph">
                  <wp:posOffset>165835</wp:posOffset>
                </wp:positionV>
                <wp:extent cx="360" cy="360"/>
                <wp:effectExtent l="0" t="0" r="0" b="0"/>
                <wp:wrapNone/>
                <wp:docPr id="32" name="32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2 Entrada de lápiz" o:spid="_x0000_s1026" type="#_x0000_t75" style="position:absolute;margin-left:25pt;margin-top:12.4pt;width:1.4pt;height: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"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5C7C31" wp14:editId="2B154941">
                <wp:simplePos x="0" y="0"/>
                <wp:positionH relativeFrom="column">
                  <wp:posOffset>1116983</wp:posOffset>
                </wp:positionH>
                <wp:positionV relativeFrom="paragraph">
                  <wp:posOffset>27210</wp:posOffset>
                </wp:positionV>
                <wp:extent cx="14040" cy="360"/>
                <wp:effectExtent l="0" t="0" r="0" b="0"/>
                <wp:wrapNone/>
                <wp:docPr id="35" name="35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5 Entrada de lápiz" o:spid="_x0000_s1026" type="#_x0000_t75" style="position:absolute;margin-left:87.3pt;margin-top:1.5pt;width:2.4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">
                <v:imagedata r:id="rId34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A81A34" wp14:editId="4E0223B1">
                <wp:simplePos x="0" y="0"/>
                <wp:positionH relativeFrom="column">
                  <wp:posOffset>1110503</wp:posOffset>
                </wp:positionH>
                <wp:positionV relativeFrom="paragraph">
                  <wp:posOffset>27210</wp:posOffset>
                </wp:positionV>
                <wp:extent cx="6840" cy="360"/>
                <wp:effectExtent l="0" t="0" r="0" b="0"/>
                <wp:wrapNone/>
                <wp:docPr id="34" name="34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34 Entrada de lápiz" o:spid="_x0000_s1026" type="#_x0000_t75" style="position:absolute;margin-left:86.8pt;margin-top:1.5pt;width:1.9pt;height: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">
                <v:imagedata r:id="rId36" o:title=""/>
              </v:shape>
            </w:pict>
          </mc:Fallback>
        </mc:AlternateContent>
      </w: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201F3B" wp14:editId="425B03C8">
                <wp:simplePos x="0" y="0"/>
                <wp:positionH relativeFrom="column">
                  <wp:posOffset>24765</wp:posOffset>
                </wp:positionH>
                <wp:positionV relativeFrom="paragraph">
                  <wp:posOffset>-871221</wp:posOffset>
                </wp:positionV>
                <wp:extent cx="1590675" cy="2072005"/>
                <wp:effectExtent l="19050" t="38100" r="28575" b="23495"/>
                <wp:wrapNone/>
                <wp:docPr id="59" name="59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90675" cy="20720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Entrada de lápiz" o:spid="_x0000_s1026" type="#_x0000_t75" style="position:absolute;margin-left:1.25pt;margin-top:-69.1pt;width:126.35pt;height:16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">
                <v:imagedata r:id="rId38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ACF855" wp14:editId="5EBFA533">
                <wp:simplePos x="0" y="0"/>
                <wp:positionH relativeFrom="column">
                  <wp:posOffset>1928063</wp:posOffset>
                </wp:positionH>
                <wp:positionV relativeFrom="paragraph">
                  <wp:posOffset>180408</wp:posOffset>
                </wp:positionV>
                <wp:extent cx="750240" cy="54720"/>
                <wp:effectExtent l="19050" t="19050" r="31115" b="21590"/>
                <wp:wrapNone/>
                <wp:docPr id="50" name="50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0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50 Entrada de lápiz" o:spid="_x0000_s1026" type="#_x0000_t75" style="position:absolute;margin-left:151.05pt;margin-top:13.85pt;width:60.1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">
                <v:imagedata r:id="rId40" o:title=""/>
              </v:shape>
            </w:pict>
          </mc:Fallback>
        </mc:AlternateContent>
      </w: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318AF0" wp14:editId="7CAC0B3A">
                <wp:simplePos x="0" y="0"/>
                <wp:positionH relativeFrom="column">
                  <wp:posOffset>2064503</wp:posOffset>
                </wp:positionH>
                <wp:positionV relativeFrom="paragraph">
                  <wp:posOffset>24113</wp:posOffset>
                </wp:positionV>
                <wp:extent cx="356400" cy="95040"/>
                <wp:effectExtent l="38100" t="38100" r="43815" b="57785"/>
                <wp:wrapNone/>
                <wp:docPr id="51" name="51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64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51 Entrada de lápiz" o:spid="_x0000_s1026" type="#_x0000_t75" style="position:absolute;margin-left:161.4pt;margin-top:1.1pt;width:29.65pt;height: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">
                <v:imagedata r:id="rId42" o:title=""/>
              </v:shape>
            </w:pict>
          </mc:Fallback>
        </mc:AlternateContent>
      </w: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379B71" wp14:editId="43532321">
                <wp:simplePos x="0" y="0"/>
                <wp:positionH relativeFrom="column">
                  <wp:posOffset>2365823</wp:posOffset>
                </wp:positionH>
                <wp:positionV relativeFrom="paragraph">
                  <wp:posOffset>298103</wp:posOffset>
                </wp:positionV>
                <wp:extent cx="360" cy="360"/>
                <wp:effectExtent l="0" t="0" r="0" b="0"/>
                <wp:wrapNone/>
                <wp:docPr id="52" name="52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52 Entrada de lápiz" o:spid="_x0000_s1026" type="#_x0000_t75" style="position:absolute;margin-left:185.65pt;margin-top:22.8pt;width:1.4pt;height: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">
                <v:imagedata r:id="rId10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777842D" wp14:editId="6F168E5B">
                <wp:simplePos x="0" y="0"/>
                <wp:positionH relativeFrom="column">
                  <wp:posOffset>1670303</wp:posOffset>
                </wp:positionH>
                <wp:positionV relativeFrom="paragraph">
                  <wp:posOffset>-897097</wp:posOffset>
                </wp:positionV>
                <wp:extent cx="2331720" cy="1789200"/>
                <wp:effectExtent l="38100" t="38100" r="30480" b="40005"/>
                <wp:wrapNone/>
                <wp:docPr id="49" name="49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31720" cy="178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Entrada de lápiz" o:spid="_x0000_s1026" type="#_x0000_t75" style="position:absolute;margin-left:131.2pt;margin-top:-71.55pt;width:185.05pt;height:1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">
                <v:imagedata r:id="rId45" o:title=""/>
              </v:shape>
            </w:pict>
          </mc:Fallback>
        </mc:AlternateContent>
      </w:r>
      <w:r>
        <w:rPr>
          <w:rFonts w:ascii="Tahoma" w:hAnsi="Tahoma" w:cs="Tahoma"/>
          <w:b/>
          <w:noProof/>
          <w:sz w:val="24"/>
          <w:szCs w:val="24"/>
          <w:lang w:eastAsia="es-E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F603B5C" wp14:editId="39D20D77">
                <wp:simplePos x="0" y="0"/>
                <wp:positionH relativeFrom="column">
                  <wp:posOffset>1366463</wp:posOffset>
                </wp:positionH>
                <wp:positionV relativeFrom="paragraph">
                  <wp:posOffset>-79177</wp:posOffset>
                </wp:positionV>
                <wp:extent cx="491040" cy="769320"/>
                <wp:effectExtent l="38100" t="38100" r="42545" b="31115"/>
                <wp:wrapNone/>
                <wp:docPr id="48" name="48 Entrada de lápiz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91040" cy="76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Entrada de lápiz" o:spid="_x0000_s1026" type="#_x0000_t75" style="position:absolute;margin-left:107pt;margin-top:-7.15pt;width:40pt;height:6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">
                <v:imagedata r:id="rId47" o:title=""/>
              </v:shape>
            </w:pict>
          </mc:Fallback>
        </mc:AlternateContent>
      </w:r>
    </w:p>
    <w:p w:rsidR="00490364" w:rsidRDefault="00490364" w:rsidP="00490364">
      <w:pPr>
        <w:ind w:firstLine="708"/>
        <w:rPr>
          <w:rFonts w:ascii="Tahoma" w:hAnsi="Tahoma" w:cs="Tahoma"/>
          <w:b/>
          <w:sz w:val="24"/>
          <w:szCs w:val="24"/>
        </w:rPr>
      </w:pP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490364" w:rsidRDefault="00490364" w:rsidP="0049036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490364" w:rsidRPr="008A2837" w:rsidRDefault="00490364" w:rsidP="00490364">
      <w:pPr>
        <w:jc w:val="both"/>
        <w:rPr>
          <w:rFonts w:ascii="Tahoma" w:hAnsi="Tahoma" w:cs="Tahoma"/>
        </w:rPr>
      </w:pPr>
    </w:p>
    <w:p w:rsidR="00775CC8" w:rsidRPr="00490364" w:rsidRDefault="00775CC8" w:rsidP="00490364"/>
    <w:sectPr w:rsidR="00775CC8" w:rsidRPr="00490364">
      <w:headerReference w:type="even" r:id="rId48"/>
      <w:headerReference w:type="default" r:id="rId49"/>
      <w:headerReference w:type="first" r:id="rId5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5B" w:rsidRDefault="00DF535B" w:rsidP="00BA2B4F">
      <w:pPr>
        <w:spacing w:after="0" w:line="240" w:lineRule="auto"/>
      </w:pPr>
      <w:r>
        <w:separator/>
      </w:r>
    </w:p>
  </w:endnote>
  <w:endnote w:type="continuationSeparator" w:id="0">
    <w:p w:rsidR="00DF535B" w:rsidRDefault="00DF535B" w:rsidP="00BA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5B" w:rsidRDefault="00DF535B" w:rsidP="00BA2B4F">
      <w:pPr>
        <w:spacing w:after="0" w:line="240" w:lineRule="auto"/>
      </w:pPr>
      <w:r>
        <w:separator/>
      </w:r>
    </w:p>
  </w:footnote>
  <w:footnote w:type="continuationSeparator" w:id="0">
    <w:p w:rsidR="00DF535B" w:rsidRDefault="00DF535B" w:rsidP="00BA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B4F" w:rsidRDefault="00DF53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029673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B4F" w:rsidRDefault="00DF53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029674" o:spid="_x0000_s2051" type="#_x0000_t75" style="position:absolute;margin-left:-28.05pt;margin-top:46.7pt;width:482.7pt;height:377.45pt;z-index:-251656192;mso-position-horizontal-relative:margin;mso-position-vertical-relative:margin" o:allowincell="f">
          <v:imagedata r:id="rId1" o:title="Snoutpoint_Logo" blacklevel="6554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B4F" w:rsidRDefault="00DF535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029672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124"/>
    <w:multiLevelType w:val="hybridMultilevel"/>
    <w:tmpl w:val="20EEA6D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6E55AD"/>
    <w:multiLevelType w:val="hybridMultilevel"/>
    <w:tmpl w:val="2230E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44F5A"/>
    <w:multiLevelType w:val="hybridMultilevel"/>
    <w:tmpl w:val="D8000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B6131"/>
    <w:multiLevelType w:val="hybridMultilevel"/>
    <w:tmpl w:val="C8D05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E29E1"/>
    <w:multiLevelType w:val="hybridMultilevel"/>
    <w:tmpl w:val="BA945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37AEC"/>
    <w:multiLevelType w:val="hybridMultilevel"/>
    <w:tmpl w:val="EA6CF19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64"/>
    <w:rsid w:val="0002156A"/>
    <w:rsid w:val="000634D2"/>
    <w:rsid w:val="00424F36"/>
    <w:rsid w:val="00440C6E"/>
    <w:rsid w:val="00490364"/>
    <w:rsid w:val="00775CC8"/>
    <w:rsid w:val="008C58AA"/>
    <w:rsid w:val="008F342B"/>
    <w:rsid w:val="00953214"/>
    <w:rsid w:val="009F2959"/>
    <w:rsid w:val="00A46E23"/>
    <w:rsid w:val="00B23584"/>
    <w:rsid w:val="00B83EB5"/>
    <w:rsid w:val="00BA2B4F"/>
    <w:rsid w:val="00DA21EE"/>
    <w:rsid w:val="00DF535B"/>
    <w:rsid w:val="00E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8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B4F"/>
  </w:style>
  <w:style w:type="paragraph" w:styleId="Piedepgina">
    <w:name w:val="footer"/>
    <w:basedOn w:val="Normal"/>
    <w:link w:val="PiedepginaCar"/>
    <w:uiPriority w:val="99"/>
    <w:unhideWhenUsed/>
    <w:rsid w:val="00BA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3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8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B4F"/>
  </w:style>
  <w:style w:type="paragraph" w:styleId="Piedepgina">
    <w:name w:val="footer"/>
    <w:basedOn w:val="Normal"/>
    <w:link w:val="PiedepginaCar"/>
    <w:uiPriority w:val="99"/>
    <w:unhideWhenUsed/>
    <w:rsid w:val="00BA2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8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image" Target="media/image17.emf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customXml" Target="ink/ink15.xml"/><Relationship Id="rId38" Type="http://schemas.openxmlformats.org/officeDocument/2006/relationships/image" Target="media/image13.emf"/><Relationship Id="rId46" Type="http://schemas.openxmlformats.org/officeDocument/2006/relationships/customXml" Target="ink/ink22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9.emf"/><Relationship Id="rId41" Type="http://schemas.openxmlformats.org/officeDocument/2006/relationships/customXml" Target="ink/ink1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40" Type="http://schemas.openxmlformats.org/officeDocument/2006/relationships/image" Target="media/image14.emf"/><Relationship Id="rId45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image" Target="media/image6.emf"/><Relationship Id="rId28" Type="http://schemas.openxmlformats.org/officeDocument/2006/relationships/customXml" Target="ink/ink12.xml"/><Relationship Id="rId36" Type="http://schemas.openxmlformats.org/officeDocument/2006/relationships/image" Target="media/image12.emf"/><Relationship Id="rId49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customXml" Target="ink/ink21.xm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image" Target="media/image8.emf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Primera%20Entrega\Plantillas\Plantilla%20de%20Documento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04.43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49.86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0 152 96,'0'0'74,"0"0"67,15-1-80,2-1-26,10-8-11,26 9-23,217-65-1,-89 30-109,-25 0-16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49.41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810 196 53,'1'-1'92,"0"-1"-68,1 1-13,-1 2 60,-2-1-23,1 0-11,-14 0 15,-7 2-30,-123 53-12,34-9-3,-29 31-3,30-8-4,18-6-4,-1 21 1,34-25 1,23-13 1,34-5 2,2-15 3,21-15-7,61-11 0,1-1-13,-5-24-35,29-7 32,-24 0-1,-19 3-16,-6-7 35,-23 15 3,-17 11 13,-17 8-15,-2-6 3,-2 1 41,-57 14-31,7 13-3,-6 11-10,-34 34 0,15-1 0,8-3 2,-10 29 0,24-16-2,18-11-3,4 15 0,14-21-2,12-13-4,8-14 11,12-13-2,9-16-9,37-2 8,-1-26 0,2-3-7,28-47 5,-15 10 2,-9 5-4,21-42 5,-17 13-4,-5 11-18,17-16 16,-24 27 0,-16 12-3,-4-1 4,-11 20 3,-7 14-15,4 11 6,-9 11 6,-3 1 2,-4 17 1,-4 5 4,0 9-2,-4 31 4,-7-4 15,-8-2 23,-32 32-35,6-16-3,2-8 22,-15 15-18,11-19-9,4-12-1,-13 3 1,14-13 1,14-16-3,7-12-8,17-8-5,-6-1-2,8 0 19,0 0-1,21-7-5,24-17 5,1-7-3,-5 4-7,18-19 8,-7 8 0,-3-3-7,22-30 8,-12 4 0,-9 3 2,12-31 0,-11 16-2,-4 11 0,19-41 1,-13 18 0,-6 10 3,4 0-6,-18 34 3,-12 11-1,-7 12-1,-13 23 3,0-2 2,2-3 0,-4 30-3,-9 5 6,-19 49 2,-5-1 0,-9 6 0,-37 58 2,11-19-1,9-13-5,-25 20-2,24-34-3,14-20 2,6 7-2,15-30 0,11-11-4,12-7 3,1-32 2,2 12-7,36-37 0,-1-5 0,3-10-9,19-38 5,-12 8-11,-4 4-29,21-37 24,-11 24 5,-4 9 8,8-12 11,-18 16 2,-13 25 21,-10 9-3,-13 16-11,0 12-5,1 2-1,5 0 2,-24 21 16,-16 31-8,-8 0-7,1 8-2,-17 41 0,19-21 0,10-18-4,9-5 0,11-23 4,5-13 2,6-14 2,13-5-5,1-4-1,31-43 1,-5 4 0,-2-12-4,18-38 6,-9 13 2,-6 4-10,20-24-3,-9 18 7,-8 16 1,-15-4 3,-13 27 0,-17 18-1,-2 23 0,-2-8 0,-12 8 22,-25 52-13,-4 16 2,-7 14 23,-42 67-26,12-21 2,4-10 2,-14 22-12,26-36 1,20-30-6,21-25 1,21-32-23,2-17-106,53-19 46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56.49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47 6 31,'-8'0'24,"8"0"-2,0 0-20,0 0 0,0 0 4,0 0-1,0 0 7,0 0 65,0 0-18,0 0-2,30-1 27,-30 1-45,0 0-2,0 0 15,-23-2-35,12 1-12,0-2-2,2 6-3,7-2-1,-5-1 2,6 2-1,0-1-7,-5 4-149,12-3-28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54.39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11 11 10,'-2'0'8,"-8"0"63,10 0-48,0 0-16,0 0-5,6-1-4,2-1 3,3-6-65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3:58.31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01.85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0,'19'0,"0"0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01.71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0,'0'0,"18"0,-18 0,0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7:23.41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1904 2097 20,'0'0'67,"15"-18"-54,-5 3-10,5-3 9,4-10-7,1-3-5,89-137 3,-34 13-2,-25 33-4,-13 16 5,8-51 4,-8 28 6,-4 7 20,8-39-23,-12 31-11,-12 24 10,-8-23 0,-7 31 4,-1 24 4,-2-12-14,-1 25 4,1 8 26,-1-3-14,-2 24 2,2 9 14,-8 14-34,9-1-1,-10 8 1,2 4 2,-6 29-2,0 3-1,-17 50 1,3-4 0,-1 5-2,-16 48 1,11-20-1,8-10 5,-3 68-4,5-14 1,4-12-1,-7 64 10,3-31-1,-5-7 8,-23 72-10,8-50-5,5-26 1,0-14 2,-16 74-3,9-32-2,-3-17 6,-32 61 0,10-42-2,8-37-1,8-16 2,-25 35-3,16-35-3,7-20 2,-27 53-2,17-27-2,2-17 1,10-19-15,-19 19 4,18-47 8,11-25 228,-9-23-468,15-18 238,2-19 6,-12-32 7,8-25-4,3-15 15,-11-63-5,11 8 0,10-3 18,15-117 2,14 23 7,0 6 13,38-70-42,1 66-4,9 52-7,30-6 1,-16 64 2,-9 39-1,16 29-3,-15 26-1,-10 15-3,-2 57 4,-17 27 3,-13 27-1,-12 102 1,-5-11-2,-17 2 2,-60 129 2,-7-44-2,-9-20 1,-60 88 0,27-90 4,21-58 13,-10-18-11,44-75-4,32-53-2,36-64 8,10-52-1,26-49 80,84-180-2,17-11-36,30-30-18,173-224-29,-5 85-3,6 68 10,176-62 5,-104 129 6,-67 80 20,71-19-39,-99 73-2,-56 43-2,-44 21-197,43-32 58,-71 34-15,-47 31-47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4:52.15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102 149 387,'-29'1'35,"-5"1"-51,7-2 36,26 0 31,-11 0 65,41-2-86,212-39-13,4 14-10,145-8-13,-60 12-43,-35 7-59,-33 9-242,30 4 350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4:52.32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798 0 646,'-95'29'25,"-10"4"-23,2-2 9,7-1 200,17-9-101,-180 74-92,198-72-18,203-43 0,36-17-68,19-8-110,2-6-325,74-33 503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01.40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0,'0'19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56.95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4:51.85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3998 68,'2'0'30,"-1"0"4,0 0 30,1 0-31,-1 1 4,-1 0-1,0 4 26,7-4-38,38 9 3,-3-11 20,7-60-26,-11 8-6,-7 3-6,1 5 28,8 1-4,-14 20 32,-6 22 114,10 29-118,-1 23-15,0 14-10,-4 7-6,12 16-28,-5-29 0,2-27 0,31-31-5,-5-11-2,1-26-4,22-63 5,-14 8 1,-20 9 1,-10 12-1,2 3 6,-13 18 12,-9 22 19,-4 25-34,1 12 0,4 15 0,5 26 0,29 45 0,-2-8 0,-1-4 0,26 51 0,-10-22 0,-11-4 0,13 42 0,-18-30-10,-12-22-13,-2-15-17,14 14 26,-18-35 0,-15-21-30,-6-17 27,-5-14 13,6-10 4,-11-21 3,0-142-2,-4-26 2,-14-45 17,-10-235-18,-3 20-4,-2 0-2,0-4-17,-11-213 12,26 136 8,14 101-52,1 7 30,2 164 14,-1 106 6,2 68 3,-2 84-1,-2 81-9,-10 81-79,-9 258 28,-6-21-5,-4-8 25,-5-13 38,-35 122 14,6-118 12,3-85 19,-18 0-27,18-105 4,11-63 10,14-48-10,5-30-23,13-34 1,-1-17-23,3-69 13,15-14 9,-1 4 2,6 8 1,11 17-1,-7 19 4,4 18-2,22 9 2,-5 6-2,3 1 0,0 2 1,25 1-2,-9 1 0,-7-6 4,12-7-3,-3-3-2,-8-8 1,-1-1 3,7-16-5,-20 15 2,-7 9 58,-11 16-20,-2 20 8,-5 18-9,7 16-27,-7 19-9,11-24 1,-3-20-7,18-15 1,1-13-1,-2-6-5,6-16-21,17-40 15,-10 2 8,-4 9 9,4-2-4,-10 14 5,-19 21 2,-10 8-4,1 5 4,7 2-4,9-1 1,6-2 1,2 1 0,0 1-1,2 0 2,14-1-3,-8 2 0,-7 0 3,6 2-3,-7-1 1,1 0 2,-4 1-1,18 1-1,-9-2-2,-4 1 2,7 6 2,-7-2 0,-5 11 0,-5 13 15,2 34-13,-8-10-6,-1-5 1,6 24 1,-2-18-1,1-15-2,4-20 5,11-17-3,4-2 7,3-8 21,44-41-9,-5-18 3,-1-15-9,7-21-7,59-131-6,-12 4 0,1-10 2,69-115 5,-36 70 14,-19 52 8,-11 35 0,46-20-27,-44 65 5,-26 44 42,1 29-17,-40 57 2,-30 24-18,-27 151-15,-14 18 0,-12 25 0,-20 2 0,-18 89 0,20-65 0,8-42 0,11 0 0,9-67 0,1-46 0,19-46 0,7-21-16,9-18-5,6-30 11,24-59 9,-13 27 1,-14 25 12,-16 30 2,-20 24-9,-1-8-8,-22 25 1,-2 7-11,-5 14-25,6-1-64,6 16 70,16-6 25,8-8 14,72 16 3,12-14 1,13 0 2,9-10 22,82-6-29,-31-14-1,-11-9 11,56-2-12,-42-16-1,-33 0 7,-25-5 65,-4-18-56,-41 4-19,-33-3 0,-41-40 0,-41 9 0,-45-1 0,-166-21 0,-27 24 0,-29 34 0,-260 36 0,68 37 0,13 30 0,-233 86 0,135-3 0,88-8 0,68-4 0,-27 45 0,171-41 0,122-28 0,122-6 0,74-52 0,104-45 0,282-60 0,8-33 0,24-24 0,4-8 0,155-49 0,-184 39 0,-136 40 0,-137 25 0,-133 44 0,-86 13 0,-274 90 0,-21 32 0,-14 22 0,9 6-69,-97 56-117,140-55-19,98-49-57,51-53 120,101-48 142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4:48.69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687 1611 37,'-5'4'44,"8"6"66,2 16-61,6 6-20,3 5 2,12 10-15,127 161 5,-52-92 6,-23-69 28,12-47-27,-18-40 1,-19-42 27,-6-113-23,-25 6-18,-20 0-14,-15-14-9,-71-124 7,-11 51 2,1 51 14,-39 2 9,28 98 17,17 67-9,-6 56 7,-51 99-16,23 27 1,7 45 2,-10 115-35,38-49-32,41-50-48,30-30-134,28 12 145,17-49-1,15-32-139,29-7 218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04.20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4:04.04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3:57.16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28.34025" units="1/cm"/>
          <inkml:channelProperty channel="Y" name="resolution" value="28.33948" units="1/cm"/>
        </inkml:channelProperties>
      </inkml:inkSource>
      <inkml:timestamp xml:id="ts0" timeString="2015-02-13T16:23:56.33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21,'19'0,"-19"0,0 0,0-19,19 19,-1 0,-18 0,19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55.42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3855 604 133,'0'9'63,"-1"-8"-6,-8-1 14,8 2-49,0-1 0,-1 2 17,0-2-31,-1-1-3,63-8-6,52-58 1,-10 1 2,-11 5-3,21-23 1,-32 13 1,-27 10 1,-11-15-3,-19 21 1,-12 16-3,-5 9 1,-5 28 0,-1-11 3,-16 14 0,-5 19-2,-9 13 3,-27 66-4,6 1 1,4 5 2,-24 69-2,10-32 0,7-16 1,-30 35 0,7-32 0,1-22 4,-38 23-5,19-36 1,12-19 2,-27-8-1,23-35 0,12-32-5,-5-22 5,28-6-1,19-12 0,16-30-1,15 12 1,4 10-3,25-6 3,0 16-1,8 12 0,28 9 0,0 8 3,6 5-2,60 1-6,-15 1-2,-8 0-35,32 2 21,-35 0 7,-24 1-26,5 1 21,-28 2 8,-16-2 11,-2 20 2,-8-7-1,-4-1-1,-8 9 4,-17-5 8,1-6 32,-16 9-22,-7-3 4,-12-4 36,-48-2-28,5-3-3,-18-7 24,-85 7-43,8-10-7,2 0-1,-112-3-3,33 2 2,23-9-1,-69-3 0,67-3-2,38 4 2,-62 3-2,46 8 0,20-1 3,-57 12-2,47 4 1,24 8 4,-59 10-7,52-10-1,45-10 4,13-3-4,47-6 1,27-3-1,13-13-15,15 7-20,11 3-93,6 2 54,1-9-3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53.86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840 105 30,'1'0'42,"0"0"9,2 0 6,3 0 31,-8 22-63,1 3-8,-10 8 12,-75 231-18,17-78-2,9-42 11,-31 25-12,12-41-3,17-29 2,-15 12-5,18-33 0,4-12 1,-2-8-1,20-25-1,10-28-2,-4-5-1,8-1 0,8-12 1,6-14-7,8-1 4,0-2 3,2-9-2,16 14 4,-4 8 0,33-4-3,2-1-4,9-3-29,54-25 13,-6-1 5,-5-6-10,45-44 24,-31 14 3,-17 6 0,10-44-2,-25 22 0,-24 10-7,16-25 4,-23 23 5,-7 18 0,1-16 0,-14 31-1,-10 24 0,-20 37 2,1-2 2,0-3 15,-58 84-8,4 0-2,-9 19 7,-47 61-11,17-30 0,3-22 0,-14 38-5,25-32 2,11-18 0,-7 14-2,24-30 0,23-18-1,25 2 6,-1-19-3,4-19-2,32-10-4,-5-11-2,4-2-20,20-16 12,-11-2-2,-4-7-18,14-29 12,-5 3-2,-6 1-10,25-27 29,-13 17 1,-11 9 4,6-4 0,-11 15 0,-6 10 3,5-1-1,-10 14 0,-5 9-1,3 6 1,-8-1-2,-3 1 2,7-6 0,-1 5 1,6 1-5,6-1 5,-12 1-1,-18-2 15,1 3-2,-1 0 3,0 0 16,-19-1-25,7-1-7,0 1-1,-11-1 0,7 4 1,0-1 2,-15 22 4,-5 1-2,-3 12-1,-27 33-5,8-6 2,4-6 1,-18 17-5,17-19 1,19-12 4,0 9-1,14-13-2,12-7 0,9 4 1,1-15 0,-1-21-2,41 2 3,-7-4-1,6-15 5,33-23-3,-8-7-2,8-7-4,47-55 6,-23 9 0,-11 5-2,14-44-2,-20 21 3,-16 12-1,17-41 0,-18 29-3,-5 19 6,17-15-3,-22 37 0,-17 29 0,-14 20-3,-20 26 3,9 2 4,-10 31-2,-8 8 8,-13 15 6,-47 79-15,-4-6 1,-6 4 5,-49 45 4,19-36-4,14-29 2,-22 19-8,33-44 0,29-23 1,15-12-1,20-21 0,17-16-1,8-11 2,15-6-8,21-10-48,56-27 14,-11-4 1,-7 0-14,34-25 20,-27 16-14,-18 13 17,6 2 31,-30 18 9,-22 17 83,-24 2-34,0-3-3,-22 28 17,-40 27-58,-5-6-4,-9 2 0,-47 24-6,24-11-3,22-10-5,3 5 0,34-26 6,26-17-4,30-13 3,31-16-4,23-7-30,59-25 0,-22 12-9,-17 8-28,-4 3 60,-30 10 7,-22 15 16,-20 2 24,-11 16 16,-6-1 50,-47 35-67,-5-1-4,-15-2 12,-64 38-36,12-11-9,6-1 3,-45 11-4,37-23-3,26-9 4,2 4 0,32-24-6,24-15-22,12-17 0,27 1 0,-9 5 1,27-20 21,10-11 4,12-9 3,39-19 1,-1 6 4,1 5 24,64-17-1,-15 10-15,3-1-11,58-10-5,-41 12-33,-42 14-230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5-02-13T16:21:51.53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1449 15,'8'0'11,"-6"0"-3,2 0-4,18 0-2,-7-2 3,4 0-1,121-87 3,-42 23 0,-16 3 4,23-31 4,-24 15 7,-16 3 7,15-39-17,-16 14-4,-12 4 1,24-40-7,-13 23 2,-10 20 9,-1-18-6,-19 35 7,-12 23 27,-5 10-32,-10 21-8,-5 22-2,-1-8 1,-15 20 3,-6 17 1,-30 44-5,-1 2 4,-5 8 13,-41 61-12,12-20 2,2-9-4,-34 37-1,32-32 0,19-19 0,7 10-1,22-33 1,18-20-1,10-4-7,9-22-2,-1-14 6,19-16 2,5-2-1,10-20 3,38-42-2,-12 5 1,-3-3-3,15-37-2,-10 17-6,-9 8-3,8-11 13,-19 23 2,-17 18-5,-9 11 3,-13 30 3,-1-9-4,-13 21 1,-4 13 0,-13 12 0,-28 53 2,6-8 0,9-8-3,4 7 0,19-27 2,18-20-2,12-18-1,22-13 0,9-2-20,40-62 12,-13 13 7,-10-2 3,11-15 0,-14 16-4,-13 8-5,9-8 10,-19 21-1,-13 12 0,-19 18 1,7-2 1,-7 9 22,-23 42-10,-9 2 4,-6 6 4,-30 27-18,10-16-2,10-14 2,0 3-7,19-23-2,12-9-22,16-6 9,1-19 1,12-1-38,36-36 22,1-8-8,3-1-3,29-31 45,-12 16 0,-9 11 0,-5 12 12,-22 20 35,-18 17 73,-15 24-61,-12 15-10,-20 12-2,-48 44-38,11-16-9,8-11-6,-1 5-38,21-23-46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0D028-C406-4221-B642-7E803E94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Documentos.dotx</Template>
  <TotalTime>1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2015-02-16T14:58:00Z</dcterms:created>
  <dcterms:modified xsi:type="dcterms:W3CDTF">2015-02-16T14:59:00Z</dcterms:modified>
</cp:coreProperties>
</file>