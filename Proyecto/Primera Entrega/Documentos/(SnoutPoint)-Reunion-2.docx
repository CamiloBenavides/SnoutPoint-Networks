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A9F" w:rsidRDefault="00CD0A9F" w:rsidP="00CD0A9F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1867"/>
        <w:gridCol w:w="422"/>
        <w:gridCol w:w="2530"/>
        <w:gridCol w:w="253"/>
        <w:gridCol w:w="31"/>
        <w:gridCol w:w="2752"/>
      </w:tblGrid>
      <w:tr w:rsidR="00CD0A9F" w:rsidRPr="00586DA9" w:rsidTr="000313B4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CD0A9F" w:rsidRPr="00586DA9" w:rsidTr="000313B4">
        <w:trPr>
          <w:trHeight w:val="360"/>
        </w:trPr>
        <w:tc>
          <w:tcPr>
            <w:tcW w:w="1643" w:type="dxa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2</w:t>
            </w:r>
          </w:p>
        </w:tc>
        <w:tc>
          <w:tcPr>
            <w:tcW w:w="2530" w:type="dxa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6 de Febrero 2015</w:t>
            </w:r>
          </w:p>
        </w:tc>
      </w:tr>
      <w:tr w:rsidR="00CD0A9F" w:rsidRPr="00586DA9" w:rsidTr="000313B4">
        <w:trPr>
          <w:trHeight w:val="672"/>
        </w:trPr>
        <w:tc>
          <w:tcPr>
            <w:tcW w:w="1643" w:type="dxa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11:20 AM</w:t>
            </w:r>
          </w:p>
        </w:tc>
        <w:tc>
          <w:tcPr>
            <w:tcW w:w="2530" w:type="dxa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12:53 PM</w:t>
            </w:r>
          </w:p>
        </w:tc>
      </w:tr>
      <w:tr w:rsidR="00CD0A9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CD0A9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CD0A9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5566" w:type="dxa"/>
            <w:gridSpan w:val="4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CD0A9F" w:rsidRPr="00586DA9" w:rsidTr="000313B4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5566" w:type="dxa"/>
            <w:gridSpan w:val="4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CD0A9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CD0A9F" w:rsidRPr="00586DA9" w:rsidRDefault="00CD0A9F" w:rsidP="000313B4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1 Piso -2, Biblioteca General</w:t>
            </w:r>
          </w:p>
        </w:tc>
      </w:tr>
      <w:tr w:rsidR="00CD0A9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2783" w:type="dxa"/>
            <w:gridSpan w:val="2"/>
            <w:vMerge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CD0A9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Suárez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CD0A9F" w:rsidRPr="002B6B90" w:rsidRDefault="00CD0A9F" w:rsidP="000313B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Planeación</w:t>
            </w:r>
          </w:p>
        </w:tc>
      </w:tr>
      <w:tr w:rsidR="00CD0A9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CD0A9F" w:rsidRPr="00586DA9" w:rsidTr="000313B4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CD0A9F" w:rsidRPr="00586DA9" w:rsidTr="000313B4">
        <w:trPr>
          <w:trHeight w:val="360"/>
        </w:trPr>
        <w:tc>
          <w:tcPr>
            <w:tcW w:w="9498" w:type="dxa"/>
            <w:gridSpan w:val="7"/>
            <w:hideMark/>
          </w:tcPr>
          <w:p w:rsidR="00CD0A9F" w:rsidRDefault="00CD0A9F" w:rsidP="000313B4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Asignación de roles y funciones del equipo de desarrollo.</w:t>
            </w:r>
          </w:p>
          <w:p w:rsidR="00CD0A9F" w:rsidRPr="00586DA9" w:rsidRDefault="00CD0A9F" w:rsidP="000313B4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Definición del proyecto a desarrollar y el nombre de este.</w:t>
            </w:r>
          </w:p>
          <w:p w:rsidR="00CD0A9F" w:rsidRPr="00586DA9" w:rsidRDefault="00CD0A9F" w:rsidP="000313B4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Integración de los miembros del grupo.</w:t>
            </w:r>
          </w:p>
          <w:p w:rsidR="00CD0A9F" w:rsidRPr="00586DA9" w:rsidRDefault="00CD0A9F" w:rsidP="000313B4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Planeación sobre la búsqueda de requerimientos para el proyecto.</w:t>
            </w:r>
          </w:p>
        </w:tc>
      </w:tr>
      <w:tr w:rsidR="00CD0A9F" w:rsidRPr="00586DA9" w:rsidTr="000313B4">
        <w:trPr>
          <w:trHeight w:val="360"/>
        </w:trPr>
        <w:tc>
          <w:tcPr>
            <w:tcW w:w="9498" w:type="dxa"/>
            <w:gridSpan w:val="7"/>
          </w:tcPr>
          <w:p w:rsidR="00CD0A9F" w:rsidRPr="00586DA9" w:rsidRDefault="00CD0A9F" w:rsidP="000313B4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CD0A9F" w:rsidRPr="00586DA9" w:rsidTr="000313B4">
        <w:trPr>
          <w:trHeight w:val="360"/>
        </w:trPr>
        <w:tc>
          <w:tcPr>
            <w:tcW w:w="3510" w:type="dxa"/>
            <w:gridSpan w:val="2"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3236" w:type="dxa"/>
            <w:gridSpan w:val="4"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CD0A9F" w:rsidRPr="00586DA9" w:rsidRDefault="00CD0A9F" w:rsidP="000313B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CD0A9F" w:rsidRPr="00586DA9" w:rsidTr="000313B4">
        <w:trPr>
          <w:trHeight w:val="360"/>
        </w:trPr>
        <w:tc>
          <w:tcPr>
            <w:tcW w:w="3510" w:type="dxa"/>
            <w:gridSpan w:val="2"/>
          </w:tcPr>
          <w:p w:rsidR="00CD0A9F" w:rsidRPr="00A02EE8" w:rsidRDefault="00CD0A9F" w:rsidP="000313B4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Desarrollar y divulgar encuestas de </w:t>
            </w:r>
          </w:p>
        </w:tc>
        <w:tc>
          <w:tcPr>
            <w:tcW w:w="3236" w:type="dxa"/>
            <w:gridSpan w:val="4"/>
          </w:tcPr>
          <w:p w:rsidR="00CD0A9F" w:rsidRDefault="00CD0A9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Todos</w:t>
            </w:r>
          </w:p>
        </w:tc>
        <w:tc>
          <w:tcPr>
            <w:tcW w:w="2752" w:type="dxa"/>
          </w:tcPr>
          <w:p w:rsidR="00CD0A9F" w:rsidRDefault="00CD0A9F" w:rsidP="000313B4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9 de Febrero de 2015</w:t>
            </w:r>
          </w:p>
        </w:tc>
      </w:tr>
      <w:tr w:rsidR="00CD0A9F" w:rsidRPr="00586DA9" w:rsidTr="000313B4">
        <w:trPr>
          <w:trHeight w:val="360"/>
        </w:trPr>
        <w:tc>
          <w:tcPr>
            <w:tcW w:w="3510" w:type="dxa"/>
            <w:gridSpan w:val="2"/>
          </w:tcPr>
          <w:p w:rsidR="00CD0A9F" w:rsidRDefault="00CD0A9F" w:rsidP="000313B4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3236" w:type="dxa"/>
            <w:gridSpan w:val="4"/>
          </w:tcPr>
          <w:p w:rsidR="00CD0A9F" w:rsidRDefault="00CD0A9F" w:rsidP="000313B4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CD0A9F" w:rsidRDefault="00CD0A9F" w:rsidP="000313B4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CD0A9F" w:rsidRPr="00586DA9" w:rsidTr="000313B4">
        <w:trPr>
          <w:trHeight w:val="360"/>
        </w:trPr>
        <w:tc>
          <w:tcPr>
            <w:tcW w:w="9498" w:type="dxa"/>
            <w:gridSpan w:val="7"/>
          </w:tcPr>
          <w:p w:rsidR="00CD0A9F" w:rsidRDefault="00CD0A9F" w:rsidP="000313B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CD0A9F" w:rsidRPr="00586DA9" w:rsidTr="000313B4">
        <w:trPr>
          <w:trHeight w:val="360"/>
        </w:trPr>
        <w:tc>
          <w:tcPr>
            <w:tcW w:w="9498" w:type="dxa"/>
            <w:gridSpan w:val="7"/>
          </w:tcPr>
          <w:p w:rsidR="00CD0A9F" w:rsidRPr="00586DA9" w:rsidRDefault="00CD0A9F" w:rsidP="000313B4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Se definen 4 áreas principales para el desarrollo del proyecto de software donde cada persona tiene influencia en al menos 2 áreas de desarrollo: Gerencia, Análisis y Diseño, Desarrollo y Pruebas  y Documentación, Calidad y Riesgos. </w:t>
            </w:r>
          </w:p>
          <w:p w:rsidR="00CD0A9F" w:rsidRDefault="00CD0A9F" w:rsidP="000313B4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Se escoge como nombre de proyecto </w:t>
            </w: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SnoutPoint</w:t>
            </w:r>
            <w:proofErr w:type="spellEnd"/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y se confirma que se hará la red social para usuarios con mascotas.</w:t>
            </w:r>
          </w:p>
          <w:p w:rsidR="00CD0A9F" w:rsidRDefault="00CD0A9F" w:rsidP="000313B4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 decide desarrollar encuestas para usuarios con mascotas y usuarios que tengan negocios relacionados con mascotas, para obtener información sobre cuáles serían las necesidades y servicios principales que a las personas les interesaría ver.</w:t>
            </w:r>
          </w:p>
          <w:p w:rsidR="00CD0A9F" w:rsidRPr="00586DA9" w:rsidRDefault="00CD0A9F" w:rsidP="000313B4">
            <w:pPr>
              <w:pStyle w:val="Prrafodelista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CD0A9F" w:rsidRPr="00586DA9" w:rsidTr="000313B4">
        <w:trPr>
          <w:trHeight w:val="360"/>
        </w:trPr>
        <w:tc>
          <w:tcPr>
            <w:tcW w:w="9498" w:type="dxa"/>
            <w:gridSpan w:val="7"/>
          </w:tcPr>
          <w:p w:rsidR="00CD0A9F" w:rsidRPr="00586DA9" w:rsidRDefault="00CD0A9F" w:rsidP="000313B4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CD0A9F" w:rsidRPr="00586DA9" w:rsidTr="000313B4">
        <w:trPr>
          <w:trHeight w:val="360"/>
        </w:trPr>
        <w:tc>
          <w:tcPr>
            <w:tcW w:w="9498" w:type="dxa"/>
            <w:gridSpan w:val="7"/>
          </w:tcPr>
          <w:p w:rsidR="00CD0A9F" w:rsidRPr="00586DA9" w:rsidRDefault="00CD0A9F" w:rsidP="000313B4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Ninguna – Alejandra ha avisado con anterioridad su inasistencia.</w:t>
            </w:r>
          </w:p>
          <w:p w:rsidR="00CD0A9F" w:rsidRPr="00586DA9" w:rsidRDefault="00CD0A9F" w:rsidP="000313B4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</w:tbl>
    <w:p w:rsidR="00CD0A9F" w:rsidRDefault="00CD0A9F" w:rsidP="00CD0A9F">
      <w:pPr>
        <w:jc w:val="center"/>
        <w:rPr>
          <w:rFonts w:ascii="Tahoma" w:hAnsi="Tahoma" w:cs="Tahoma"/>
          <w:b/>
          <w:sz w:val="24"/>
          <w:szCs w:val="24"/>
        </w:rPr>
      </w:pPr>
    </w:p>
    <w:p w:rsidR="00CD0A9F" w:rsidRDefault="00CD0A9F" w:rsidP="00CD0A9F">
      <w:pPr>
        <w:jc w:val="center"/>
        <w:rPr>
          <w:rFonts w:ascii="Tahoma" w:hAnsi="Tahoma" w:cs="Tahoma"/>
          <w:b/>
          <w:sz w:val="24"/>
          <w:szCs w:val="24"/>
        </w:rPr>
      </w:pPr>
    </w:p>
    <w:p w:rsidR="00CD0A9F" w:rsidRDefault="00CD0A9F" w:rsidP="00CD0A9F">
      <w:pPr>
        <w:jc w:val="center"/>
        <w:rPr>
          <w:rFonts w:ascii="Tahoma" w:hAnsi="Tahoma" w:cs="Tahoma"/>
          <w:b/>
          <w:sz w:val="24"/>
          <w:szCs w:val="24"/>
        </w:rPr>
      </w:pPr>
    </w:p>
    <w:p w:rsidR="00CD0A9F" w:rsidRDefault="00CD0A9F" w:rsidP="00CD0A9F">
      <w:pPr>
        <w:jc w:val="center"/>
        <w:rPr>
          <w:rFonts w:ascii="Tahoma" w:hAnsi="Tahoma" w:cs="Tahoma"/>
          <w:b/>
          <w:sz w:val="24"/>
          <w:szCs w:val="24"/>
        </w:rPr>
      </w:pPr>
    </w:p>
    <w:p w:rsidR="00CD0A9F" w:rsidRDefault="00CD0A9F" w:rsidP="00CD0A9F">
      <w:pPr>
        <w:jc w:val="center"/>
        <w:rPr>
          <w:rFonts w:ascii="Tahoma" w:hAnsi="Tahoma" w:cs="Tahoma"/>
          <w:b/>
          <w:sz w:val="24"/>
          <w:szCs w:val="24"/>
        </w:rPr>
      </w:pPr>
    </w:p>
    <w:p w:rsidR="00CD0A9F" w:rsidRDefault="00CD0A9F" w:rsidP="00CD0A9F">
      <w:pPr>
        <w:jc w:val="center"/>
        <w:rPr>
          <w:rFonts w:ascii="Tahoma" w:hAnsi="Tahoma" w:cs="Tahoma"/>
          <w:b/>
          <w:sz w:val="24"/>
          <w:szCs w:val="24"/>
        </w:rPr>
      </w:pPr>
    </w:p>
    <w:p w:rsidR="00CD0A9F" w:rsidRDefault="00CD0A9F" w:rsidP="00CD0A9F">
      <w:pPr>
        <w:jc w:val="center"/>
        <w:rPr>
          <w:rFonts w:ascii="Tahoma" w:hAnsi="Tahoma" w:cs="Tahoma"/>
          <w:b/>
          <w:sz w:val="24"/>
          <w:szCs w:val="24"/>
        </w:rPr>
      </w:pPr>
    </w:p>
    <w:p w:rsidR="00CD0A9F" w:rsidRDefault="00CD0A9F" w:rsidP="00CD0A9F">
      <w:pPr>
        <w:jc w:val="center"/>
        <w:rPr>
          <w:rFonts w:ascii="Tahoma" w:hAnsi="Tahoma" w:cs="Tahoma"/>
          <w:b/>
          <w:sz w:val="24"/>
          <w:szCs w:val="24"/>
        </w:rPr>
      </w:pPr>
    </w:p>
    <w:p w:rsidR="00CD0A9F" w:rsidRDefault="00CD0A9F" w:rsidP="00CD0A9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CD0A9F" w:rsidRDefault="00CD0A9F" w:rsidP="00CD0A9F">
      <w:pPr>
        <w:rPr>
          <w:rFonts w:ascii="Tahoma" w:hAnsi="Tahoma" w:cs="Tahoma"/>
          <w:b/>
          <w:sz w:val="24"/>
          <w:szCs w:val="24"/>
        </w:rPr>
      </w:pPr>
    </w:p>
    <w:p w:rsidR="00CD0A9F" w:rsidRDefault="00CD0A9F" w:rsidP="00CD0A9F">
      <w:pPr>
        <w:rPr>
          <w:rFonts w:ascii="Tahoma" w:hAnsi="Tahoma" w:cs="Tahoma"/>
          <w:b/>
          <w:sz w:val="24"/>
          <w:szCs w:val="24"/>
        </w:rPr>
      </w:pPr>
    </w:p>
    <w:p w:rsidR="00CD0A9F" w:rsidRDefault="00CD0A9F" w:rsidP="00CD0A9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CD0A9F" w:rsidRDefault="00CD0A9F" w:rsidP="00CD0A9F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CD0A9F" w:rsidRDefault="00CD0A9F" w:rsidP="00CD0A9F">
      <w:pPr>
        <w:ind w:firstLine="708"/>
        <w:rPr>
          <w:rFonts w:ascii="Tahoma" w:hAnsi="Tahoma" w:cs="Tahoma"/>
          <w:b/>
          <w:sz w:val="24"/>
          <w:szCs w:val="24"/>
        </w:rPr>
      </w:pPr>
    </w:p>
    <w:p w:rsidR="00CD0A9F" w:rsidRDefault="00CD0A9F" w:rsidP="00CD0A9F">
      <w:pPr>
        <w:ind w:firstLine="708"/>
        <w:rPr>
          <w:rFonts w:ascii="Tahoma" w:hAnsi="Tahoma" w:cs="Tahoma"/>
          <w:b/>
          <w:sz w:val="24"/>
          <w:szCs w:val="24"/>
        </w:rPr>
      </w:pPr>
    </w:p>
    <w:p w:rsidR="00CD0A9F" w:rsidRDefault="00CD0A9F" w:rsidP="00CD0A9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CD0A9F" w:rsidRDefault="00CD0A9F" w:rsidP="00CD0A9F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CD0A9F" w:rsidRDefault="00CD0A9F" w:rsidP="00CD0A9F">
      <w:pPr>
        <w:ind w:firstLine="708"/>
        <w:rPr>
          <w:rFonts w:ascii="Tahoma" w:hAnsi="Tahoma" w:cs="Tahoma"/>
          <w:b/>
          <w:sz w:val="24"/>
          <w:szCs w:val="24"/>
        </w:rPr>
      </w:pPr>
    </w:p>
    <w:p w:rsidR="00CD0A9F" w:rsidRDefault="00CD0A9F" w:rsidP="00CD0A9F">
      <w:pPr>
        <w:ind w:firstLine="708"/>
        <w:rPr>
          <w:rFonts w:ascii="Tahoma" w:hAnsi="Tahoma" w:cs="Tahoma"/>
          <w:b/>
          <w:sz w:val="24"/>
          <w:szCs w:val="24"/>
        </w:rPr>
      </w:pPr>
    </w:p>
    <w:p w:rsidR="00CD0A9F" w:rsidRDefault="00CD0A9F" w:rsidP="00CD0A9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CD0A9F" w:rsidRDefault="00CD0A9F" w:rsidP="00CD0A9F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Sebastián Jiménez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Camilo Benavides</w:t>
      </w:r>
    </w:p>
    <w:p w:rsidR="00CD0A9F" w:rsidRDefault="00CD0A9F" w:rsidP="00CD0A9F">
      <w:pPr>
        <w:ind w:firstLine="708"/>
        <w:rPr>
          <w:rFonts w:ascii="Tahoma" w:hAnsi="Tahoma" w:cs="Tahoma"/>
          <w:b/>
          <w:sz w:val="24"/>
          <w:szCs w:val="24"/>
        </w:rPr>
      </w:pPr>
    </w:p>
    <w:p w:rsidR="00CD0A9F" w:rsidRDefault="00CD0A9F" w:rsidP="00CD0A9F">
      <w:pPr>
        <w:ind w:firstLine="708"/>
        <w:rPr>
          <w:rFonts w:ascii="Tahoma" w:hAnsi="Tahoma" w:cs="Tahoma"/>
          <w:b/>
          <w:sz w:val="24"/>
          <w:szCs w:val="24"/>
        </w:rPr>
      </w:pPr>
    </w:p>
    <w:p w:rsidR="00CD0A9F" w:rsidRDefault="00CD0A9F" w:rsidP="00CD0A9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CD0A9F" w:rsidRDefault="00CD0A9F" w:rsidP="00CD0A9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CD0A9F" w:rsidRDefault="00CD0A9F" w:rsidP="00CD0A9F">
      <w:pPr>
        <w:ind w:firstLine="708"/>
        <w:rPr>
          <w:rFonts w:ascii="Tahoma" w:hAnsi="Tahoma" w:cs="Tahoma"/>
          <w:b/>
          <w:sz w:val="24"/>
          <w:szCs w:val="24"/>
        </w:rPr>
      </w:pPr>
    </w:p>
    <w:p w:rsidR="00CD0A9F" w:rsidRPr="00586DA9" w:rsidRDefault="00CD0A9F" w:rsidP="00CD0A9F">
      <w:pPr>
        <w:rPr>
          <w:rFonts w:ascii="Tahoma" w:hAnsi="Tahoma" w:cs="Tahoma"/>
          <w:b/>
          <w:sz w:val="24"/>
          <w:szCs w:val="24"/>
        </w:rPr>
      </w:pPr>
    </w:p>
    <w:p w:rsidR="002B6B90" w:rsidRPr="00CD0A9F" w:rsidRDefault="002B6B90" w:rsidP="00CD0A9F">
      <w:bookmarkStart w:id="0" w:name="_GoBack"/>
      <w:bookmarkEnd w:id="0"/>
    </w:p>
    <w:sectPr w:rsidR="002B6B90" w:rsidRPr="00CD0A9F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AC5" w:rsidRDefault="00AC4AC5" w:rsidP="00736AF5">
      <w:pPr>
        <w:spacing w:after="0" w:line="240" w:lineRule="auto"/>
      </w:pPr>
      <w:r>
        <w:separator/>
      </w:r>
    </w:p>
  </w:endnote>
  <w:endnote w:type="continuationSeparator" w:id="0">
    <w:p w:rsidR="00AC4AC5" w:rsidRDefault="00AC4AC5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AC5" w:rsidRDefault="00AC4AC5" w:rsidP="00736AF5">
      <w:pPr>
        <w:spacing w:after="0" w:line="240" w:lineRule="auto"/>
      </w:pPr>
      <w:r>
        <w:separator/>
      </w:r>
    </w:p>
  </w:footnote>
  <w:footnote w:type="continuationSeparator" w:id="0">
    <w:p w:rsidR="00AC4AC5" w:rsidRDefault="00AC4AC5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736AF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736AF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736AF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F5"/>
    <w:rsid w:val="002B6B90"/>
    <w:rsid w:val="00586DA9"/>
    <w:rsid w:val="00736AF5"/>
    <w:rsid w:val="00857380"/>
    <w:rsid w:val="00953214"/>
    <w:rsid w:val="00AC4AC5"/>
    <w:rsid w:val="00B075EB"/>
    <w:rsid w:val="00B23584"/>
    <w:rsid w:val="00CD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A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A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Reunion-2.docx</Template>
  <TotalTime>0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2</cp:revision>
  <dcterms:created xsi:type="dcterms:W3CDTF">2015-02-16T14:48:00Z</dcterms:created>
  <dcterms:modified xsi:type="dcterms:W3CDTF">2015-02-16T14:48:00Z</dcterms:modified>
</cp:coreProperties>
</file>