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1C2B96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  <w:bookmarkStart w:id="0" w:name="_GoBack"/>
      <w:bookmarkEnd w:id="0"/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7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23 de Febrero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12:09 PM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622BA9" w:rsidP="00622BA9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Esteban Hernández 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622BA9" w:rsidP="00622BA9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2 Piso 0</w:t>
            </w:r>
          </w:p>
          <w:p w:rsidR="00622BA9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Fabiana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Diaz</w:t>
            </w:r>
            <w:proofErr w:type="spellEnd"/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22B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Suárez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Default="00622B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Control de configuraciones, versiones y cambios</w:t>
            </w:r>
            <w:r w:rsidR="000F155A">
              <w:rPr>
                <w:rFonts w:ascii="Tahoma" w:eastAsia="Times New Roman" w:hAnsi="Tahoma" w:cs="Tahoma"/>
                <w:color w:val="000000"/>
                <w:lang w:eastAsia="es-ES"/>
              </w:rPr>
              <w:t>.</w:t>
            </w:r>
          </w:p>
          <w:p w:rsidR="00622BA9" w:rsidRPr="00586DA9" w:rsidRDefault="000F155A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Elementos y Herramientas de capacitación de desarrollo web.</w:t>
            </w:r>
          </w:p>
          <w:p w:rsidR="00586DA9" w:rsidRDefault="00234EF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Adelantos de casos de uso y planeación.</w:t>
            </w:r>
          </w:p>
          <w:p w:rsidR="00234EF9" w:rsidRPr="00586DA9" w:rsidRDefault="00234EF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Sebastian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Jimenez</w:t>
      </w:r>
      <w:proofErr w:type="spellEnd"/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B96" w:rsidRDefault="001C2B96" w:rsidP="00736AF5">
      <w:pPr>
        <w:spacing w:after="0" w:line="240" w:lineRule="auto"/>
      </w:pPr>
      <w:r>
        <w:separator/>
      </w:r>
    </w:p>
  </w:endnote>
  <w:endnote w:type="continuationSeparator" w:id="0">
    <w:p w:rsidR="001C2B96" w:rsidRDefault="001C2B96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B96" w:rsidRDefault="001C2B96" w:rsidP="00736AF5">
      <w:pPr>
        <w:spacing w:after="0" w:line="240" w:lineRule="auto"/>
      </w:pPr>
      <w:r>
        <w:separator/>
      </w:r>
    </w:p>
  </w:footnote>
  <w:footnote w:type="continuationSeparator" w:id="0">
    <w:p w:rsidR="001C2B96" w:rsidRDefault="001C2B96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1C2B9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1C2B9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1C2B9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A9"/>
    <w:rsid w:val="000F155A"/>
    <w:rsid w:val="00144FA9"/>
    <w:rsid w:val="001B66C4"/>
    <w:rsid w:val="001C2B96"/>
    <w:rsid w:val="001E2599"/>
    <w:rsid w:val="00234EF9"/>
    <w:rsid w:val="002B6B90"/>
    <w:rsid w:val="00405E09"/>
    <w:rsid w:val="00586DA9"/>
    <w:rsid w:val="00622BA9"/>
    <w:rsid w:val="00736AF5"/>
    <w:rsid w:val="00857380"/>
    <w:rsid w:val="00953214"/>
    <w:rsid w:val="00B075EB"/>
    <w:rsid w:val="00B23584"/>
    <w:rsid w:val="00D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_\Proyecto\Primera%20Entrega\Plantillas\(SnoutPoint)-Plantilla%20de%20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(SnoutPoint)-Plantilla de Acta de Reunión.dotx</Template>
  <TotalTime>0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2015-02-23T18:48:00Z</dcterms:created>
  <dcterms:modified xsi:type="dcterms:W3CDTF">2015-02-23T18:48:00Z</dcterms:modified>
</cp:coreProperties>
</file>