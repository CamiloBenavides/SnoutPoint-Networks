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EC" w:rsidRPr="006955F7" w:rsidRDefault="00B17C06">
      <w:pPr>
        <w:pStyle w:val="Ttulo"/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B17C06" w:rsidRPr="006955F7" w:rsidRDefault="00BA624D" w:rsidP="0031135A">
      <w:pPr>
        <w:pStyle w:val="Ttulo1"/>
        <w:rPr>
          <w:noProof/>
          <w:lang w:val="es-CO"/>
        </w:rPr>
      </w:pPr>
      <w:r>
        <w:rPr>
          <w:noProof/>
          <w:lang w:val="es-CO"/>
        </w:rPr>
        <w:t xml:space="preserve">Consulta de </w:t>
      </w:r>
      <w:r w:rsidR="003F1387">
        <w:rPr>
          <w:noProof/>
          <w:lang w:val="es-CO"/>
        </w:rPr>
        <w:t>Mascotas Perdidas o Encontradas</w:t>
      </w:r>
    </w:p>
    <w:p w:rsidR="00C837D7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BA624D">
        <w:rPr>
          <w:rFonts w:ascii="Times New Roman" w:hAnsi="Times New Roman" w:cs="Times New Roman"/>
          <w:b/>
          <w:lang w:val="es-CO"/>
        </w:rPr>
        <w:t xml:space="preserve">de las </w:t>
      </w:r>
      <w:r w:rsidRPr="006955F7">
        <w:rPr>
          <w:rFonts w:ascii="Times New Roman" w:hAnsi="Times New Roman" w:cs="Times New Roman"/>
          <w:b/>
          <w:lang w:val="es-CO"/>
        </w:rPr>
        <w:t>característica</w:t>
      </w:r>
      <w:r w:rsidR="00BA624D">
        <w:rPr>
          <w:rFonts w:ascii="Times New Roman" w:hAnsi="Times New Roman" w:cs="Times New Roman"/>
          <w:b/>
          <w:lang w:val="es-CO"/>
        </w:rPr>
        <w:t>s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BA624D">
        <w:rPr>
          <w:rFonts w:ascii="Times New Roman" w:hAnsi="Times New Roman" w:cs="Times New Roman"/>
          <w:u w:val="single"/>
          <w:lang w:val="es-CO"/>
        </w:rPr>
        <w:t>Objetivo</w:t>
      </w:r>
      <w:r w:rsidR="00BA624D" w:rsidRPr="00BA624D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BA624D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3F1387">
        <w:rPr>
          <w:rFonts w:ascii="Times New Roman" w:hAnsi="Times New Roman" w:cs="Times New Roman"/>
          <w:lang w:val="es-CO"/>
        </w:rPr>
        <w:t xml:space="preserve">Informar a los usuarios mascotas pérdidas </w:t>
      </w:r>
      <w:r w:rsidR="00B715D1">
        <w:rPr>
          <w:rFonts w:ascii="Times New Roman" w:hAnsi="Times New Roman" w:cs="Times New Roman"/>
          <w:lang w:val="es-CO"/>
        </w:rPr>
        <w:t>y</w:t>
      </w:r>
      <w:r w:rsidR="003F1387">
        <w:rPr>
          <w:rFonts w:ascii="Times New Roman" w:hAnsi="Times New Roman" w:cs="Times New Roman"/>
          <w:lang w:val="es-CO"/>
        </w:rPr>
        <w:t xml:space="preserve"> encontradas</w:t>
      </w:r>
      <w:r w:rsidR="00BA624D">
        <w:rPr>
          <w:rFonts w:ascii="Times New Roman" w:hAnsi="Times New Roman" w:cs="Times New Roman"/>
          <w:lang w:val="es-CO"/>
        </w:rPr>
        <w:t>.</w:t>
      </w:r>
    </w:p>
    <w:p w:rsidR="002D7DA3" w:rsidRPr="002D7DA3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Ámbito o Alcance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FF20FF">
        <w:rPr>
          <w:rFonts w:ascii="Times New Roman" w:hAnsi="Times New Roman" w:cs="Times New Roman"/>
          <w:lang w:val="es-CO"/>
        </w:rPr>
        <w:t xml:space="preserve"> </w:t>
      </w:r>
      <w:r w:rsidR="003F1387">
        <w:rPr>
          <w:rFonts w:ascii="Times New Roman" w:hAnsi="Times New Roman" w:cs="Times New Roman"/>
          <w:lang w:val="es-CO"/>
        </w:rPr>
        <w:t>Global</w:t>
      </w:r>
      <w:r w:rsidR="00FF20FF" w:rsidRPr="00FF20FF">
        <w:rPr>
          <w:rFonts w:ascii="Times New Roman" w:hAnsi="Times New Roman" w:cs="Times New Roman"/>
          <w:lang w:val="es-CO"/>
        </w:rPr>
        <w:t>.</w:t>
      </w:r>
    </w:p>
    <w:p w:rsidR="00C837D7" w:rsidRPr="002D7DA3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Nivel: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  <w:r w:rsidR="00B369F2" w:rsidRPr="002D7DA3">
        <w:rPr>
          <w:rFonts w:ascii="Times New Roman" w:hAnsi="Times New Roman" w:cs="Times New Roman"/>
          <w:lang w:val="es-CO"/>
        </w:rPr>
        <w:t>Tarea primaria.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Precondiciones</w:t>
      </w:r>
      <w:r w:rsidR="00B17C06" w:rsidRPr="002D7DA3">
        <w:rPr>
          <w:rFonts w:ascii="Times New Roman" w:hAnsi="Times New Roman" w:cs="Times New Roman"/>
          <w:u w:val="single"/>
          <w:lang w:val="es-CO"/>
        </w:rPr>
        <w:t>:</w:t>
      </w:r>
      <w:r w:rsidR="002D7DA3">
        <w:rPr>
          <w:rFonts w:ascii="Times New Roman" w:hAnsi="Times New Roman" w:cs="Times New Roman"/>
          <w:lang w:val="es-CO"/>
        </w:rPr>
        <w:t xml:space="preserve"> La consulta debe hacerse desde un usuario registrado.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D7DA3">
        <w:rPr>
          <w:rFonts w:ascii="Times New Roman" w:hAnsi="Times New Roman" w:cs="Times New Roman"/>
          <w:lang w:val="es-CO"/>
        </w:rPr>
        <w:t xml:space="preserve">El usuario debe saber </w:t>
      </w:r>
      <w:r w:rsidR="003F1387">
        <w:rPr>
          <w:rFonts w:ascii="Times New Roman" w:hAnsi="Times New Roman" w:cs="Times New Roman"/>
          <w:lang w:val="es-CO"/>
        </w:rPr>
        <w:t>las características diferenciadoras de la macota.</w:t>
      </w:r>
    </w:p>
    <w:p w:rsidR="00C837D7" w:rsidRPr="002D7DA3" w:rsidRDefault="002D7DA3" w:rsidP="002D7DA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É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 xml:space="preserve">xito </w:t>
      </w:r>
      <w:r w:rsidRPr="002D7DA3">
        <w:rPr>
          <w:rFonts w:ascii="Times New Roman" w:hAnsi="Times New Roman" w:cs="Times New Roman"/>
          <w:u w:val="single"/>
          <w:lang w:val="es-CO"/>
        </w:rPr>
        <w:t>F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>inal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2D7DA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El usuario se informará de la</w:t>
      </w:r>
      <w:r w:rsidR="003F1387">
        <w:rPr>
          <w:rFonts w:ascii="Times New Roman" w:hAnsi="Times New Roman" w:cs="Times New Roman"/>
          <w:lang w:val="es-CO"/>
        </w:rPr>
        <w:t>s</w:t>
      </w:r>
      <w:r>
        <w:rPr>
          <w:rFonts w:ascii="Times New Roman" w:hAnsi="Times New Roman" w:cs="Times New Roman"/>
          <w:lang w:val="es-CO"/>
        </w:rPr>
        <w:t xml:space="preserve"> </w:t>
      </w:r>
      <w:r w:rsidR="003F1387">
        <w:rPr>
          <w:rFonts w:ascii="Times New Roman" w:hAnsi="Times New Roman" w:cs="Times New Roman"/>
          <w:lang w:val="es-CO"/>
        </w:rPr>
        <w:t xml:space="preserve">mascotas perdidas </w:t>
      </w:r>
      <w:r w:rsidR="00B715D1">
        <w:rPr>
          <w:rFonts w:ascii="Times New Roman" w:hAnsi="Times New Roman" w:cs="Times New Roman"/>
          <w:lang w:val="es-CO"/>
        </w:rPr>
        <w:t>o</w:t>
      </w:r>
      <w:r w:rsidR="003F1387">
        <w:rPr>
          <w:rFonts w:ascii="Times New Roman" w:hAnsi="Times New Roman" w:cs="Times New Roman"/>
          <w:lang w:val="es-CO"/>
        </w:rPr>
        <w:t xml:space="preserve"> encontradas que se encuentren </w:t>
      </w:r>
      <w:r w:rsidR="00B715D1">
        <w:rPr>
          <w:rFonts w:ascii="Times New Roman" w:hAnsi="Times New Roman" w:cs="Times New Roman"/>
          <w:lang w:val="es-CO"/>
        </w:rPr>
        <w:t>en la base de datos del sistema</w:t>
      </w:r>
      <w:r w:rsidR="003F1387">
        <w:rPr>
          <w:rFonts w:ascii="Times New Roman" w:hAnsi="Times New Roman" w:cs="Times New Roman"/>
          <w:lang w:val="es-CO"/>
        </w:rPr>
        <w:t>.</w:t>
      </w:r>
    </w:p>
    <w:p w:rsidR="00C837D7" w:rsidRPr="006955F7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Fallo F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>inal</w:t>
      </w:r>
      <w:r w:rsidR="00B17C06" w:rsidRPr="002D7DA3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El usuario no logrará obtener información de </w:t>
      </w:r>
      <w:r w:rsidR="003F1387">
        <w:rPr>
          <w:rFonts w:ascii="Times New Roman" w:hAnsi="Times New Roman" w:cs="Times New Roman"/>
          <w:lang w:val="es-CO"/>
        </w:rPr>
        <w:t>mascotas que se encuentren perdidas o que las hayan encontrado.</w:t>
      </w:r>
    </w:p>
    <w:p w:rsidR="00C837D7" w:rsidRPr="002D7DA3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</w:rPr>
      </w:pPr>
      <w:r w:rsidRPr="002D7DA3">
        <w:rPr>
          <w:rFonts w:ascii="Times New Roman" w:hAnsi="Times New Roman" w:cs="Times New Roman"/>
          <w:u w:val="single"/>
        </w:rPr>
        <w:t>Actor Principal</w:t>
      </w:r>
      <w:r w:rsidR="00B17C06" w:rsidRPr="002D7DA3">
        <w:rPr>
          <w:rFonts w:ascii="Times New Roman" w:hAnsi="Times New Roman" w:cs="Times New Roman"/>
          <w:u w:val="single"/>
        </w:rPr>
        <w:t>:</w:t>
      </w:r>
      <w:r w:rsidR="00B17C06" w:rsidRPr="002D7DA3">
        <w:rPr>
          <w:rFonts w:ascii="Times New Roman" w:hAnsi="Times New Roman" w:cs="Times New Roman"/>
        </w:rPr>
        <w:t xml:space="preserve"> </w:t>
      </w:r>
      <w:r w:rsidRPr="002D7DA3">
        <w:rPr>
          <w:rFonts w:ascii="Times New Roman" w:hAnsi="Times New Roman" w:cs="Times New Roman"/>
          <w:lang w:val="es-ES"/>
        </w:rPr>
        <w:t>Usuario</w:t>
      </w:r>
      <w:r>
        <w:rPr>
          <w:rFonts w:ascii="Times New Roman" w:hAnsi="Times New Roman" w:cs="Times New Roman"/>
        </w:rPr>
        <w:t>.</w:t>
      </w:r>
      <w:r w:rsidR="00B17C06" w:rsidRPr="002D7DA3">
        <w:rPr>
          <w:rFonts w:ascii="Times New Roman" w:hAnsi="Times New Roman" w:cs="Times New Roman"/>
        </w:rPr>
        <w:t xml:space="preserve"> </w:t>
      </w:r>
    </w:p>
    <w:p w:rsidR="00B17C06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ES"/>
        </w:rPr>
      </w:pPr>
      <w:r w:rsidRPr="002D7DA3">
        <w:rPr>
          <w:rFonts w:ascii="Times New Roman" w:hAnsi="Times New Roman" w:cs="Times New Roman"/>
          <w:u w:val="single"/>
          <w:lang w:val="es-ES"/>
        </w:rPr>
        <w:t>Disparador:</w:t>
      </w:r>
      <w:r w:rsidR="00B17C06" w:rsidRPr="002D7DA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F20FF">
        <w:rPr>
          <w:rFonts w:ascii="Times New Roman" w:hAnsi="Times New Roman" w:cs="Times New Roman"/>
          <w:lang w:val="es-ES"/>
        </w:rPr>
        <w:t>Query</w:t>
      </w:r>
      <w:proofErr w:type="spellEnd"/>
      <w:r w:rsidR="00FF20FF">
        <w:rPr>
          <w:rFonts w:ascii="Times New Roman" w:hAnsi="Times New Roman" w:cs="Times New Roman"/>
          <w:lang w:val="es-ES"/>
        </w:rPr>
        <w:t xml:space="preserve"> al consultar la</w:t>
      </w:r>
      <w:r w:rsidR="003F1387">
        <w:rPr>
          <w:rFonts w:ascii="Times New Roman" w:hAnsi="Times New Roman" w:cs="Times New Roman"/>
          <w:lang w:val="es-ES"/>
        </w:rPr>
        <w:t xml:space="preserve"> mascota con sus características diferenciadoras.</w:t>
      </w:r>
    </w:p>
    <w:p w:rsidR="00C837D7" w:rsidRPr="002D7DA3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FF20FF">
        <w:rPr>
          <w:rFonts w:ascii="Times New Roman" w:hAnsi="Times New Roman" w:cs="Times New Roman"/>
          <w:b/>
          <w:lang w:val="es-ES"/>
        </w:rPr>
        <w:t>Escenario</w:t>
      </w:r>
      <w:r w:rsidRPr="002D7DA3">
        <w:rPr>
          <w:rFonts w:ascii="Times New Roman" w:hAnsi="Times New Roman" w:cs="Times New Roman"/>
          <w:b/>
        </w:rPr>
        <w:t xml:space="preserve"> </w:t>
      </w:r>
      <w:r w:rsidR="00FF20FF">
        <w:rPr>
          <w:rFonts w:ascii="Times New Roman" w:hAnsi="Times New Roman" w:cs="Times New Roman"/>
          <w:b/>
        </w:rPr>
        <w:t xml:space="preserve">Principal de </w:t>
      </w:r>
      <w:r w:rsidR="00FF20FF" w:rsidRPr="00FF20FF">
        <w:rPr>
          <w:rFonts w:ascii="Times New Roman" w:hAnsi="Times New Roman" w:cs="Times New Roman"/>
          <w:b/>
          <w:lang w:val="es-ES"/>
        </w:rPr>
        <w:t>É</w:t>
      </w:r>
      <w:r w:rsidRPr="00FF20FF">
        <w:rPr>
          <w:rFonts w:ascii="Times New Roman" w:hAnsi="Times New Roman" w:cs="Times New Roman"/>
          <w:b/>
          <w:lang w:val="es-ES"/>
        </w:rPr>
        <w:t>xito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Se lanza</w:t>
      </w:r>
      <w:r w:rsidRPr="00FF20FF">
        <w:rPr>
          <w:rFonts w:ascii="Times New Roman" w:hAnsi="Times New Roman" w:cs="Times New Roman"/>
          <w:lang w:val="es-ES"/>
        </w:rPr>
        <w:t xml:space="preserve"> la consulta </w:t>
      </w:r>
      <w:r w:rsidR="003F1387">
        <w:rPr>
          <w:rFonts w:ascii="Times New Roman" w:hAnsi="Times New Roman" w:cs="Times New Roman"/>
          <w:lang w:val="es-ES"/>
        </w:rPr>
        <w:t>con las características especificadas de la mascota.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realiza la consulta en la base de datos de</w:t>
      </w:r>
      <w:r>
        <w:rPr>
          <w:rFonts w:ascii="Times New Roman" w:hAnsi="Times New Roman" w:cs="Times New Roman"/>
          <w:lang w:val="es-ES"/>
        </w:rPr>
        <w:t xml:space="preserve"> </w:t>
      </w:r>
      <w:r w:rsidR="00B715D1">
        <w:rPr>
          <w:rFonts w:ascii="Times New Roman" w:hAnsi="Times New Roman" w:cs="Times New Roman"/>
          <w:lang w:val="es-ES"/>
        </w:rPr>
        <w:t>mascotas perdidas o encontradas.</w:t>
      </w:r>
    </w:p>
    <w:p w:rsidR="004244CA" w:rsidRPr="00FF20FF" w:rsidRDefault="00FF20FF" w:rsidP="004244C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 xml:space="preserve">El sistema devuelve el resultado con las </w:t>
      </w:r>
      <w:r w:rsidR="00B715D1">
        <w:rPr>
          <w:rFonts w:ascii="Times New Roman" w:hAnsi="Times New Roman" w:cs="Times New Roman"/>
          <w:lang w:val="es-ES"/>
        </w:rPr>
        <w:t>mascotas que más se ajustan a las especificaciones del usuario.</w:t>
      </w:r>
    </w:p>
    <w:p w:rsidR="004244CA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FF20FF">
        <w:rPr>
          <w:rFonts w:ascii="Times New Roman" w:hAnsi="Times New Roman" w:cs="Times New Roman"/>
          <w:b/>
          <w:lang w:val="es-CO"/>
        </w:rPr>
        <w:t>R</w:t>
      </w:r>
      <w:r w:rsidRPr="006955F7">
        <w:rPr>
          <w:rFonts w:ascii="Times New Roman" w:hAnsi="Times New Roman" w:cs="Times New Roman"/>
          <w:b/>
          <w:lang w:val="es-CO"/>
        </w:rPr>
        <w:t>elacionada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FF20FF">
        <w:rPr>
          <w:rFonts w:ascii="Times New Roman" w:hAnsi="Times New Roman" w:cs="Times New Roman"/>
          <w:u w:val="single"/>
          <w:lang w:val="es-CO"/>
        </w:rPr>
        <w:t>Prioridad</w:t>
      </w:r>
      <w:r w:rsidR="00B17C06" w:rsidRPr="00FF20F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FF20FF">
        <w:rPr>
          <w:rFonts w:ascii="Times New Roman" w:hAnsi="Times New Roman" w:cs="Times New Roman"/>
          <w:lang w:val="es-CO"/>
        </w:rPr>
        <w:t>Máxima Prioridad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Objetivo del Rendimiento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Los usuarios deben ser informados </w:t>
      </w:r>
      <w:r>
        <w:rPr>
          <w:rFonts w:ascii="Times New Roman" w:hAnsi="Times New Roman" w:cs="Times New Roman"/>
          <w:lang w:val="es-ES"/>
        </w:rPr>
        <w:t>en má</w:t>
      </w:r>
      <w:r w:rsidRPr="001D2DEA">
        <w:rPr>
          <w:rFonts w:ascii="Times New Roman" w:hAnsi="Times New Roman" w:cs="Times New Roman"/>
          <w:lang w:val="es-ES"/>
        </w:rPr>
        <w:t>ximo 5 segundos</w:t>
      </w:r>
      <w:r w:rsidR="00B17C06" w:rsidRPr="001D2DEA">
        <w:rPr>
          <w:rFonts w:ascii="Times New Roman" w:hAnsi="Times New Roman" w:cs="Times New Roman"/>
          <w:lang w:val="es-ES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Frecuencia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Moderada. Cada vez que un usuario </w:t>
      </w:r>
      <w:r w:rsidR="00B715D1">
        <w:rPr>
          <w:rFonts w:ascii="Times New Roman" w:hAnsi="Times New Roman" w:cs="Times New Roman"/>
          <w:lang w:val="es-ES"/>
        </w:rPr>
        <w:t xml:space="preserve">desee </w:t>
      </w:r>
      <w:r w:rsidR="00680717">
        <w:rPr>
          <w:rFonts w:ascii="Times New Roman" w:hAnsi="Times New Roman" w:cs="Times New Roman"/>
          <w:lang w:val="es-ES"/>
        </w:rPr>
        <w:t xml:space="preserve">consultar </w:t>
      </w:r>
      <w:r w:rsidR="00B715D1">
        <w:rPr>
          <w:rFonts w:ascii="Times New Roman" w:hAnsi="Times New Roman" w:cs="Times New Roman"/>
          <w:lang w:val="es-ES"/>
        </w:rPr>
        <w:t>alguna mascota perdida o desee saber que mascotas han encontrado otros usuarios.</w:t>
      </w:r>
    </w:p>
    <w:p w:rsidR="004244CA" w:rsidRPr="006955F7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Casos de Uso Subordinados: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N/A.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Canal con el Actor Principal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 w:rsidRPr="001D2DEA">
        <w:rPr>
          <w:rFonts w:ascii="Times New Roman" w:hAnsi="Times New Roman" w:cs="Times New Roman"/>
          <w:lang w:val="es-ES"/>
        </w:rPr>
        <w:t>Duplex</w:t>
      </w:r>
      <w:proofErr w:type="spellEnd"/>
      <w:r w:rsidR="00B17C06" w:rsidRPr="001D2DEA">
        <w:rPr>
          <w:rFonts w:ascii="Times New Roman" w:hAnsi="Times New Roman" w:cs="Times New Roman"/>
          <w:lang w:val="es-ES"/>
        </w:rPr>
        <w:t xml:space="preserve">, </w:t>
      </w:r>
      <w:r w:rsidRPr="001D2DEA">
        <w:rPr>
          <w:rFonts w:ascii="Times New Roman" w:hAnsi="Times New Roman" w:cs="Times New Roman"/>
          <w:lang w:val="es-ES"/>
        </w:rPr>
        <w:t>Comunicación en ambos sentidos por medio de red</w:t>
      </w:r>
      <w:r w:rsidR="00B17C06" w:rsidRPr="001D2DEA">
        <w:rPr>
          <w:rFonts w:ascii="Times New Roman" w:hAnsi="Times New Roman" w:cs="Times New Roman"/>
          <w:lang w:val="es-ES"/>
        </w:rPr>
        <w:t>.</w:t>
      </w:r>
    </w:p>
    <w:p w:rsidR="004244CA" w:rsidRPr="001D2DEA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Actores secundarios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="001D2DEA">
        <w:rPr>
          <w:rFonts w:ascii="Times New Roman" w:hAnsi="Times New Roman" w:cs="Times New Roman"/>
          <w:lang w:val="es-ES"/>
        </w:rPr>
        <w:t>N/A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</w:p>
    <w:p w:rsidR="00B17C06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</w:t>
      </w:r>
      <w:r w:rsidR="001D2DEA" w:rsidRPr="001D2DEA">
        <w:rPr>
          <w:rFonts w:ascii="Times New Roman" w:hAnsi="Times New Roman" w:cs="Times New Roman"/>
          <w:u w:val="single"/>
          <w:lang w:val="es-CO"/>
        </w:rPr>
        <w:t>anal con los Actores S</w:t>
      </w:r>
      <w:r w:rsidRPr="001D2DEA">
        <w:rPr>
          <w:rFonts w:ascii="Times New Roman" w:hAnsi="Times New Roman" w:cs="Times New Roman"/>
          <w:u w:val="single"/>
          <w:lang w:val="es-CO"/>
        </w:rPr>
        <w:t>ecundarios</w:t>
      </w:r>
      <w:r w:rsidR="00B17C06" w:rsidRPr="001D2DEA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1D2DEA">
        <w:rPr>
          <w:rFonts w:ascii="Times New Roman" w:hAnsi="Times New Roman" w:cs="Times New Roman"/>
          <w:lang w:val="es-CO"/>
        </w:rPr>
        <w:t>N/A</w:t>
      </w:r>
    </w:p>
    <w:p w:rsidR="004244CA" w:rsidRPr="006955F7" w:rsidRDefault="001D2DEA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 w:rsidRPr="0068302F">
        <w:rPr>
          <w:rFonts w:ascii="Times New Roman" w:hAnsi="Times New Roman" w:cs="Times New Roman"/>
          <w:lang w:val="es-ES"/>
        </w:rPr>
        <w:t>Qué</w:t>
      </w:r>
      <w:r>
        <w:rPr>
          <w:rFonts w:ascii="Times New Roman" w:hAnsi="Times New Roman" w:cs="Times New Roman"/>
          <w:lang w:val="es-ES"/>
        </w:rPr>
        <w:t xml:space="preserve"> mostrar</w:t>
      </w:r>
      <w:r w:rsidRPr="0068302F">
        <w:rPr>
          <w:rFonts w:ascii="Times New Roman" w:hAnsi="Times New Roman" w:cs="Times New Roman"/>
          <w:lang w:val="es-ES"/>
        </w:rPr>
        <w:t xml:space="preserve">á el sistema cuando no encuentre ninguna </w:t>
      </w:r>
      <w:r w:rsidR="00680717">
        <w:rPr>
          <w:rFonts w:ascii="Times New Roman" w:hAnsi="Times New Roman" w:cs="Times New Roman"/>
          <w:lang w:val="es-ES"/>
        </w:rPr>
        <w:t xml:space="preserve"> mascota con las especificaciones del usuario</w:t>
      </w:r>
      <w:r>
        <w:rPr>
          <w:rFonts w:ascii="Times New Roman" w:hAnsi="Times New Roman" w:cs="Times New Roman"/>
          <w:lang w:val="es-ES"/>
        </w:rPr>
        <w:t>.</w:t>
      </w:r>
    </w:p>
    <w:p w:rsidR="0068302F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4244CA" w:rsidRPr="006955F7" w:rsidRDefault="0068302F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="006955F7" w:rsidRPr="006955F7">
        <w:rPr>
          <w:rFonts w:ascii="Times New Roman" w:hAnsi="Times New Roman" w:cs="Times New Roman"/>
          <w:b/>
          <w:lang w:val="es-CO"/>
        </w:rPr>
        <w:t>:</w:t>
      </w:r>
    </w:p>
    <w:p w:rsidR="00B17C06" w:rsidRDefault="0068302F" w:rsidP="006955F7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</w:t>
      </w:r>
      <w:r w:rsidR="00B17C06" w:rsidRPr="0068302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="00B17C06" w:rsidRPr="006955F7">
        <w:rPr>
          <w:rFonts w:ascii="Times New Roman" w:hAnsi="Times New Roman" w:cs="Times New Roman"/>
          <w:lang w:val="es-CO"/>
        </w:rPr>
        <w:t>.</w:t>
      </w: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68302F" w:rsidRDefault="0068302F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Pr="00AE5FB7" w:rsidRDefault="00AE5FB7" w:rsidP="00B369F2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 xml:space="preserve">Caso de uso </w:t>
      </w:r>
      <w:r w:rsidR="00BA14BE"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 xml:space="preserve">Consulta de </w:t>
      </w:r>
      <w:r w:rsidR="00764AC4">
        <w:rPr>
          <w:rFonts w:ascii="Times New Roman" w:hAnsi="Times New Roman" w:cs="Times New Roman"/>
          <w:noProof/>
          <w:sz w:val="36"/>
          <w:szCs w:val="36"/>
          <w:lang w:val="es-CO"/>
        </w:rPr>
        <w:t>Mascotas Perdidas o Encontradas</w:t>
      </w:r>
      <w:bookmarkStart w:id="0" w:name="_GoBack"/>
      <w:bookmarkEnd w:id="0"/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>:</w: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8C5F5B" w:rsidP="00B369F2">
      <w:pPr>
        <w:rPr>
          <w:rFonts w:ascii="Times New Roman" w:hAnsi="Times New Roman" w:cs="Times New Roman"/>
          <w:noProof/>
          <w:lang w:val="es-CO"/>
        </w:rPr>
      </w:pPr>
      <w:r w:rsidRPr="007F2D7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25EF1974" wp14:editId="60B02E5C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D7F" w:rsidRPr="007F2D7F" w:rsidRDefault="00D05064" w:rsidP="008C5F5B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r w:rsidR="008C5F5B"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pt;margin-top:1.4pt;width:259.5pt;height:257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">
                <v:textbox>
                  <w:txbxContent>
                    <w:p w:rsidR="007F2D7F" w:rsidRPr="007F2D7F" w:rsidRDefault="00D05064" w:rsidP="008C5F5B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r w:rsidR="008C5F5B">
                        <w:rPr>
                          <w:sz w:val="20"/>
                          <w:lang w:val="es-CO"/>
                        </w:rPr>
                        <w:t>SoutPoint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FB7" w:rsidRDefault="0068302F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C4A3C" wp14:editId="4498D044">
                <wp:simplePos x="0" y="0"/>
                <wp:positionH relativeFrom="column">
                  <wp:posOffset>1668780</wp:posOffset>
                </wp:positionH>
                <wp:positionV relativeFrom="paragraph">
                  <wp:posOffset>16510</wp:posOffset>
                </wp:positionV>
                <wp:extent cx="1402080" cy="830580"/>
                <wp:effectExtent l="0" t="0" r="26670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D7F" w:rsidRPr="007F2D7F" w:rsidRDefault="007F2D7F" w:rsidP="007F2D7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Ingresa </w:t>
                            </w:r>
                            <w:r w:rsidR="0068302F">
                              <w:rPr>
                                <w:sz w:val="20"/>
                                <w:lang w:val="es-CO"/>
                              </w:rPr>
                              <w:t>a la página de búsquedas</w:t>
                            </w:r>
                          </w:p>
                          <w:p w:rsidR="007F2D7F" w:rsidRPr="0068302F" w:rsidRDefault="007F2D7F" w:rsidP="007F2D7F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7" style="position:absolute;margin-left:131.4pt;margin-top:1.3pt;width:110.4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F2D7F" w:rsidRPr="007F2D7F" w:rsidRDefault="007F2D7F" w:rsidP="007F2D7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Ingresa </w:t>
                      </w:r>
                      <w:r w:rsidR="0068302F">
                        <w:rPr>
                          <w:sz w:val="20"/>
                          <w:lang w:val="es-CO"/>
                        </w:rPr>
                        <w:t>a la página de búsquedas</w:t>
                      </w:r>
                    </w:p>
                    <w:p w:rsidR="007F2D7F" w:rsidRPr="0068302F" w:rsidRDefault="007F2D7F" w:rsidP="007F2D7F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680717" w:rsidP="00B369F2">
      <w:pPr>
        <w:rPr>
          <w:rFonts w:ascii="Times New Roman" w:hAnsi="Times New Roman" w:cs="Times New Roman"/>
          <w:noProof/>
          <w:lang w:val="es-C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9AF9D42" wp14:editId="5130B355">
            <wp:simplePos x="0" y="0"/>
            <wp:positionH relativeFrom="margin">
              <wp:posOffset>-99060</wp:posOffset>
            </wp:positionH>
            <wp:positionV relativeFrom="margin">
              <wp:posOffset>1622425</wp:posOffset>
            </wp:positionV>
            <wp:extent cx="1162050" cy="933450"/>
            <wp:effectExtent l="0" t="0" r="0" b="0"/>
            <wp:wrapSquare wrapText="bothSides"/>
            <wp:docPr id="2" name="Imagen 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4BE" w:rsidRPr="008C5F5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065B48AA" wp14:editId="76FF5215">
            <wp:simplePos x="0" y="0"/>
            <wp:positionH relativeFrom="margin">
              <wp:posOffset>5173980</wp:posOffset>
            </wp:positionH>
            <wp:positionV relativeFrom="margin">
              <wp:posOffset>1744980</wp:posOffset>
            </wp:positionV>
            <wp:extent cx="1162050" cy="933450"/>
            <wp:effectExtent l="0" t="0" r="0" b="0"/>
            <wp:wrapSquare wrapText="bothSides"/>
            <wp:docPr id="12" name="Imagen 1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4BE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CF5E7" wp14:editId="72726593">
                <wp:simplePos x="0" y="0"/>
                <wp:positionH relativeFrom="column">
                  <wp:posOffset>-331470</wp:posOffset>
                </wp:positionH>
                <wp:positionV relativeFrom="paragraph">
                  <wp:posOffset>130810</wp:posOffset>
                </wp:positionV>
                <wp:extent cx="777240" cy="701040"/>
                <wp:effectExtent l="0" t="0" r="22860" b="2286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10.3pt" to="35.1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680717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C818D" wp14:editId="4352F249">
                <wp:simplePos x="0" y="0"/>
                <wp:positionH relativeFrom="column">
                  <wp:posOffset>2000250</wp:posOffset>
                </wp:positionH>
                <wp:positionV relativeFrom="paragraph">
                  <wp:posOffset>174625</wp:posOffset>
                </wp:positionV>
                <wp:extent cx="1581150" cy="1066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 xml:space="preserve">Realiza la consulta en la base de datos </w:t>
                            </w:r>
                            <w:r w:rsidR="00680717">
                              <w:rPr>
                                <w:sz w:val="18"/>
                                <w:lang w:val="es-CO"/>
                              </w:rPr>
                              <w:t>mascotas perdidas o encontradas</w:t>
                            </w:r>
                          </w:p>
                          <w:p w:rsidR="008C5F5B" w:rsidRPr="0068302F" w:rsidRDefault="008C5F5B" w:rsidP="008C5F5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8" style="position:absolute;margin-left:157.5pt;margin-top:13.75pt;width:124.5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 xml:space="preserve">Realiza la consulta en la base de datos </w:t>
                      </w:r>
                      <w:r w:rsidR="00680717">
                        <w:rPr>
                          <w:sz w:val="18"/>
                          <w:lang w:val="es-CO"/>
                        </w:rPr>
                        <w:t>mascotas perdidas o encontradas</w:t>
                      </w:r>
                    </w:p>
                    <w:p w:rsidR="008C5F5B" w:rsidRPr="0068302F" w:rsidRDefault="008C5F5B" w:rsidP="008C5F5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63003" wp14:editId="161C9BAA">
                <wp:simplePos x="0" y="0"/>
                <wp:positionH relativeFrom="column">
                  <wp:posOffset>445770</wp:posOffset>
                </wp:positionH>
                <wp:positionV relativeFrom="paragraph">
                  <wp:posOffset>83185</wp:posOffset>
                </wp:positionV>
                <wp:extent cx="1447800" cy="1036320"/>
                <wp:effectExtent l="0" t="0" r="19050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 xml:space="preserve">Selecciona </w:t>
                            </w:r>
                            <w:r w:rsidR="00680717">
                              <w:rPr>
                                <w:sz w:val="20"/>
                                <w:lang w:val="es-CO"/>
                              </w:rPr>
                              <w:t>las características diferenciadoras de la mascota</w:t>
                            </w:r>
                          </w:p>
                          <w:p w:rsidR="008C5F5B" w:rsidRPr="00BA624D" w:rsidRDefault="008C5F5B" w:rsidP="008C5F5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9" style="position:absolute;margin-left:35.1pt;margin-top:6.55pt;width:114pt;height:8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 xml:space="preserve">Selecciona </w:t>
                      </w:r>
                      <w:r w:rsidR="00680717">
                        <w:rPr>
                          <w:sz w:val="20"/>
                          <w:lang w:val="es-CO"/>
                        </w:rPr>
                        <w:t>las características diferenciadoras de la mascota</w:t>
                      </w:r>
                    </w:p>
                    <w:p w:rsidR="008C5F5B" w:rsidRPr="00BA624D" w:rsidRDefault="008C5F5B" w:rsidP="008C5F5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680717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9FF45" wp14:editId="54B2C3DF">
                <wp:simplePos x="0" y="0"/>
                <wp:positionH relativeFrom="column">
                  <wp:posOffset>-331470</wp:posOffset>
                </wp:positionH>
                <wp:positionV relativeFrom="paragraph">
                  <wp:posOffset>6350</wp:posOffset>
                </wp:positionV>
                <wp:extent cx="777240" cy="243840"/>
                <wp:effectExtent l="0" t="0" r="22860" b="2286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.5pt" to="35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BA14BE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C4DD9" wp14:editId="23F344F1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81990" cy="0"/>
                <wp:effectExtent l="0" t="0" r="2286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5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BA14BE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8937D" wp14:editId="4C2EF641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74370" cy="990600"/>
                <wp:effectExtent l="0" t="0" r="3048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4.8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8302F" w:rsidRPr="005D7C15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E44192" wp14:editId="6DB45939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C15" w:rsidRDefault="005D7C15" w:rsidP="005D7C1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.15pt;margin-top:19.15pt;width:51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">
                <v:textbox>
                  <w:txbxContent>
                    <w:p w:rsidR="005D7C15" w:rsidRDefault="005D7C15" w:rsidP="005D7C1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7BBBB2" wp14:editId="1EDC8CA9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F5B" w:rsidRDefault="008C5F5B" w:rsidP="008C5F5B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1.1pt;margin-top:7.75pt;width:51.7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">
                <v:textbox>
                  <w:txbxContent>
                    <w:p w:rsidR="008C5F5B" w:rsidRDefault="008C5F5B" w:rsidP="008C5F5B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680717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04FFFF" wp14:editId="04DDB5A7">
                <wp:simplePos x="0" y="0"/>
                <wp:positionH relativeFrom="column">
                  <wp:posOffset>3348990</wp:posOffset>
                </wp:positionH>
                <wp:positionV relativeFrom="paragraph">
                  <wp:posOffset>195580</wp:posOffset>
                </wp:positionV>
                <wp:extent cx="1409700" cy="822960"/>
                <wp:effectExtent l="0" t="0" r="19050" b="15240"/>
                <wp:wrapNone/>
                <wp:docPr id="1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2F" w:rsidRPr="0068302F" w:rsidRDefault="0068302F" w:rsidP="0068302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68302F" w:rsidRPr="00BA624D" w:rsidRDefault="0068302F" w:rsidP="0068302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263.7pt;margin-top:15.4pt;width:111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302F" w:rsidRPr="0068302F" w:rsidRDefault="0068302F" w:rsidP="0068302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68302F" w:rsidRPr="00BA624D" w:rsidRDefault="0068302F" w:rsidP="0068302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sectPr w:rsidR="00AE5F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8DAEC78C"/>
    <w:lvl w:ilvl="0">
      <w:start w:val="10"/>
      <w:numFmt w:val="decimal"/>
      <w:pStyle w:val="Ttulo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5132FD4"/>
    <w:multiLevelType w:val="hybridMultilevel"/>
    <w:tmpl w:val="0650A772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53E0"/>
    <w:multiLevelType w:val="hybridMultilevel"/>
    <w:tmpl w:val="E168E344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727D"/>
    <w:multiLevelType w:val="hybridMultilevel"/>
    <w:tmpl w:val="19648DF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06"/>
    <w:rsid w:val="000E72EE"/>
    <w:rsid w:val="000F0460"/>
    <w:rsid w:val="001D2DEA"/>
    <w:rsid w:val="002D7DA3"/>
    <w:rsid w:val="0031135A"/>
    <w:rsid w:val="00337212"/>
    <w:rsid w:val="003C69EC"/>
    <w:rsid w:val="003F1387"/>
    <w:rsid w:val="003F7FA9"/>
    <w:rsid w:val="004244CA"/>
    <w:rsid w:val="005D7C15"/>
    <w:rsid w:val="00680717"/>
    <w:rsid w:val="0068302F"/>
    <w:rsid w:val="006955F7"/>
    <w:rsid w:val="00764AC4"/>
    <w:rsid w:val="00784BE8"/>
    <w:rsid w:val="007F2D7F"/>
    <w:rsid w:val="00887D1C"/>
    <w:rsid w:val="008C5F5B"/>
    <w:rsid w:val="00AD5C1B"/>
    <w:rsid w:val="00AE5FB7"/>
    <w:rsid w:val="00B17C06"/>
    <w:rsid w:val="00B369F2"/>
    <w:rsid w:val="00B715D1"/>
    <w:rsid w:val="00BA14BE"/>
    <w:rsid w:val="00BA624D"/>
    <w:rsid w:val="00C837D7"/>
    <w:rsid w:val="00D05064"/>
    <w:rsid w:val="00E14995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82E9C-65B0-4793-9940-AA86315F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27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Kmilo Oviedo</cp:lastModifiedBy>
  <cp:revision>5</cp:revision>
  <dcterms:created xsi:type="dcterms:W3CDTF">2015-02-28T18:21:00Z</dcterms:created>
  <dcterms:modified xsi:type="dcterms:W3CDTF">2015-02-28T19:11:00Z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