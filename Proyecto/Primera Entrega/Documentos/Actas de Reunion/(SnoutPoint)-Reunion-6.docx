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2840D7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1300"/>
        <w:gridCol w:w="989"/>
        <w:gridCol w:w="2530"/>
        <w:gridCol w:w="253"/>
        <w:gridCol w:w="481"/>
        <w:gridCol w:w="230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B24F14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7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B24F14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20 de febrero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B24F14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11:25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906E7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12:35 PM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72254A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72254A" w:rsidRPr="00586DA9" w:rsidRDefault="0072254A" w:rsidP="0069685E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</w:p>
        </w:tc>
        <w:tc>
          <w:tcPr>
            <w:tcW w:w="5566" w:type="dxa"/>
            <w:gridSpan w:val="4"/>
            <w:noWrap/>
            <w:hideMark/>
          </w:tcPr>
          <w:p w:rsidR="0072254A" w:rsidRPr="00586DA9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72254A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72254A" w:rsidRPr="00586DA9" w:rsidRDefault="0072254A" w:rsidP="0069685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5566" w:type="dxa"/>
            <w:gridSpan w:val="4"/>
            <w:noWrap/>
            <w:hideMark/>
          </w:tcPr>
          <w:p w:rsidR="0072254A" w:rsidRPr="00586DA9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72254A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72254A" w:rsidRPr="00586DA9" w:rsidRDefault="0072254A" w:rsidP="0069685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72254A" w:rsidRPr="00586DA9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72254A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72254A" w:rsidRPr="00586DA9" w:rsidRDefault="0072254A" w:rsidP="0069685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72254A" w:rsidRPr="00586DA9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72254A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0</w:t>
            </w:r>
          </w:p>
          <w:p w:rsidR="0072254A" w:rsidRPr="00586DA9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72254A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72254A" w:rsidRPr="00586DA9" w:rsidRDefault="0072254A" w:rsidP="0069685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/>
            <w:hideMark/>
          </w:tcPr>
          <w:p w:rsidR="0072254A" w:rsidRPr="00586DA9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72254A" w:rsidRPr="00586DA9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72254A" w:rsidRPr="00586DA9" w:rsidTr="0072254A">
        <w:trPr>
          <w:trHeight w:val="360"/>
        </w:trPr>
        <w:tc>
          <w:tcPr>
            <w:tcW w:w="3932" w:type="dxa"/>
            <w:gridSpan w:val="3"/>
            <w:noWrap/>
          </w:tcPr>
          <w:p w:rsidR="0072254A" w:rsidRPr="00586DA9" w:rsidRDefault="0072254A" w:rsidP="0069685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72254A" w:rsidRPr="002B6B90" w:rsidRDefault="0072254A" w:rsidP="00B24F1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72254A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  <w:p w:rsidR="0072254A" w:rsidRPr="00586DA9" w:rsidRDefault="0072254A" w:rsidP="00B24F1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72254A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72254A" w:rsidRPr="00586DA9" w:rsidRDefault="0072254A" w:rsidP="0069685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83" w:type="dxa"/>
            <w:gridSpan w:val="2"/>
            <w:vMerge/>
            <w:hideMark/>
          </w:tcPr>
          <w:p w:rsidR="0072254A" w:rsidRPr="00586DA9" w:rsidRDefault="0072254A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72254A" w:rsidRPr="00586DA9" w:rsidRDefault="0072254A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72254A" w:rsidRPr="00586DA9" w:rsidTr="0072254A">
        <w:trPr>
          <w:trHeight w:val="497"/>
        </w:trPr>
        <w:tc>
          <w:tcPr>
            <w:tcW w:w="9498" w:type="dxa"/>
            <w:gridSpan w:val="7"/>
            <w:noWrap/>
            <w:hideMark/>
          </w:tcPr>
          <w:p w:rsidR="0072254A" w:rsidRPr="0072254A" w:rsidRDefault="0072254A" w:rsidP="0069685E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Temas desarrollados</w:t>
            </w:r>
          </w:p>
        </w:tc>
      </w:tr>
      <w:tr w:rsidR="0072254A" w:rsidRPr="00586DA9" w:rsidTr="0072254A">
        <w:trPr>
          <w:trHeight w:val="1410"/>
        </w:trPr>
        <w:tc>
          <w:tcPr>
            <w:tcW w:w="9498" w:type="dxa"/>
            <w:gridSpan w:val="7"/>
            <w:hideMark/>
          </w:tcPr>
          <w:p w:rsidR="0072254A" w:rsidRDefault="0072254A" w:rsidP="0072254A">
            <w:pPr>
              <w:pStyle w:val="Prrafodelista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72254A" w:rsidRPr="00586DA9" w:rsidRDefault="0072254A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División de actividades de SPMP por medio de numerales.</w:t>
            </w:r>
          </w:p>
          <w:p w:rsidR="0072254A" w:rsidRDefault="0072254A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Discusión sobre lenguajes de programación y herramientas a usar.</w:t>
            </w:r>
          </w:p>
          <w:p w:rsidR="0072254A" w:rsidRDefault="0072254A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Asignación de tareas al área de desarrollo.</w:t>
            </w:r>
          </w:p>
          <w:p w:rsidR="0072254A" w:rsidRPr="0072254A" w:rsidRDefault="0072254A" w:rsidP="0072254A">
            <w:pPr>
              <w:ind w:left="360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72254A" w:rsidRPr="00586DA9" w:rsidTr="002B6B90">
        <w:trPr>
          <w:trHeight w:val="360"/>
        </w:trPr>
        <w:tc>
          <w:tcPr>
            <w:tcW w:w="9498" w:type="dxa"/>
            <w:gridSpan w:val="7"/>
          </w:tcPr>
          <w:p w:rsidR="0072254A" w:rsidRPr="00586DA9" w:rsidRDefault="0072254A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72254A" w:rsidRPr="00586DA9" w:rsidTr="0072254A">
        <w:trPr>
          <w:trHeight w:val="360"/>
        </w:trPr>
        <w:tc>
          <w:tcPr>
            <w:tcW w:w="2943" w:type="dxa"/>
            <w:gridSpan w:val="2"/>
          </w:tcPr>
          <w:p w:rsidR="0072254A" w:rsidRPr="00586DA9" w:rsidRDefault="0072254A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72254A" w:rsidRPr="00586DA9" w:rsidRDefault="0072254A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302" w:type="dxa"/>
          </w:tcPr>
          <w:p w:rsidR="0072254A" w:rsidRPr="00586DA9" w:rsidRDefault="0072254A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72254A" w:rsidRPr="00586DA9" w:rsidTr="0072254A">
        <w:trPr>
          <w:trHeight w:val="360"/>
        </w:trPr>
        <w:tc>
          <w:tcPr>
            <w:tcW w:w="2943" w:type="dxa"/>
            <w:gridSpan w:val="2"/>
          </w:tcPr>
          <w:p w:rsidR="0072254A" w:rsidRDefault="0072254A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Vision de Proyecto; Proposito, Alcance y Objetivo.</w:t>
            </w:r>
          </w:p>
        </w:tc>
        <w:tc>
          <w:tcPr>
            <w:tcW w:w="4253" w:type="dxa"/>
            <w:gridSpan w:val="4"/>
          </w:tcPr>
          <w:p w:rsidR="0072254A" w:rsidRDefault="0072254A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Diaz, Esteban Hernández, Camilo Oviedo</w:t>
            </w:r>
          </w:p>
        </w:tc>
        <w:tc>
          <w:tcPr>
            <w:tcW w:w="2302" w:type="dxa"/>
          </w:tcPr>
          <w:p w:rsidR="0072254A" w:rsidRDefault="0072254A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27 de Febrero de 2015</w:t>
            </w:r>
          </w:p>
        </w:tc>
      </w:tr>
      <w:tr w:rsidR="0072254A" w:rsidRPr="00586DA9" w:rsidTr="0072254A">
        <w:trPr>
          <w:trHeight w:val="360"/>
        </w:trPr>
        <w:tc>
          <w:tcPr>
            <w:tcW w:w="2943" w:type="dxa"/>
            <w:gridSpan w:val="2"/>
          </w:tcPr>
          <w:p w:rsidR="0072254A" w:rsidRDefault="0072254A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Plan de Aceptacion; Entregables</w:t>
            </w:r>
          </w:p>
        </w:tc>
        <w:tc>
          <w:tcPr>
            <w:tcW w:w="4253" w:type="dxa"/>
            <w:gridSpan w:val="4"/>
          </w:tcPr>
          <w:p w:rsidR="0072254A" w:rsidRDefault="0072254A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302" w:type="dxa"/>
          </w:tcPr>
          <w:p w:rsidR="0072254A" w:rsidRDefault="0072254A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27 de Febrero</w:t>
            </w:r>
          </w:p>
        </w:tc>
      </w:tr>
      <w:tr w:rsidR="0072254A" w:rsidRPr="00586DA9" w:rsidTr="0072254A">
        <w:trPr>
          <w:trHeight w:val="360"/>
        </w:trPr>
        <w:tc>
          <w:tcPr>
            <w:tcW w:w="2943" w:type="dxa"/>
            <w:gridSpan w:val="2"/>
          </w:tcPr>
          <w:p w:rsidR="0072254A" w:rsidRDefault="0072254A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Organización del proyecto y comunicación</w:t>
            </w:r>
          </w:p>
        </w:tc>
        <w:tc>
          <w:tcPr>
            <w:tcW w:w="4253" w:type="dxa"/>
            <w:gridSpan w:val="4"/>
          </w:tcPr>
          <w:p w:rsidR="0072254A" w:rsidRDefault="0072254A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302" w:type="dxa"/>
          </w:tcPr>
          <w:p w:rsidR="0072254A" w:rsidRDefault="0072254A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27 de Febrero</w:t>
            </w:r>
          </w:p>
        </w:tc>
      </w:tr>
      <w:tr w:rsidR="0072254A" w:rsidRPr="00586DA9" w:rsidTr="0072254A">
        <w:trPr>
          <w:trHeight w:val="360"/>
        </w:trPr>
        <w:tc>
          <w:tcPr>
            <w:tcW w:w="2943" w:type="dxa"/>
            <w:gridSpan w:val="2"/>
          </w:tcPr>
          <w:p w:rsidR="0072254A" w:rsidRDefault="00574EB2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Capacitacion y Entrenamiento en herramientas de desarrollo Web</w:t>
            </w:r>
          </w:p>
        </w:tc>
        <w:tc>
          <w:tcPr>
            <w:tcW w:w="4253" w:type="dxa"/>
            <w:gridSpan w:val="4"/>
          </w:tcPr>
          <w:p w:rsidR="0072254A" w:rsidRDefault="00574EB2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Benavides, David Suarez, Sebastian Jimenez</w:t>
            </w:r>
          </w:p>
        </w:tc>
        <w:tc>
          <w:tcPr>
            <w:tcW w:w="2302" w:type="dxa"/>
          </w:tcPr>
          <w:p w:rsidR="0072254A" w:rsidRDefault="00574EB2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27 de Febrero</w:t>
            </w:r>
          </w:p>
        </w:tc>
      </w:tr>
      <w:tr w:rsidR="0072254A" w:rsidRPr="00586DA9" w:rsidTr="002B6B90">
        <w:trPr>
          <w:trHeight w:val="360"/>
        </w:trPr>
        <w:tc>
          <w:tcPr>
            <w:tcW w:w="9498" w:type="dxa"/>
            <w:gridSpan w:val="7"/>
          </w:tcPr>
          <w:p w:rsidR="0072254A" w:rsidRDefault="0072254A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72254A" w:rsidRPr="00586DA9" w:rsidTr="002B6B90">
        <w:trPr>
          <w:trHeight w:val="360"/>
        </w:trPr>
        <w:tc>
          <w:tcPr>
            <w:tcW w:w="9498" w:type="dxa"/>
            <w:gridSpan w:val="7"/>
          </w:tcPr>
          <w:p w:rsidR="0072254A" w:rsidRPr="00586DA9" w:rsidRDefault="00574EB2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decide en dividir las actividades durante el momento en 2 grupos. </w:t>
            </w:r>
            <w:r w:rsidR="00906E71">
              <w:rPr>
                <w:rFonts w:ascii="Tahoma" w:eastAsia="Times New Roman" w:hAnsi="Tahoma" w:cs="Tahoma"/>
                <w:color w:val="000000"/>
                <w:lang w:eastAsia="es-ES"/>
              </w:rPr>
              <w:t>Documentación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y Desarrollo.</w:t>
            </w:r>
          </w:p>
          <w:p w:rsidR="0072254A" w:rsidRPr="00586DA9" w:rsidRDefault="00574EB2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asignan tareas para el avance del SPMP.</w:t>
            </w:r>
          </w:p>
        </w:tc>
      </w:tr>
      <w:tr w:rsidR="0072254A" w:rsidRPr="00586DA9" w:rsidTr="002B6B90">
        <w:trPr>
          <w:trHeight w:val="360"/>
        </w:trPr>
        <w:tc>
          <w:tcPr>
            <w:tcW w:w="9498" w:type="dxa"/>
            <w:gridSpan w:val="7"/>
          </w:tcPr>
          <w:p w:rsidR="0072254A" w:rsidRPr="00586DA9" w:rsidRDefault="0072254A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72254A" w:rsidRPr="00586DA9" w:rsidTr="002B6B90">
        <w:trPr>
          <w:trHeight w:val="360"/>
        </w:trPr>
        <w:tc>
          <w:tcPr>
            <w:tcW w:w="9498" w:type="dxa"/>
            <w:gridSpan w:val="7"/>
          </w:tcPr>
          <w:p w:rsidR="0072254A" w:rsidRPr="00586DA9" w:rsidRDefault="0072254A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72254A" w:rsidRPr="00586DA9" w:rsidRDefault="0072254A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74EB2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Sebastian Jimenez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0D7" w:rsidRDefault="002840D7" w:rsidP="00736AF5">
      <w:pPr>
        <w:spacing w:after="0" w:line="240" w:lineRule="auto"/>
      </w:pPr>
      <w:r>
        <w:separator/>
      </w:r>
    </w:p>
  </w:endnote>
  <w:endnote w:type="continuationSeparator" w:id="0">
    <w:p w:rsidR="002840D7" w:rsidRDefault="002840D7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0D7" w:rsidRDefault="002840D7" w:rsidP="00736AF5">
      <w:pPr>
        <w:spacing w:after="0" w:line="240" w:lineRule="auto"/>
      </w:pPr>
      <w:r>
        <w:separator/>
      </w:r>
    </w:p>
  </w:footnote>
  <w:footnote w:type="continuationSeparator" w:id="0">
    <w:p w:rsidR="002840D7" w:rsidRDefault="002840D7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840D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840D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840D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14"/>
    <w:rsid w:val="001B66C4"/>
    <w:rsid w:val="002840D7"/>
    <w:rsid w:val="002B6B90"/>
    <w:rsid w:val="00574EB2"/>
    <w:rsid w:val="00586DA9"/>
    <w:rsid w:val="0072254A"/>
    <w:rsid w:val="00736AF5"/>
    <w:rsid w:val="00857380"/>
    <w:rsid w:val="00906E71"/>
    <w:rsid w:val="00953214"/>
    <w:rsid w:val="00B075EB"/>
    <w:rsid w:val="00B23584"/>
    <w:rsid w:val="00B24F14"/>
    <w:rsid w:val="00C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Primera%20Entrega\Plantillas\Plantilla%20de%20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Acta de Reunión.dotx</Template>
  <TotalTime>30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2015-02-20T16:23:00Z</dcterms:created>
  <dcterms:modified xsi:type="dcterms:W3CDTF">2015-02-20T17:35:00Z</dcterms:modified>
</cp:coreProperties>
</file>