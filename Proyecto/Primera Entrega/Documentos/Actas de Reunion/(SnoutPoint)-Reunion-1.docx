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3E1EE6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1159"/>
        <w:gridCol w:w="1130"/>
        <w:gridCol w:w="2530"/>
        <w:gridCol w:w="253"/>
        <w:gridCol w:w="31"/>
        <w:gridCol w:w="2752"/>
      </w:tblGrid>
      <w:tr w:rsidR="00586DA9" w:rsidRPr="00586DA9" w:rsidTr="004F0100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2 de Febrero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12:12  PM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8178CA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1:55 PM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Ninguno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1, Piso -2, 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Suarez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0A2BD2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6F4A4C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0A2BD2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Definir el Reglamento, Multas y sanciones.</w:t>
            </w:r>
          </w:p>
          <w:p w:rsidR="00586DA9" w:rsidRPr="00586DA9" w:rsidRDefault="00E63A51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Definición de propuestas de proyecto de Software</w:t>
            </w:r>
          </w:p>
          <w:p w:rsidR="00586DA9" w:rsidRP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Discutir los roles de grupo de trabajo.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8D673F">
        <w:trPr>
          <w:trHeight w:val="360"/>
        </w:trPr>
        <w:tc>
          <w:tcPr>
            <w:tcW w:w="2802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3944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8D673F">
        <w:trPr>
          <w:trHeight w:val="360"/>
        </w:trPr>
        <w:tc>
          <w:tcPr>
            <w:tcW w:w="2802" w:type="dxa"/>
            <w:gridSpan w:val="2"/>
          </w:tcPr>
          <w:p w:rsidR="00586DA9" w:rsidRDefault="008D673F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Hacer la presentación de propuestas</w:t>
            </w:r>
          </w:p>
        </w:tc>
        <w:tc>
          <w:tcPr>
            <w:tcW w:w="3944" w:type="dxa"/>
            <w:gridSpan w:val="4"/>
          </w:tcPr>
          <w:p w:rsidR="00586DA9" w:rsidRDefault="008D673F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Esteban Hernández Losada </w:t>
            </w:r>
          </w:p>
        </w:tc>
        <w:tc>
          <w:tcPr>
            <w:tcW w:w="2752" w:type="dxa"/>
          </w:tcPr>
          <w:p w:rsidR="00586DA9" w:rsidRDefault="00D05E1A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3 de Febrero de 2015</w:t>
            </w:r>
          </w:p>
        </w:tc>
      </w:tr>
      <w:tr w:rsidR="00586DA9" w:rsidRPr="00586DA9" w:rsidTr="008D673F">
        <w:trPr>
          <w:trHeight w:val="360"/>
        </w:trPr>
        <w:tc>
          <w:tcPr>
            <w:tcW w:w="2802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3944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bookmarkStart w:id="0" w:name="_GoBack"/>
            <w:bookmarkEnd w:id="0"/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plantearon 3 ideas para el proyecto de software. Se vio el interés en la propuesta de red social para mascotas.</w:t>
            </w:r>
          </w:p>
          <w:p w:rsid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definen claramente las reglas y sanciones que se van a utilizar durante todo el semestre.</w:t>
            </w:r>
          </w:p>
          <w:p w:rsidR="008D673F" w:rsidRPr="00586DA9" w:rsidRDefault="008D673F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 discuten sobre los roles de trabajo para el desarrollo del proyecto.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8D673F" w:rsidRDefault="008D673F" w:rsidP="008D673F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Ninguna.</w:t>
            </w: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EE6" w:rsidRDefault="003E1EE6" w:rsidP="004F0100">
      <w:pPr>
        <w:spacing w:after="0" w:line="240" w:lineRule="auto"/>
      </w:pPr>
      <w:r>
        <w:separator/>
      </w:r>
    </w:p>
  </w:endnote>
  <w:endnote w:type="continuationSeparator" w:id="0">
    <w:p w:rsidR="003E1EE6" w:rsidRDefault="003E1EE6" w:rsidP="004F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4F01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EE6" w:rsidRDefault="003E1EE6" w:rsidP="004F0100">
      <w:pPr>
        <w:spacing w:after="0" w:line="240" w:lineRule="auto"/>
      </w:pPr>
      <w:r>
        <w:separator/>
      </w:r>
    </w:p>
  </w:footnote>
  <w:footnote w:type="continuationSeparator" w:id="0">
    <w:p w:rsidR="003E1EE6" w:rsidRDefault="003E1EE6" w:rsidP="004F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3E1EE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641603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3E1EE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641604" o:spid="_x0000_s2051" type="#_x0000_t75" style="position:absolute;margin-left:-6.05pt;margin-top:71.65pt;width:461.35pt;height:360.7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100" w:rsidRDefault="003E1EE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641602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D2"/>
    <w:rsid w:val="000A2BD2"/>
    <w:rsid w:val="00173877"/>
    <w:rsid w:val="002B6B90"/>
    <w:rsid w:val="003E1EE6"/>
    <w:rsid w:val="004F0100"/>
    <w:rsid w:val="00586DA9"/>
    <w:rsid w:val="006F4A4C"/>
    <w:rsid w:val="008178CA"/>
    <w:rsid w:val="008D673F"/>
    <w:rsid w:val="00953214"/>
    <w:rsid w:val="00B23584"/>
    <w:rsid w:val="00D05E1A"/>
    <w:rsid w:val="00E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100"/>
  </w:style>
  <w:style w:type="paragraph" w:styleId="Piedepgina">
    <w:name w:val="footer"/>
    <w:basedOn w:val="Normal"/>
    <w:link w:val="Piedepgina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100"/>
  </w:style>
  <w:style w:type="paragraph" w:styleId="Piedepgina">
    <w:name w:val="footer"/>
    <w:basedOn w:val="Normal"/>
    <w:link w:val="PiedepginaCar"/>
    <w:uiPriority w:val="99"/>
    <w:unhideWhenUsed/>
    <w:rsid w:val="004F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compu\Desktop\Universidad\Ingenier&#237;a%20de%20Software\Proyecto\Primera%20Entrega\Plantillas\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Reunión.dotx</Template>
  <TotalTime>351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Kmilo Oviedo</cp:lastModifiedBy>
  <cp:revision>4</cp:revision>
  <dcterms:created xsi:type="dcterms:W3CDTF">2015-02-02T17:10:00Z</dcterms:created>
  <dcterms:modified xsi:type="dcterms:W3CDTF">2015-03-08T23:38:00Z</dcterms:modified>
</cp:coreProperties>
</file>