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8F3F37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7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23 de Febrero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12:09 PM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684E7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1:55 PM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622BA9" w:rsidP="00622BA9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Esteban Hernández 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622BA9" w:rsidP="00622BA9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0</w:t>
            </w:r>
          </w:p>
          <w:p w:rsidR="00622BA9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Fabiana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Diaz</w:t>
            </w:r>
            <w:proofErr w:type="spellEnd"/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Suárez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Default="00622B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Control de configuraciones, versiones y cambios</w:t>
            </w:r>
            <w:r w:rsidR="000F155A">
              <w:rPr>
                <w:rFonts w:ascii="Tahoma" w:eastAsia="Times New Roman" w:hAnsi="Tahoma" w:cs="Tahoma"/>
                <w:color w:val="000000"/>
                <w:lang w:eastAsia="es-ES"/>
              </w:rPr>
              <w:t>.</w:t>
            </w:r>
          </w:p>
          <w:p w:rsidR="00622BA9" w:rsidRPr="00586DA9" w:rsidRDefault="000F155A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Elementos y Herramientas de capacitación de desarrollo web.</w:t>
            </w:r>
          </w:p>
          <w:p w:rsidR="00586DA9" w:rsidRDefault="00234EF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Adelantos de casos de uso y planeación.</w:t>
            </w:r>
          </w:p>
          <w:p w:rsidR="00234EF9" w:rsidRPr="00684E7C" w:rsidRDefault="00234EF9" w:rsidP="00684E7C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684E7C" w:rsidRDefault="00684E7C" w:rsidP="00684E7C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Búsqueda de información de lenguajes de información </w:t>
            </w:r>
          </w:p>
        </w:tc>
        <w:tc>
          <w:tcPr>
            <w:tcW w:w="4253" w:type="dxa"/>
            <w:gridSpan w:val="4"/>
          </w:tcPr>
          <w:p w:rsidR="00586DA9" w:rsidRDefault="00684E7C" w:rsidP="00684E7C">
            <w:pPr>
              <w:pStyle w:val="Prrafodelista"/>
              <w:numPr>
                <w:ilvl w:val="0"/>
                <w:numId w:val="4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684E7C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Sebastián Jiménez </w:t>
            </w:r>
          </w:p>
          <w:p w:rsidR="00684E7C" w:rsidRDefault="00684E7C" w:rsidP="00684E7C">
            <w:pPr>
              <w:pStyle w:val="Prrafodelista"/>
              <w:numPr>
                <w:ilvl w:val="0"/>
                <w:numId w:val="4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  <w:p w:rsidR="00684E7C" w:rsidRPr="00684E7C" w:rsidRDefault="00684E7C" w:rsidP="00684E7C">
            <w:pPr>
              <w:pStyle w:val="Prrafodelista"/>
              <w:numPr>
                <w:ilvl w:val="0"/>
                <w:numId w:val="4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52" w:type="dxa"/>
          </w:tcPr>
          <w:p w:rsidR="00586DA9" w:rsidRDefault="00684E7C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26 de Febrero de 2015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684E7C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definen tareas a realizar para el adelanto del SPMP durante las próximas semanas</w:t>
            </w:r>
          </w:p>
          <w:p w:rsidR="00586DA9" w:rsidRDefault="000218A1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Todavía</w:t>
            </w:r>
            <w:bookmarkStart w:id="0" w:name="_GoBack"/>
            <w:bookmarkEnd w:id="0"/>
            <w:r w:rsidR="00684E7C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hay una discusión sobre si se usará PHP o Ruby </w:t>
            </w:r>
            <w:proofErr w:type="spellStart"/>
            <w:r w:rsidR="00684E7C">
              <w:rPr>
                <w:rFonts w:ascii="Tahoma" w:eastAsia="Times New Roman" w:hAnsi="Tahoma" w:cs="Tahoma"/>
                <w:color w:val="000000"/>
                <w:lang w:eastAsia="es-ES"/>
              </w:rPr>
              <w:t>on</w:t>
            </w:r>
            <w:proofErr w:type="spellEnd"/>
            <w:r w:rsidR="00684E7C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="00684E7C">
              <w:rPr>
                <w:rFonts w:ascii="Tahoma" w:eastAsia="Times New Roman" w:hAnsi="Tahoma" w:cs="Tahoma"/>
                <w:color w:val="000000"/>
                <w:lang w:eastAsia="es-ES"/>
              </w:rPr>
              <w:t>Rails</w:t>
            </w:r>
            <w:proofErr w:type="spellEnd"/>
            <w:r w:rsidR="00684E7C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para desarrollar el portal web.</w:t>
            </w:r>
          </w:p>
          <w:p w:rsidR="00684E7C" w:rsidRPr="00586DA9" w:rsidRDefault="00684E7C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Sebastian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Jimenez</w:t>
      </w:r>
      <w:proofErr w:type="spellEnd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F37" w:rsidRDefault="008F3F37" w:rsidP="00736AF5">
      <w:pPr>
        <w:spacing w:after="0" w:line="240" w:lineRule="auto"/>
      </w:pPr>
      <w:r>
        <w:separator/>
      </w:r>
    </w:p>
  </w:endnote>
  <w:endnote w:type="continuationSeparator" w:id="0">
    <w:p w:rsidR="008F3F37" w:rsidRDefault="008F3F37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F37" w:rsidRDefault="008F3F37" w:rsidP="00736AF5">
      <w:pPr>
        <w:spacing w:after="0" w:line="240" w:lineRule="auto"/>
      </w:pPr>
      <w:r>
        <w:separator/>
      </w:r>
    </w:p>
  </w:footnote>
  <w:footnote w:type="continuationSeparator" w:id="0">
    <w:p w:rsidR="008F3F37" w:rsidRDefault="008F3F37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8F3F3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8F3F3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8F3F3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064C"/>
    <w:multiLevelType w:val="hybridMultilevel"/>
    <w:tmpl w:val="738A0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3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A9"/>
    <w:rsid w:val="000218A1"/>
    <w:rsid w:val="000F155A"/>
    <w:rsid w:val="00144FA9"/>
    <w:rsid w:val="001B66C4"/>
    <w:rsid w:val="001C2B96"/>
    <w:rsid w:val="001E2599"/>
    <w:rsid w:val="00234EF9"/>
    <w:rsid w:val="002B6B90"/>
    <w:rsid w:val="00405E09"/>
    <w:rsid w:val="00586DA9"/>
    <w:rsid w:val="00622BA9"/>
    <w:rsid w:val="00684E7C"/>
    <w:rsid w:val="00736AF5"/>
    <w:rsid w:val="00857380"/>
    <w:rsid w:val="008F3F37"/>
    <w:rsid w:val="00953214"/>
    <w:rsid w:val="00B075EB"/>
    <w:rsid w:val="00B23584"/>
    <w:rsid w:val="00D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_\Proyecto\Primera%20Entrega\Plantillas\(SnoutPoint)-Plantilla%20de%20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(SnoutPoint)-Plantilla de Acta de Reunión.dotx</Template>
  <TotalTime>10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5</cp:revision>
  <dcterms:created xsi:type="dcterms:W3CDTF">2015-02-23T18:48:00Z</dcterms:created>
  <dcterms:modified xsi:type="dcterms:W3CDTF">2015-02-28T00:16:00Z</dcterms:modified>
</cp:coreProperties>
</file>