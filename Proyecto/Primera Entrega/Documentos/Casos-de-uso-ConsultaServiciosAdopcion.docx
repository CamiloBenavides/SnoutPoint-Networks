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EC" w:rsidRPr="006955F7" w:rsidRDefault="00B17C06">
      <w:pPr>
        <w:pStyle w:val="Ttulo"/>
        <w:rPr>
          <w:rFonts w:ascii="Times New Roman" w:hAnsi="Times New Roman" w:cs="Times New Roman"/>
          <w:noProof/>
          <w:lang w:val="es-CO"/>
        </w:rPr>
      </w:pPr>
      <w:r w:rsidRPr="006955F7">
        <w:rPr>
          <w:rFonts w:ascii="Times New Roman" w:hAnsi="Times New Roman" w:cs="Times New Roman"/>
          <w:noProof/>
          <w:color w:val="000000"/>
          <w:lang w:val="es-CO"/>
        </w:rPr>
        <w:t>Casos de uso</w:t>
      </w:r>
    </w:p>
    <w:p w:rsidR="00B17C06" w:rsidRPr="006955F7" w:rsidRDefault="00BA624D" w:rsidP="000A079E">
      <w:pPr>
        <w:pStyle w:val="Ttulo1"/>
        <w:rPr>
          <w:noProof/>
          <w:lang w:val="es-CO"/>
        </w:rPr>
      </w:pPr>
      <w:r>
        <w:rPr>
          <w:noProof/>
          <w:lang w:val="es-CO"/>
        </w:rPr>
        <w:t xml:space="preserve">Consulta de </w:t>
      </w:r>
      <w:r w:rsidR="000A079E">
        <w:rPr>
          <w:noProof/>
          <w:lang w:val="es-CO"/>
        </w:rPr>
        <w:t>Servicios de Adopcion de Mascotas</w:t>
      </w:r>
    </w:p>
    <w:p w:rsidR="00C837D7" w:rsidRPr="006955F7" w:rsidRDefault="006955F7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 w:rsidR="00BA624D">
        <w:rPr>
          <w:rFonts w:ascii="Times New Roman" w:hAnsi="Times New Roman" w:cs="Times New Roman"/>
          <w:b/>
          <w:lang w:val="es-CO"/>
        </w:rPr>
        <w:t xml:space="preserve">de las </w:t>
      </w:r>
      <w:r w:rsidRPr="006955F7">
        <w:rPr>
          <w:rFonts w:ascii="Times New Roman" w:hAnsi="Times New Roman" w:cs="Times New Roman"/>
          <w:b/>
          <w:lang w:val="es-CO"/>
        </w:rPr>
        <w:t>característica</w:t>
      </w:r>
      <w:r w:rsidR="00BA624D">
        <w:rPr>
          <w:rFonts w:ascii="Times New Roman" w:hAnsi="Times New Roman" w:cs="Times New Roman"/>
          <w:b/>
          <w:lang w:val="es-CO"/>
        </w:rPr>
        <w:t>s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C837D7" w:rsidRPr="006955F7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BA624D">
        <w:rPr>
          <w:rFonts w:ascii="Times New Roman" w:hAnsi="Times New Roman" w:cs="Times New Roman"/>
          <w:u w:val="single"/>
          <w:lang w:val="es-CO"/>
        </w:rPr>
        <w:t>Objetivo</w:t>
      </w:r>
      <w:r w:rsidR="00BA624D" w:rsidRPr="00BA624D">
        <w:rPr>
          <w:rFonts w:ascii="Times New Roman" w:hAnsi="Times New Roman" w:cs="Times New Roman"/>
          <w:u w:val="single"/>
          <w:lang w:val="es-CO"/>
        </w:rPr>
        <w:t xml:space="preserve"> en Contexto</w:t>
      </w:r>
      <w:r w:rsidRPr="00BA624D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0A079E">
        <w:rPr>
          <w:rFonts w:ascii="Times New Roman" w:hAnsi="Times New Roman" w:cs="Times New Roman"/>
          <w:lang w:val="es-CO"/>
        </w:rPr>
        <w:t>Informar a los usuarios centros de adopción</w:t>
      </w:r>
      <w:r w:rsidR="00BA624D">
        <w:rPr>
          <w:rFonts w:ascii="Times New Roman" w:hAnsi="Times New Roman" w:cs="Times New Roman"/>
          <w:lang w:val="es-CO"/>
        </w:rPr>
        <w:t xml:space="preserve"> cercanas a su ubicación.</w:t>
      </w:r>
    </w:p>
    <w:p w:rsidR="002D7DA3" w:rsidRPr="002D7DA3" w:rsidRDefault="002D7DA3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u w:val="single"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Ámbito o Alcance</w:t>
      </w:r>
      <w:r w:rsidR="00B369F2" w:rsidRPr="002D7DA3">
        <w:rPr>
          <w:rFonts w:ascii="Times New Roman" w:hAnsi="Times New Roman" w:cs="Times New Roman"/>
          <w:u w:val="single"/>
          <w:lang w:val="es-CO"/>
        </w:rPr>
        <w:t>:</w:t>
      </w:r>
      <w:r w:rsidR="00B369F2" w:rsidRPr="00FF20FF">
        <w:rPr>
          <w:rFonts w:ascii="Times New Roman" w:hAnsi="Times New Roman" w:cs="Times New Roman"/>
          <w:lang w:val="es-CO"/>
        </w:rPr>
        <w:t xml:space="preserve"> </w:t>
      </w:r>
      <w:r w:rsidR="000A079E">
        <w:rPr>
          <w:rFonts w:ascii="Times New Roman" w:hAnsi="Times New Roman" w:cs="Times New Roman"/>
          <w:lang w:val="es-CO"/>
        </w:rPr>
        <w:t>Centros de Adopción</w:t>
      </w:r>
      <w:r w:rsidR="00FF20FF" w:rsidRPr="00FF20FF">
        <w:rPr>
          <w:rFonts w:ascii="Times New Roman" w:hAnsi="Times New Roman" w:cs="Times New Roman"/>
          <w:lang w:val="es-CO"/>
        </w:rPr>
        <w:t xml:space="preserve"> cercanas a la ubicación del usuario.</w:t>
      </w:r>
    </w:p>
    <w:p w:rsidR="00C837D7" w:rsidRPr="002D7DA3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Nivel:</w:t>
      </w:r>
      <w:r w:rsidR="00B17C06" w:rsidRPr="002D7DA3">
        <w:rPr>
          <w:rFonts w:ascii="Times New Roman" w:hAnsi="Times New Roman" w:cs="Times New Roman"/>
          <w:lang w:val="es-CO"/>
        </w:rPr>
        <w:t xml:space="preserve"> </w:t>
      </w:r>
      <w:r w:rsidR="00B369F2" w:rsidRPr="002D7DA3">
        <w:rPr>
          <w:rFonts w:ascii="Times New Roman" w:hAnsi="Times New Roman" w:cs="Times New Roman"/>
          <w:lang w:val="es-CO"/>
        </w:rPr>
        <w:t>Tarea primaria.</w:t>
      </w:r>
      <w:r w:rsidR="00B17C06" w:rsidRPr="002D7DA3">
        <w:rPr>
          <w:rFonts w:ascii="Times New Roman" w:hAnsi="Times New Roman" w:cs="Times New Roman"/>
          <w:lang w:val="es-CO"/>
        </w:rPr>
        <w:t xml:space="preserve"> </w:t>
      </w:r>
    </w:p>
    <w:p w:rsidR="00C837D7" w:rsidRPr="006955F7" w:rsidRDefault="000F0460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Precondiciones</w:t>
      </w:r>
      <w:r w:rsidR="00B17C06" w:rsidRPr="002D7DA3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0A079E">
        <w:rPr>
          <w:rFonts w:ascii="Times New Roman" w:hAnsi="Times New Roman" w:cs="Times New Roman"/>
          <w:lang w:val="es-CO"/>
        </w:rPr>
        <w:t>Debe haber por lo menos un servicio de adopción registrado en el sistema</w:t>
      </w:r>
      <w:r w:rsidR="002D7DA3">
        <w:rPr>
          <w:rFonts w:ascii="Times New Roman" w:hAnsi="Times New Roman" w:cs="Times New Roman"/>
          <w:lang w:val="es-CO"/>
        </w:rPr>
        <w:t>. La consulta debe hacerse desde un usuario registrado.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2D7DA3">
        <w:rPr>
          <w:rFonts w:ascii="Times New Roman" w:hAnsi="Times New Roman" w:cs="Times New Roman"/>
          <w:lang w:val="es-CO"/>
        </w:rPr>
        <w:t>El usuario debe saber su ubicación.</w:t>
      </w:r>
    </w:p>
    <w:p w:rsidR="00C837D7" w:rsidRPr="002D7DA3" w:rsidRDefault="002D7DA3" w:rsidP="002D7DA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Condición de É</w:t>
      </w:r>
      <w:r w:rsidR="000F0460" w:rsidRPr="002D7DA3">
        <w:rPr>
          <w:rFonts w:ascii="Times New Roman" w:hAnsi="Times New Roman" w:cs="Times New Roman"/>
          <w:u w:val="single"/>
          <w:lang w:val="es-CO"/>
        </w:rPr>
        <w:t xml:space="preserve">xito </w:t>
      </w:r>
      <w:r w:rsidRPr="002D7DA3">
        <w:rPr>
          <w:rFonts w:ascii="Times New Roman" w:hAnsi="Times New Roman" w:cs="Times New Roman"/>
          <w:u w:val="single"/>
          <w:lang w:val="es-CO"/>
        </w:rPr>
        <w:t>F</w:t>
      </w:r>
      <w:r w:rsidR="000F0460" w:rsidRPr="002D7DA3">
        <w:rPr>
          <w:rFonts w:ascii="Times New Roman" w:hAnsi="Times New Roman" w:cs="Times New Roman"/>
          <w:u w:val="single"/>
          <w:lang w:val="es-CO"/>
        </w:rPr>
        <w:t>inal</w:t>
      </w:r>
      <w:r w:rsidR="00B369F2" w:rsidRPr="002D7DA3">
        <w:rPr>
          <w:rFonts w:ascii="Times New Roman" w:hAnsi="Times New Roman" w:cs="Times New Roman"/>
          <w:u w:val="single"/>
          <w:lang w:val="es-CO"/>
        </w:rPr>
        <w:t>:</w:t>
      </w:r>
      <w:r w:rsidR="00B369F2" w:rsidRPr="002D7DA3">
        <w:rPr>
          <w:rFonts w:ascii="Times New Roman" w:hAnsi="Times New Roman" w:cs="Times New Roman"/>
          <w:lang w:val="es-CO"/>
        </w:rPr>
        <w:t xml:space="preserve"> </w:t>
      </w:r>
      <w:r w:rsidR="000A079E">
        <w:rPr>
          <w:rFonts w:ascii="Times New Roman" w:hAnsi="Times New Roman" w:cs="Times New Roman"/>
          <w:lang w:val="es-CO"/>
        </w:rPr>
        <w:t>El usuario se informará del</w:t>
      </w:r>
      <w:r>
        <w:rPr>
          <w:rFonts w:ascii="Times New Roman" w:hAnsi="Times New Roman" w:cs="Times New Roman"/>
          <w:lang w:val="es-CO"/>
        </w:rPr>
        <w:t xml:space="preserve"> </w:t>
      </w:r>
      <w:r w:rsidR="000A079E">
        <w:rPr>
          <w:rFonts w:ascii="Times New Roman" w:hAnsi="Times New Roman" w:cs="Times New Roman"/>
          <w:lang w:val="es-CO"/>
        </w:rPr>
        <w:t xml:space="preserve">centro o centros de adopción de mascotas </w:t>
      </w:r>
      <w:r>
        <w:rPr>
          <w:rFonts w:ascii="Times New Roman" w:hAnsi="Times New Roman" w:cs="Times New Roman"/>
          <w:lang w:val="es-CO"/>
        </w:rPr>
        <w:t>más cercana(s) a su ubicación.</w:t>
      </w:r>
    </w:p>
    <w:p w:rsidR="00C837D7" w:rsidRPr="006955F7" w:rsidRDefault="002D7DA3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Condición de Fallo F</w:t>
      </w:r>
      <w:r w:rsidR="000F0460" w:rsidRPr="002D7DA3">
        <w:rPr>
          <w:rFonts w:ascii="Times New Roman" w:hAnsi="Times New Roman" w:cs="Times New Roman"/>
          <w:u w:val="single"/>
          <w:lang w:val="es-CO"/>
        </w:rPr>
        <w:t>inal</w:t>
      </w:r>
      <w:r w:rsidR="00B17C06" w:rsidRPr="002D7DA3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 xml:space="preserve">El usuario no logrará obtener información de </w:t>
      </w:r>
      <w:r w:rsidR="000A079E">
        <w:rPr>
          <w:rFonts w:ascii="Times New Roman" w:hAnsi="Times New Roman" w:cs="Times New Roman"/>
          <w:lang w:val="es-CO"/>
        </w:rPr>
        <w:t>centros de adopción cercanos a su ubicación. Posiblemente haya un cierre de cuenta de usuario debido a que no posee ninguna mascota.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</w:p>
    <w:p w:rsidR="00C837D7" w:rsidRPr="000A079E" w:rsidRDefault="002D7DA3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ES"/>
        </w:rPr>
      </w:pPr>
      <w:r w:rsidRPr="000A079E">
        <w:rPr>
          <w:rFonts w:ascii="Times New Roman" w:hAnsi="Times New Roman" w:cs="Times New Roman"/>
          <w:u w:val="single"/>
          <w:lang w:val="es-ES"/>
        </w:rPr>
        <w:t>Actor Principal</w:t>
      </w:r>
      <w:r w:rsidR="00B17C06" w:rsidRPr="000A079E">
        <w:rPr>
          <w:rFonts w:ascii="Times New Roman" w:hAnsi="Times New Roman" w:cs="Times New Roman"/>
          <w:u w:val="single"/>
          <w:lang w:val="es-ES"/>
        </w:rPr>
        <w:t>:</w:t>
      </w:r>
      <w:r w:rsidR="00B17C06" w:rsidRPr="000A079E">
        <w:rPr>
          <w:rFonts w:ascii="Times New Roman" w:hAnsi="Times New Roman" w:cs="Times New Roman"/>
          <w:lang w:val="es-ES"/>
        </w:rPr>
        <w:t xml:space="preserve"> </w:t>
      </w:r>
      <w:r w:rsidRPr="002D7DA3">
        <w:rPr>
          <w:rFonts w:ascii="Times New Roman" w:hAnsi="Times New Roman" w:cs="Times New Roman"/>
          <w:lang w:val="es-ES"/>
        </w:rPr>
        <w:t>Usuario</w:t>
      </w:r>
      <w:r w:rsidRPr="000A079E">
        <w:rPr>
          <w:rFonts w:ascii="Times New Roman" w:hAnsi="Times New Roman" w:cs="Times New Roman"/>
          <w:lang w:val="es-ES"/>
        </w:rPr>
        <w:t>.</w:t>
      </w:r>
      <w:r w:rsidR="00B17C06" w:rsidRPr="000A079E">
        <w:rPr>
          <w:rFonts w:ascii="Times New Roman" w:hAnsi="Times New Roman" w:cs="Times New Roman"/>
          <w:lang w:val="es-ES"/>
        </w:rPr>
        <w:t xml:space="preserve"> </w:t>
      </w:r>
    </w:p>
    <w:p w:rsidR="00B17C06" w:rsidRDefault="002D7DA3" w:rsidP="006955F7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noProof/>
          <w:lang w:val="es-ES"/>
        </w:rPr>
      </w:pPr>
      <w:r w:rsidRPr="002D7DA3">
        <w:rPr>
          <w:rFonts w:ascii="Times New Roman" w:hAnsi="Times New Roman" w:cs="Times New Roman"/>
          <w:u w:val="single"/>
          <w:lang w:val="es-ES"/>
        </w:rPr>
        <w:t>Disparador:</w:t>
      </w:r>
      <w:r w:rsidR="00B17C06" w:rsidRPr="002D7DA3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FF20FF">
        <w:rPr>
          <w:rFonts w:ascii="Times New Roman" w:hAnsi="Times New Roman" w:cs="Times New Roman"/>
          <w:lang w:val="es-ES"/>
        </w:rPr>
        <w:t>Query</w:t>
      </w:r>
      <w:proofErr w:type="spellEnd"/>
      <w:r w:rsidR="00FF20FF">
        <w:rPr>
          <w:rFonts w:ascii="Times New Roman" w:hAnsi="Times New Roman" w:cs="Times New Roman"/>
          <w:lang w:val="es-ES"/>
        </w:rPr>
        <w:t xml:space="preserve"> al consultar </w:t>
      </w:r>
      <w:r w:rsidR="00845CDE">
        <w:rPr>
          <w:rFonts w:ascii="Times New Roman" w:hAnsi="Times New Roman" w:cs="Times New Roman"/>
          <w:lang w:val="es-ES"/>
        </w:rPr>
        <w:t xml:space="preserve">servicios </w:t>
      </w:r>
      <w:bookmarkStart w:id="0" w:name="_GoBack"/>
      <w:bookmarkEnd w:id="0"/>
      <w:r w:rsidR="000A079E">
        <w:rPr>
          <w:rFonts w:ascii="Times New Roman" w:hAnsi="Times New Roman" w:cs="Times New Roman"/>
          <w:lang w:val="es-ES"/>
        </w:rPr>
        <w:t>de adopción de mascotas</w:t>
      </w:r>
      <w:r w:rsidRPr="002D7DA3">
        <w:rPr>
          <w:rFonts w:ascii="Times New Roman" w:hAnsi="Times New Roman" w:cs="Times New Roman"/>
          <w:lang w:val="es-ES"/>
        </w:rPr>
        <w:t>.</w:t>
      </w:r>
    </w:p>
    <w:p w:rsidR="00C837D7" w:rsidRPr="000A079E" w:rsidRDefault="006955F7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noProof/>
          <w:lang w:val="es-ES"/>
        </w:rPr>
      </w:pPr>
      <w:r w:rsidRPr="00FF20FF">
        <w:rPr>
          <w:rFonts w:ascii="Times New Roman" w:hAnsi="Times New Roman" w:cs="Times New Roman"/>
          <w:b/>
          <w:lang w:val="es-ES"/>
        </w:rPr>
        <w:t>Escenario</w:t>
      </w:r>
      <w:r w:rsidRPr="000A079E">
        <w:rPr>
          <w:rFonts w:ascii="Times New Roman" w:hAnsi="Times New Roman" w:cs="Times New Roman"/>
          <w:b/>
          <w:lang w:val="es-ES"/>
        </w:rPr>
        <w:t xml:space="preserve"> </w:t>
      </w:r>
      <w:r w:rsidR="00FF20FF" w:rsidRPr="000A079E">
        <w:rPr>
          <w:rFonts w:ascii="Times New Roman" w:hAnsi="Times New Roman" w:cs="Times New Roman"/>
          <w:b/>
          <w:lang w:val="es-ES"/>
        </w:rPr>
        <w:t xml:space="preserve">Principal de </w:t>
      </w:r>
      <w:r w:rsidR="00FF20FF" w:rsidRPr="00FF20FF">
        <w:rPr>
          <w:rFonts w:ascii="Times New Roman" w:hAnsi="Times New Roman" w:cs="Times New Roman"/>
          <w:b/>
          <w:lang w:val="es-ES"/>
        </w:rPr>
        <w:t>É</w:t>
      </w:r>
      <w:r w:rsidRPr="00FF20FF">
        <w:rPr>
          <w:rFonts w:ascii="Times New Roman" w:hAnsi="Times New Roman" w:cs="Times New Roman"/>
          <w:b/>
          <w:lang w:val="es-ES"/>
        </w:rPr>
        <w:t>xito</w:t>
      </w:r>
      <w:r w:rsidRPr="000A079E">
        <w:rPr>
          <w:rFonts w:ascii="Times New Roman" w:hAnsi="Times New Roman" w:cs="Times New Roman"/>
          <w:b/>
          <w:lang w:val="es-ES"/>
        </w:rPr>
        <w:t>:</w:t>
      </w:r>
    </w:p>
    <w:p w:rsidR="00C837D7" w:rsidRPr="00FF20FF" w:rsidRDefault="00FF20FF" w:rsidP="00C837D7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lang w:val="es-ES"/>
        </w:rPr>
        <w:t>Se lanza</w:t>
      </w:r>
      <w:r w:rsidRPr="00FF20FF">
        <w:rPr>
          <w:rFonts w:ascii="Times New Roman" w:hAnsi="Times New Roman" w:cs="Times New Roman"/>
          <w:lang w:val="es-ES"/>
        </w:rPr>
        <w:t xml:space="preserve"> la consulta de </w:t>
      </w:r>
      <w:r w:rsidR="000A079E">
        <w:rPr>
          <w:rFonts w:ascii="Times New Roman" w:hAnsi="Times New Roman" w:cs="Times New Roman"/>
          <w:lang w:val="es-ES"/>
        </w:rPr>
        <w:t>centros de adopción de mascotas</w:t>
      </w:r>
      <w:r w:rsidRPr="00FF20FF">
        <w:rPr>
          <w:rFonts w:ascii="Times New Roman" w:hAnsi="Times New Roman" w:cs="Times New Roman"/>
          <w:lang w:val="es-ES"/>
        </w:rPr>
        <w:t xml:space="preserve"> más</w:t>
      </w:r>
      <w:r>
        <w:rPr>
          <w:rFonts w:ascii="Times New Roman" w:hAnsi="Times New Roman" w:cs="Times New Roman"/>
          <w:lang w:val="es-ES"/>
        </w:rPr>
        <w:t xml:space="preserve"> cercanas al usuario.</w:t>
      </w:r>
    </w:p>
    <w:p w:rsidR="00C837D7" w:rsidRPr="00FF20FF" w:rsidRDefault="00FF20FF" w:rsidP="00C837D7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ES"/>
        </w:rPr>
      </w:pPr>
      <w:r w:rsidRPr="00FF20FF">
        <w:rPr>
          <w:rFonts w:ascii="Times New Roman" w:hAnsi="Times New Roman" w:cs="Times New Roman"/>
          <w:lang w:val="es-ES"/>
        </w:rPr>
        <w:t>El sistema realiza la consulta en la base de datos de</w:t>
      </w:r>
      <w:r>
        <w:rPr>
          <w:rFonts w:ascii="Times New Roman" w:hAnsi="Times New Roman" w:cs="Times New Roman"/>
          <w:lang w:val="es-ES"/>
        </w:rPr>
        <w:t xml:space="preserve"> usuarios que poseen el servicio de veterinaria.</w:t>
      </w:r>
    </w:p>
    <w:p w:rsidR="004244CA" w:rsidRPr="00FF20FF" w:rsidRDefault="00FF20FF" w:rsidP="004244CA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noProof/>
          <w:lang w:val="es-ES"/>
        </w:rPr>
      </w:pPr>
      <w:r w:rsidRPr="00FF20FF">
        <w:rPr>
          <w:rFonts w:ascii="Times New Roman" w:hAnsi="Times New Roman" w:cs="Times New Roman"/>
          <w:lang w:val="es-ES"/>
        </w:rPr>
        <w:t>El sistema devuelve el resultado con las veterinarias más cercanas al usuario</w:t>
      </w:r>
      <w:r w:rsidR="00B17C06" w:rsidRPr="00FF20FF">
        <w:rPr>
          <w:rFonts w:ascii="Times New Roman" w:hAnsi="Times New Roman" w:cs="Times New Roman"/>
          <w:lang w:val="es-ES"/>
        </w:rPr>
        <w:t>.</w:t>
      </w:r>
    </w:p>
    <w:p w:rsidR="004244CA" w:rsidRPr="006955F7" w:rsidRDefault="006955F7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 w:rsidR="00FF20FF">
        <w:rPr>
          <w:rFonts w:ascii="Times New Roman" w:hAnsi="Times New Roman" w:cs="Times New Roman"/>
          <w:b/>
          <w:lang w:val="es-CO"/>
        </w:rPr>
        <w:t>R</w:t>
      </w:r>
      <w:r w:rsidRPr="006955F7">
        <w:rPr>
          <w:rFonts w:ascii="Times New Roman" w:hAnsi="Times New Roman" w:cs="Times New Roman"/>
          <w:b/>
          <w:lang w:val="es-CO"/>
        </w:rPr>
        <w:t>elacionada</w:t>
      </w:r>
      <w:r w:rsidR="00B17C06"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4244CA" w:rsidRPr="006955F7" w:rsidRDefault="000F0460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FF20FF">
        <w:rPr>
          <w:rFonts w:ascii="Times New Roman" w:hAnsi="Times New Roman" w:cs="Times New Roman"/>
          <w:u w:val="single"/>
          <w:lang w:val="es-CO"/>
        </w:rPr>
        <w:t>Prioridad</w:t>
      </w:r>
      <w:r w:rsidR="00B17C06" w:rsidRPr="00FF20FF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FF20FF">
        <w:rPr>
          <w:rFonts w:ascii="Times New Roman" w:hAnsi="Times New Roman" w:cs="Times New Roman"/>
          <w:lang w:val="es-CO"/>
        </w:rPr>
        <w:t>Máxima Prioridad</w:t>
      </w:r>
      <w:r w:rsidR="00B17C06" w:rsidRPr="006955F7">
        <w:rPr>
          <w:rFonts w:ascii="Times New Roman" w:hAnsi="Times New Roman" w:cs="Times New Roman"/>
          <w:lang w:val="es-CO"/>
        </w:rPr>
        <w:t xml:space="preserve">. </w:t>
      </w:r>
    </w:p>
    <w:p w:rsidR="004244CA" w:rsidRPr="001D2DEA" w:rsidRDefault="001D2DEA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Objetivo del Rendimiento</w:t>
      </w:r>
      <w:r w:rsidR="00B17C06" w:rsidRPr="001D2DEA">
        <w:rPr>
          <w:rFonts w:ascii="Times New Roman" w:hAnsi="Times New Roman" w:cs="Times New Roman"/>
          <w:u w:val="single"/>
          <w:lang w:val="es-ES"/>
        </w:rPr>
        <w:t>: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  <w:r w:rsidRPr="001D2DEA">
        <w:rPr>
          <w:rFonts w:ascii="Times New Roman" w:hAnsi="Times New Roman" w:cs="Times New Roman"/>
          <w:lang w:val="es-ES"/>
        </w:rPr>
        <w:t xml:space="preserve">Los usuarios deben ser informados </w:t>
      </w:r>
      <w:r>
        <w:rPr>
          <w:rFonts w:ascii="Times New Roman" w:hAnsi="Times New Roman" w:cs="Times New Roman"/>
          <w:lang w:val="es-ES"/>
        </w:rPr>
        <w:t>en má</w:t>
      </w:r>
      <w:r w:rsidRPr="001D2DEA">
        <w:rPr>
          <w:rFonts w:ascii="Times New Roman" w:hAnsi="Times New Roman" w:cs="Times New Roman"/>
          <w:lang w:val="es-ES"/>
        </w:rPr>
        <w:t>ximo 5 segundos</w:t>
      </w:r>
      <w:r w:rsidR="00B17C06" w:rsidRPr="001D2DEA">
        <w:rPr>
          <w:rFonts w:ascii="Times New Roman" w:hAnsi="Times New Roman" w:cs="Times New Roman"/>
          <w:lang w:val="es-ES"/>
        </w:rPr>
        <w:t xml:space="preserve">. </w:t>
      </w:r>
    </w:p>
    <w:p w:rsidR="004244CA" w:rsidRPr="001D2DEA" w:rsidRDefault="001D2DEA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Frecuencia</w:t>
      </w:r>
      <w:r w:rsidR="00B17C06" w:rsidRPr="001D2DEA">
        <w:rPr>
          <w:rFonts w:ascii="Times New Roman" w:hAnsi="Times New Roman" w:cs="Times New Roman"/>
          <w:u w:val="single"/>
          <w:lang w:val="es-ES"/>
        </w:rPr>
        <w:t>: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  <w:r w:rsidRPr="001D2DEA">
        <w:rPr>
          <w:rFonts w:ascii="Times New Roman" w:hAnsi="Times New Roman" w:cs="Times New Roman"/>
          <w:lang w:val="es-ES"/>
        </w:rPr>
        <w:t xml:space="preserve">Moderada. Cada vez que un usuario desee saber que </w:t>
      </w:r>
      <w:r w:rsidR="000A079E">
        <w:rPr>
          <w:rFonts w:ascii="Times New Roman" w:hAnsi="Times New Roman" w:cs="Times New Roman"/>
          <w:lang w:val="es-ES"/>
        </w:rPr>
        <w:t>centros de adopción se encuentran ubicados cerca de él.</w:t>
      </w:r>
    </w:p>
    <w:p w:rsidR="004244CA" w:rsidRPr="006955F7" w:rsidRDefault="001D2DEA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1D2DEA">
        <w:rPr>
          <w:rFonts w:ascii="Times New Roman" w:hAnsi="Times New Roman" w:cs="Times New Roman"/>
          <w:u w:val="single"/>
          <w:lang w:val="es-CO"/>
        </w:rPr>
        <w:t>Casos de Uso Subordinados: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N/A.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</w:p>
    <w:p w:rsidR="004244CA" w:rsidRPr="001D2DEA" w:rsidRDefault="001D2DEA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Canal con el Actor Principal</w:t>
      </w:r>
      <w:r w:rsidR="00B17C06" w:rsidRPr="001D2DEA">
        <w:rPr>
          <w:rFonts w:ascii="Times New Roman" w:hAnsi="Times New Roman" w:cs="Times New Roman"/>
          <w:u w:val="single"/>
          <w:lang w:val="es-ES"/>
        </w:rPr>
        <w:t>: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Full-</w:t>
      </w:r>
      <w:proofErr w:type="spellStart"/>
      <w:r w:rsidRPr="001D2DEA">
        <w:rPr>
          <w:rFonts w:ascii="Times New Roman" w:hAnsi="Times New Roman" w:cs="Times New Roman"/>
          <w:lang w:val="es-ES"/>
        </w:rPr>
        <w:t>Duplex</w:t>
      </w:r>
      <w:proofErr w:type="spellEnd"/>
      <w:r w:rsidR="00B17C06" w:rsidRPr="001D2DEA">
        <w:rPr>
          <w:rFonts w:ascii="Times New Roman" w:hAnsi="Times New Roman" w:cs="Times New Roman"/>
          <w:lang w:val="es-ES"/>
        </w:rPr>
        <w:t xml:space="preserve">, </w:t>
      </w:r>
      <w:r w:rsidRPr="001D2DEA">
        <w:rPr>
          <w:rFonts w:ascii="Times New Roman" w:hAnsi="Times New Roman" w:cs="Times New Roman"/>
          <w:lang w:val="es-ES"/>
        </w:rPr>
        <w:t>Comunicación en ambos sentidos por medio de red</w:t>
      </w:r>
      <w:r w:rsidR="00B17C06" w:rsidRPr="001D2DEA">
        <w:rPr>
          <w:rFonts w:ascii="Times New Roman" w:hAnsi="Times New Roman" w:cs="Times New Roman"/>
          <w:lang w:val="es-ES"/>
        </w:rPr>
        <w:t>.</w:t>
      </w:r>
    </w:p>
    <w:p w:rsidR="004244CA" w:rsidRPr="001D2DEA" w:rsidRDefault="000F0460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Actores secundarios</w:t>
      </w:r>
      <w:r w:rsidR="00B17C06" w:rsidRPr="001D2DEA">
        <w:rPr>
          <w:rFonts w:ascii="Times New Roman" w:hAnsi="Times New Roman" w:cs="Times New Roman"/>
          <w:u w:val="single"/>
          <w:lang w:val="es-ES"/>
        </w:rPr>
        <w:t>: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  <w:r w:rsidR="001D2DEA">
        <w:rPr>
          <w:rFonts w:ascii="Times New Roman" w:hAnsi="Times New Roman" w:cs="Times New Roman"/>
          <w:lang w:val="es-ES"/>
        </w:rPr>
        <w:t>N/A</w:t>
      </w:r>
      <w:r w:rsidR="00B17C06" w:rsidRPr="001D2DEA">
        <w:rPr>
          <w:rFonts w:ascii="Times New Roman" w:hAnsi="Times New Roman" w:cs="Times New Roman"/>
          <w:lang w:val="es-ES"/>
        </w:rPr>
        <w:t xml:space="preserve"> </w:t>
      </w:r>
    </w:p>
    <w:p w:rsidR="00B17C06" w:rsidRPr="006955F7" w:rsidRDefault="000F0460" w:rsidP="006955F7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noProof/>
          <w:lang w:val="es-CO"/>
        </w:rPr>
      </w:pPr>
      <w:r w:rsidRPr="001D2DEA">
        <w:rPr>
          <w:rFonts w:ascii="Times New Roman" w:hAnsi="Times New Roman" w:cs="Times New Roman"/>
          <w:u w:val="single"/>
          <w:lang w:val="es-CO"/>
        </w:rPr>
        <w:t>C</w:t>
      </w:r>
      <w:r w:rsidR="001D2DEA" w:rsidRPr="001D2DEA">
        <w:rPr>
          <w:rFonts w:ascii="Times New Roman" w:hAnsi="Times New Roman" w:cs="Times New Roman"/>
          <w:u w:val="single"/>
          <w:lang w:val="es-CO"/>
        </w:rPr>
        <w:t>anal con los Actores S</w:t>
      </w:r>
      <w:r w:rsidRPr="001D2DEA">
        <w:rPr>
          <w:rFonts w:ascii="Times New Roman" w:hAnsi="Times New Roman" w:cs="Times New Roman"/>
          <w:u w:val="single"/>
          <w:lang w:val="es-CO"/>
        </w:rPr>
        <w:t>ecundarios</w:t>
      </w:r>
      <w:r w:rsidR="00B17C06" w:rsidRPr="001D2DEA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 w:rsidR="001D2DEA">
        <w:rPr>
          <w:rFonts w:ascii="Times New Roman" w:hAnsi="Times New Roman" w:cs="Times New Roman"/>
          <w:lang w:val="es-CO"/>
        </w:rPr>
        <w:t>N/A</w:t>
      </w:r>
    </w:p>
    <w:p w:rsidR="004244CA" w:rsidRPr="006955F7" w:rsidRDefault="001D2DEA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 Presentarse</w:t>
      </w:r>
      <w:r w:rsidR="00B17C06"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4244CA" w:rsidRDefault="0068302F" w:rsidP="004244CA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ES"/>
        </w:rPr>
      </w:pPr>
      <w:r w:rsidRPr="0068302F">
        <w:rPr>
          <w:rFonts w:ascii="Times New Roman" w:hAnsi="Times New Roman" w:cs="Times New Roman"/>
          <w:lang w:val="es-ES"/>
        </w:rPr>
        <w:t>Qué</w:t>
      </w:r>
      <w:r>
        <w:rPr>
          <w:rFonts w:ascii="Times New Roman" w:hAnsi="Times New Roman" w:cs="Times New Roman"/>
          <w:lang w:val="es-ES"/>
        </w:rPr>
        <w:t xml:space="preserve"> mostrar</w:t>
      </w:r>
      <w:r w:rsidRPr="0068302F">
        <w:rPr>
          <w:rFonts w:ascii="Times New Roman" w:hAnsi="Times New Roman" w:cs="Times New Roman"/>
          <w:lang w:val="es-ES"/>
        </w:rPr>
        <w:t xml:space="preserve">á el sistema cuando no encuentre </w:t>
      </w:r>
      <w:r w:rsidR="000A079E">
        <w:rPr>
          <w:rFonts w:ascii="Times New Roman" w:hAnsi="Times New Roman" w:cs="Times New Roman"/>
          <w:lang w:val="es-ES"/>
        </w:rPr>
        <w:t>ningún servicio de adopción de mascotas</w:t>
      </w:r>
      <w:r>
        <w:rPr>
          <w:rFonts w:ascii="Times New Roman" w:hAnsi="Times New Roman" w:cs="Times New Roman"/>
          <w:lang w:val="es-ES"/>
        </w:rPr>
        <w:t>.</w:t>
      </w:r>
    </w:p>
    <w:p w:rsidR="0068302F" w:rsidRDefault="0068302F" w:rsidP="004244CA">
      <w:pPr>
        <w:pStyle w:val="Prrafodelista"/>
        <w:numPr>
          <w:ilvl w:val="1"/>
          <w:numId w:val="17"/>
        </w:numPr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lang w:val="es-ES"/>
        </w:rPr>
        <w:t>Qué mostrará el sistema cuando se presente algún error en la base de datos.</w:t>
      </w:r>
    </w:p>
    <w:p w:rsidR="004244CA" w:rsidRPr="006955F7" w:rsidRDefault="0068302F" w:rsidP="00B17C0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Calendario</w:t>
      </w:r>
      <w:r w:rsidR="006955F7" w:rsidRPr="006955F7">
        <w:rPr>
          <w:rFonts w:ascii="Times New Roman" w:hAnsi="Times New Roman" w:cs="Times New Roman"/>
          <w:b/>
          <w:lang w:val="es-CO"/>
        </w:rPr>
        <w:t>:</w:t>
      </w:r>
    </w:p>
    <w:p w:rsidR="00B17C06" w:rsidRDefault="0068302F" w:rsidP="006955F7">
      <w:pPr>
        <w:pStyle w:val="Prrafodelista"/>
        <w:numPr>
          <w:ilvl w:val="1"/>
          <w:numId w:val="16"/>
        </w:numPr>
        <w:rPr>
          <w:rFonts w:ascii="Times New Roman" w:hAnsi="Times New Roman" w:cs="Times New Roman"/>
          <w:noProof/>
          <w:lang w:val="es-CO"/>
        </w:rPr>
      </w:pPr>
      <w:r w:rsidRPr="0068302F">
        <w:rPr>
          <w:rFonts w:ascii="Times New Roman" w:hAnsi="Times New Roman" w:cs="Times New Roman"/>
          <w:u w:val="single"/>
          <w:lang w:val="es-CO"/>
        </w:rPr>
        <w:t>Fecha de Vencimiento</w:t>
      </w:r>
      <w:r w:rsidR="00B17C06" w:rsidRPr="0068302F">
        <w:rPr>
          <w:rFonts w:ascii="Times New Roman" w:hAnsi="Times New Roman" w:cs="Times New Roman"/>
          <w:u w:val="single"/>
          <w:lang w:val="es-CO"/>
        </w:rPr>
        <w:t>:</w:t>
      </w:r>
      <w:r w:rsidR="00B17C06"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Lanzamiento de la red social</w:t>
      </w:r>
      <w:r w:rsidR="00B17C06" w:rsidRPr="006955F7">
        <w:rPr>
          <w:rFonts w:ascii="Times New Roman" w:hAnsi="Times New Roman" w:cs="Times New Roman"/>
          <w:lang w:val="es-CO"/>
        </w:rPr>
        <w:t>.</w:t>
      </w:r>
    </w:p>
    <w:p w:rsidR="00B369F2" w:rsidRDefault="00B369F2" w:rsidP="00B369F2">
      <w:pPr>
        <w:rPr>
          <w:rFonts w:ascii="Times New Roman" w:hAnsi="Times New Roman" w:cs="Times New Roman"/>
          <w:noProof/>
          <w:lang w:val="es-CO"/>
        </w:rPr>
      </w:pPr>
    </w:p>
    <w:p w:rsidR="0068302F" w:rsidRDefault="0068302F" w:rsidP="00B369F2">
      <w:pPr>
        <w:rPr>
          <w:rFonts w:ascii="Times New Roman" w:hAnsi="Times New Roman" w:cs="Times New Roman"/>
          <w:noProof/>
          <w:lang w:val="es-CO"/>
        </w:rPr>
      </w:pPr>
    </w:p>
    <w:p w:rsidR="00B369F2" w:rsidRDefault="00B369F2" w:rsidP="00B369F2">
      <w:pPr>
        <w:rPr>
          <w:rFonts w:ascii="Times New Roman" w:hAnsi="Times New Roman" w:cs="Times New Roman"/>
          <w:noProof/>
          <w:lang w:val="es-CO"/>
        </w:rPr>
      </w:pPr>
    </w:p>
    <w:p w:rsidR="00B369F2" w:rsidRDefault="00B369F2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Pr="00AE5FB7" w:rsidRDefault="00AE5FB7" w:rsidP="00B369F2">
      <w:pPr>
        <w:rPr>
          <w:rFonts w:ascii="Times New Roman" w:hAnsi="Times New Roman" w:cs="Times New Roman"/>
          <w:b/>
          <w:noProof/>
          <w:sz w:val="36"/>
          <w:szCs w:val="36"/>
          <w:lang w:val="es-CO"/>
        </w:rPr>
      </w:pPr>
      <w:r w:rsidRPr="00BA14BE">
        <w:rPr>
          <w:rFonts w:ascii="Times New Roman" w:hAnsi="Times New Roman" w:cs="Times New Roman"/>
          <w:noProof/>
          <w:sz w:val="36"/>
          <w:szCs w:val="36"/>
          <w:lang w:val="es-CO"/>
        </w:rPr>
        <w:t xml:space="preserve">Caso de uso </w:t>
      </w:r>
      <w:r w:rsidR="00BA14BE" w:rsidRPr="00BA14BE">
        <w:rPr>
          <w:rFonts w:ascii="Times New Roman" w:hAnsi="Times New Roman" w:cs="Times New Roman"/>
          <w:noProof/>
          <w:sz w:val="36"/>
          <w:szCs w:val="36"/>
          <w:lang w:val="es-CO"/>
        </w:rPr>
        <w:t xml:space="preserve">Consulta de </w:t>
      </w:r>
      <w:r w:rsidR="000A079E">
        <w:rPr>
          <w:rFonts w:ascii="Times New Roman" w:hAnsi="Times New Roman" w:cs="Times New Roman"/>
          <w:noProof/>
          <w:sz w:val="36"/>
          <w:szCs w:val="36"/>
          <w:lang w:val="es-CO"/>
        </w:rPr>
        <w:t>Servicios de Adopción de Mascotas</w:t>
      </w:r>
      <w:r w:rsidRPr="00BA14BE">
        <w:rPr>
          <w:rFonts w:ascii="Times New Roman" w:hAnsi="Times New Roman" w:cs="Times New Roman"/>
          <w:noProof/>
          <w:sz w:val="36"/>
          <w:szCs w:val="36"/>
          <w:lang w:val="es-CO"/>
        </w:rPr>
        <w:t>:</w:t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0A079E" w:rsidP="00B369F2">
      <w:p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89502" wp14:editId="6F1965FC">
                <wp:simplePos x="0" y="0"/>
                <wp:positionH relativeFrom="column">
                  <wp:posOffset>1691640</wp:posOffset>
                </wp:positionH>
                <wp:positionV relativeFrom="paragraph">
                  <wp:posOffset>269240</wp:posOffset>
                </wp:positionV>
                <wp:extent cx="1363980" cy="784860"/>
                <wp:effectExtent l="0" t="0" r="2667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D7F" w:rsidRPr="007F2D7F" w:rsidRDefault="007F2D7F" w:rsidP="007F2D7F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Ingresa </w:t>
                            </w:r>
                            <w:r w:rsidR="0068302F">
                              <w:rPr>
                                <w:sz w:val="20"/>
                                <w:lang w:val="es-CO"/>
                              </w:rPr>
                              <w:t>a la página de búsquedas</w:t>
                            </w:r>
                          </w:p>
                          <w:p w:rsidR="007F2D7F" w:rsidRPr="0068302F" w:rsidRDefault="007F2D7F" w:rsidP="007F2D7F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26" style="position:absolute;margin-left:133.2pt;margin-top:21.2pt;width:107.4pt;height:6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F2D7F" w:rsidRPr="007F2D7F" w:rsidRDefault="007F2D7F" w:rsidP="007F2D7F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Ingresa </w:t>
                      </w:r>
                      <w:r w:rsidR="0068302F">
                        <w:rPr>
                          <w:sz w:val="20"/>
                          <w:lang w:val="es-CO"/>
                        </w:rPr>
                        <w:t>a la página de búsquedas</w:t>
                      </w:r>
                    </w:p>
                    <w:p w:rsidR="007F2D7F" w:rsidRPr="0068302F" w:rsidRDefault="007F2D7F" w:rsidP="007F2D7F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C5F5B" w:rsidRPr="007F2D7F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644302D" wp14:editId="00F8EFEA">
                <wp:simplePos x="0" y="0"/>
                <wp:positionH relativeFrom="column">
                  <wp:posOffset>1524000</wp:posOffset>
                </wp:positionH>
                <wp:positionV relativeFrom="paragraph">
                  <wp:posOffset>17780</wp:posOffset>
                </wp:positionV>
                <wp:extent cx="3295650" cy="3268980"/>
                <wp:effectExtent l="0" t="0" r="19050" b="2667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D7F" w:rsidRPr="007F2D7F" w:rsidRDefault="00D05064" w:rsidP="008C5F5B">
                            <w:pPr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 xml:space="preserve">Página principal </w:t>
                            </w:r>
                            <w:r w:rsidR="008C5F5B">
                              <w:rPr>
                                <w:sz w:val="20"/>
                                <w:lang w:val="es-CO"/>
                              </w:rPr>
                              <w:t>SoutPoint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20pt;margin-top:1.4pt;width:259.5pt;height:257.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">
                <v:textbox>
                  <w:txbxContent>
                    <w:p w:rsidR="007F2D7F" w:rsidRPr="007F2D7F" w:rsidRDefault="00D05064" w:rsidP="008C5F5B">
                      <w:pPr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 xml:space="preserve">Página principal </w:t>
                      </w:r>
                      <w:r w:rsidR="008C5F5B">
                        <w:rPr>
                          <w:sz w:val="20"/>
                          <w:lang w:val="es-CO"/>
                        </w:rPr>
                        <w:t>SoutPoint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0A079E" w:rsidP="00B369F2">
      <w:pPr>
        <w:rPr>
          <w:rFonts w:ascii="Times New Roman" w:hAnsi="Times New Roman" w:cs="Times New Roman"/>
          <w:noProof/>
          <w:lang w:val="es-CO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4A73A919" wp14:editId="522B1380">
            <wp:simplePos x="0" y="0"/>
            <wp:positionH relativeFrom="margin">
              <wp:posOffset>-99060</wp:posOffset>
            </wp:positionH>
            <wp:positionV relativeFrom="margin">
              <wp:posOffset>1843405</wp:posOffset>
            </wp:positionV>
            <wp:extent cx="1162050" cy="933450"/>
            <wp:effectExtent l="0" t="0" r="0" b="0"/>
            <wp:wrapSquare wrapText="bothSides"/>
            <wp:docPr id="2" name="Imagen 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4BE" w:rsidRPr="008C5F5B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75648" behindDoc="0" locked="0" layoutInCell="1" allowOverlap="1" wp14:anchorId="51D89691" wp14:editId="7D151EBA">
            <wp:simplePos x="0" y="0"/>
            <wp:positionH relativeFrom="margin">
              <wp:posOffset>5173980</wp:posOffset>
            </wp:positionH>
            <wp:positionV relativeFrom="margin">
              <wp:posOffset>2019300</wp:posOffset>
            </wp:positionV>
            <wp:extent cx="1162050" cy="933450"/>
            <wp:effectExtent l="0" t="0" r="0" b="0"/>
            <wp:wrapSquare wrapText="bothSides"/>
            <wp:docPr id="12" name="Imagen 1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4BE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48AE8C" wp14:editId="355CF6C5">
                <wp:simplePos x="0" y="0"/>
                <wp:positionH relativeFrom="column">
                  <wp:posOffset>-331470</wp:posOffset>
                </wp:positionH>
                <wp:positionV relativeFrom="paragraph">
                  <wp:posOffset>130810</wp:posOffset>
                </wp:positionV>
                <wp:extent cx="777240" cy="701040"/>
                <wp:effectExtent l="0" t="0" r="22860" b="2286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1pt,10.3pt" to="35.1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0A079E" w:rsidP="00B369F2">
      <w:pPr>
        <w:rPr>
          <w:rFonts w:ascii="Times New Roman" w:hAnsi="Times New Roman" w:cs="Times New Roman"/>
          <w:noProof/>
          <w:lang w:val="es-CO"/>
        </w:rPr>
      </w:pP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AB20BE" wp14:editId="0313EB26">
                <wp:simplePos x="0" y="0"/>
                <wp:positionH relativeFrom="column">
                  <wp:posOffset>506730</wp:posOffset>
                </wp:positionH>
                <wp:positionV relativeFrom="paragraph">
                  <wp:posOffset>36830</wp:posOffset>
                </wp:positionV>
                <wp:extent cx="1196340" cy="784860"/>
                <wp:effectExtent l="0" t="0" r="22860" b="1524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F5B" w:rsidRPr="0068302F" w:rsidRDefault="0068302F" w:rsidP="008C5F5B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 w:rsidRPr="0068302F">
                              <w:rPr>
                                <w:sz w:val="20"/>
                                <w:lang w:val="es-CO"/>
                              </w:rPr>
                              <w:t xml:space="preserve">Selecciona su localidad </w:t>
                            </w:r>
                          </w:p>
                          <w:p w:rsidR="008C5F5B" w:rsidRPr="00BA624D" w:rsidRDefault="008C5F5B" w:rsidP="008C5F5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6" o:spid="_x0000_s1028" style="position:absolute;margin-left:39.9pt;margin-top:2.9pt;width:94.2pt;height:6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C5F5B" w:rsidRPr="0068302F" w:rsidRDefault="0068302F" w:rsidP="008C5F5B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 w:rsidRPr="0068302F">
                        <w:rPr>
                          <w:sz w:val="20"/>
                          <w:lang w:val="es-CO"/>
                        </w:rPr>
                        <w:t xml:space="preserve">Selecciona su localidad </w:t>
                      </w:r>
                    </w:p>
                    <w:p w:rsidR="008C5F5B" w:rsidRPr="00BA624D" w:rsidRDefault="008C5F5B" w:rsidP="008C5F5B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8147F2" wp14:editId="17B1EBAE">
                <wp:simplePos x="0" y="0"/>
                <wp:positionH relativeFrom="column">
                  <wp:posOffset>2034540</wp:posOffset>
                </wp:positionH>
                <wp:positionV relativeFrom="paragraph">
                  <wp:posOffset>60960</wp:posOffset>
                </wp:positionV>
                <wp:extent cx="1497330" cy="944880"/>
                <wp:effectExtent l="0" t="0" r="26670" b="2667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F5B" w:rsidRPr="0068302F" w:rsidRDefault="0068302F" w:rsidP="008C5F5B">
                            <w:pPr>
                              <w:jc w:val="center"/>
                              <w:rPr>
                                <w:sz w:val="18"/>
                                <w:lang w:val="es-CO"/>
                              </w:rPr>
                            </w:pPr>
                            <w:r w:rsidRPr="0068302F">
                              <w:rPr>
                                <w:sz w:val="18"/>
                                <w:lang w:val="es-CO"/>
                              </w:rPr>
                              <w:t>Realiza la consulta en la base de datos de usuarios con servicios</w:t>
                            </w:r>
                          </w:p>
                          <w:p w:rsidR="008C5F5B" w:rsidRPr="0068302F" w:rsidRDefault="008C5F5B" w:rsidP="008C5F5B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" o:spid="_x0000_s1029" style="position:absolute;margin-left:160.2pt;margin-top:4.8pt;width:117.9pt;height:7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C5F5B" w:rsidRPr="0068302F" w:rsidRDefault="0068302F" w:rsidP="008C5F5B">
                      <w:pPr>
                        <w:jc w:val="center"/>
                        <w:rPr>
                          <w:sz w:val="18"/>
                          <w:lang w:val="es-CO"/>
                        </w:rPr>
                      </w:pPr>
                      <w:r w:rsidRPr="0068302F">
                        <w:rPr>
                          <w:sz w:val="18"/>
                          <w:lang w:val="es-CO"/>
                        </w:rPr>
                        <w:t>Realiza la consulta en la base de datos de usuarios con servicios</w:t>
                      </w:r>
                    </w:p>
                    <w:p w:rsidR="008C5F5B" w:rsidRPr="0068302F" w:rsidRDefault="008C5F5B" w:rsidP="008C5F5B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E5FB7" w:rsidRDefault="00BA14BE" w:rsidP="00B369F2">
      <w:p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DF2D14" wp14:editId="28D14596">
                <wp:simplePos x="0" y="0"/>
                <wp:positionH relativeFrom="column">
                  <wp:posOffset>3577590</wp:posOffset>
                </wp:positionH>
                <wp:positionV relativeFrom="paragraph">
                  <wp:posOffset>220345</wp:posOffset>
                </wp:positionV>
                <wp:extent cx="681990" cy="0"/>
                <wp:effectExtent l="0" t="0" r="2286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17.35pt" to="335.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6765DA" wp14:editId="3CBB5EA5">
                <wp:simplePos x="0" y="0"/>
                <wp:positionH relativeFrom="column">
                  <wp:posOffset>3577590</wp:posOffset>
                </wp:positionH>
                <wp:positionV relativeFrom="paragraph">
                  <wp:posOffset>220345</wp:posOffset>
                </wp:positionV>
                <wp:extent cx="674370" cy="990600"/>
                <wp:effectExtent l="0" t="0" r="3048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17.35pt" to="334.8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2AC2EB" wp14:editId="3284AF8D">
                <wp:simplePos x="0" y="0"/>
                <wp:positionH relativeFrom="column">
                  <wp:posOffset>-331470</wp:posOffset>
                </wp:positionH>
                <wp:positionV relativeFrom="paragraph">
                  <wp:posOffset>6985</wp:posOffset>
                </wp:positionV>
                <wp:extent cx="777240" cy="213360"/>
                <wp:effectExtent l="0" t="0" r="22860" b="3429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1pt,.55pt" to="35.1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68302F" w:rsidRPr="005D7C15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4F8991" wp14:editId="315D553F">
                <wp:simplePos x="0" y="0"/>
                <wp:positionH relativeFrom="margin">
                  <wp:posOffset>192405</wp:posOffset>
                </wp:positionH>
                <wp:positionV relativeFrom="paragraph">
                  <wp:posOffset>243205</wp:posOffset>
                </wp:positionV>
                <wp:extent cx="657225" cy="2667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C15" w:rsidRDefault="005D7C15" w:rsidP="005D7C15">
                            <w:pPr>
                              <w:jc w:val="center"/>
                            </w:pPr>
                            <w:r w:rsidRPr="0068302F"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.15pt;margin-top:19.15pt;width:51.7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">
                <v:textbox>
                  <w:txbxContent>
                    <w:p w:rsidR="005D7C15" w:rsidRDefault="005D7C15" w:rsidP="005D7C15">
                      <w:pPr>
                        <w:jc w:val="center"/>
                      </w:pPr>
                      <w:r w:rsidRPr="0068302F"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5FB7" w:rsidRDefault="00BA14BE" w:rsidP="00B369F2">
      <w:pPr>
        <w:rPr>
          <w:rFonts w:ascii="Times New Roman" w:hAnsi="Times New Roman" w:cs="Times New Roman"/>
          <w:noProof/>
          <w:lang w:val="es-CO"/>
        </w:rPr>
      </w:pP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49C15FF" wp14:editId="5304B5BF">
                <wp:simplePos x="0" y="0"/>
                <wp:positionH relativeFrom="margin">
                  <wp:posOffset>5474970</wp:posOffset>
                </wp:positionH>
                <wp:positionV relativeFrom="paragraph">
                  <wp:posOffset>98425</wp:posOffset>
                </wp:positionV>
                <wp:extent cx="657225" cy="2571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F5B" w:rsidRDefault="008C5F5B" w:rsidP="008C5F5B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31.1pt;margin-top:7.75pt;width:51.7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">
                <v:textbox>
                  <w:txbxContent>
                    <w:p w:rsidR="008C5F5B" w:rsidRDefault="008C5F5B" w:rsidP="008C5F5B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68302F" w:rsidP="00B369F2">
      <w:pPr>
        <w:rPr>
          <w:rFonts w:ascii="Times New Roman" w:hAnsi="Times New Roman" w:cs="Times New Roman"/>
          <w:noProof/>
          <w:lang w:val="es-CO"/>
        </w:rPr>
      </w:pPr>
      <w:r w:rsidRPr="008C5F5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815464" wp14:editId="028F5FDE">
                <wp:simplePos x="0" y="0"/>
                <wp:positionH relativeFrom="column">
                  <wp:posOffset>3348990</wp:posOffset>
                </wp:positionH>
                <wp:positionV relativeFrom="paragraph">
                  <wp:posOffset>111760</wp:posOffset>
                </wp:positionV>
                <wp:extent cx="1409700" cy="822960"/>
                <wp:effectExtent l="0" t="0" r="19050" b="15240"/>
                <wp:wrapNone/>
                <wp:docPr id="1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2F" w:rsidRPr="0068302F" w:rsidRDefault="0068302F" w:rsidP="0068302F">
                            <w:pPr>
                              <w:jc w:val="center"/>
                              <w:rPr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lang w:val="es-CO"/>
                              </w:rPr>
                              <w:t>Devuelve el resultado al usuario</w:t>
                            </w:r>
                          </w:p>
                          <w:p w:rsidR="0068302F" w:rsidRPr="00BA624D" w:rsidRDefault="0068302F" w:rsidP="0068302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2" style="position:absolute;margin-left:263.7pt;margin-top:8.8pt;width:111pt;height:6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302F" w:rsidRPr="0068302F" w:rsidRDefault="0068302F" w:rsidP="0068302F">
                      <w:pPr>
                        <w:jc w:val="center"/>
                        <w:rPr>
                          <w:sz w:val="20"/>
                          <w:lang w:val="es-CO"/>
                        </w:rPr>
                      </w:pPr>
                      <w:r>
                        <w:rPr>
                          <w:sz w:val="20"/>
                          <w:lang w:val="es-CO"/>
                        </w:rPr>
                        <w:t>Devuelve el resultado al usuario</w:t>
                      </w:r>
                    </w:p>
                    <w:p w:rsidR="0068302F" w:rsidRPr="00BA624D" w:rsidRDefault="0068302F" w:rsidP="0068302F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p w:rsidR="00AE5FB7" w:rsidRDefault="00AE5FB7" w:rsidP="00B369F2">
      <w:pPr>
        <w:rPr>
          <w:rFonts w:ascii="Times New Roman" w:hAnsi="Times New Roman" w:cs="Times New Roman"/>
          <w:noProof/>
          <w:lang w:val="es-CO"/>
        </w:rPr>
      </w:pPr>
    </w:p>
    <w:sectPr w:rsidR="00AE5FB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5DB"/>
    <w:multiLevelType w:val="hybridMultilevel"/>
    <w:tmpl w:val="4AE2100C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4BC52E4"/>
    <w:lvl w:ilvl="0">
      <w:start w:val="11"/>
      <w:numFmt w:val="decimal"/>
      <w:pStyle w:val="Ttulo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5132FD4"/>
    <w:multiLevelType w:val="hybridMultilevel"/>
    <w:tmpl w:val="0650A772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453E0"/>
    <w:multiLevelType w:val="hybridMultilevel"/>
    <w:tmpl w:val="E168E344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C727D"/>
    <w:multiLevelType w:val="hybridMultilevel"/>
    <w:tmpl w:val="19648DF8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13">
      <w:start w:val="1"/>
      <w:numFmt w:val="upperRoman"/>
      <w:lvlText w:val="%2."/>
      <w:lvlJc w:val="righ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604D3"/>
    <w:multiLevelType w:val="hybridMultilevel"/>
    <w:tmpl w:val="7D44199C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2"/>
  </w:num>
  <w:num w:numId="15">
    <w:abstractNumId w:val="0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06"/>
    <w:rsid w:val="000A079E"/>
    <w:rsid w:val="000E72EE"/>
    <w:rsid w:val="000F0460"/>
    <w:rsid w:val="001D2DEA"/>
    <w:rsid w:val="002D7DA3"/>
    <w:rsid w:val="003C69EC"/>
    <w:rsid w:val="003F7FA9"/>
    <w:rsid w:val="004244CA"/>
    <w:rsid w:val="005D7C15"/>
    <w:rsid w:val="0068302F"/>
    <w:rsid w:val="006955F7"/>
    <w:rsid w:val="00784BE8"/>
    <w:rsid w:val="007F2D7F"/>
    <w:rsid w:val="00845CDE"/>
    <w:rsid w:val="00887D1C"/>
    <w:rsid w:val="008C5F5B"/>
    <w:rsid w:val="00AD5C1B"/>
    <w:rsid w:val="00AE5FB7"/>
    <w:rsid w:val="00B17C06"/>
    <w:rsid w:val="00B369F2"/>
    <w:rsid w:val="00BA14BE"/>
    <w:rsid w:val="00BA624D"/>
    <w:rsid w:val="00C837D7"/>
    <w:rsid w:val="00D05064"/>
    <w:rsid w:val="00E14995"/>
    <w:rsid w:val="00F55A9C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F9F53-80F5-4579-B64A-2AB364345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0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Kmilo Oviedo</cp:lastModifiedBy>
  <cp:revision>2</cp:revision>
  <dcterms:created xsi:type="dcterms:W3CDTF">2015-02-28T19:42:00Z</dcterms:created>
  <dcterms:modified xsi:type="dcterms:W3CDTF">2015-02-28T19:42:00Z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