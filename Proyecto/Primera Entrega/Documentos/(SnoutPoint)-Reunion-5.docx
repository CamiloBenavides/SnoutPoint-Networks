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120473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2151"/>
        <w:gridCol w:w="138"/>
        <w:gridCol w:w="2530"/>
        <w:gridCol w:w="253"/>
        <w:gridCol w:w="197"/>
        <w:gridCol w:w="2586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5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16 de Febrero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12:00 AM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112328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1:40 P.M.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3, Piso 0</w:t>
            </w:r>
          </w:p>
          <w:p w:rsidR="00D7195C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D7195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D7195C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Versionamiento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y Cambios, herramientas, conceptos, operaciones y pruebas.</w:t>
            </w:r>
          </w:p>
          <w:p w:rsidR="00586DA9" w:rsidRPr="00D7195C" w:rsidRDefault="00D7195C" w:rsidP="00D7195C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Ciclo de Vida de Desarrollo</w:t>
            </w:r>
            <w:r w:rsidR="008C737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del proyecto: Definición 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8C7375">
        <w:trPr>
          <w:trHeight w:val="360"/>
        </w:trPr>
        <w:tc>
          <w:tcPr>
            <w:tcW w:w="3794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3118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586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8C7375">
        <w:trPr>
          <w:trHeight w:val="360"/>
        </w:trPr>
        <w:tc>
          <w:tcPr>
            <w:tcW w:w="3794" w:type="dxa"/>
            <w:gridSpan w:val="2"/>
          </w:tcPr>
          <w:p w:rsidR="00586DA9" w:rsidRDefault="008721E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Historia y Conceptos básicos de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versionamiento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.</w:t>
            </w:r>
          </w:p>
        </w:tc>
        <w:tc>
          <w:tcPr>
            <w:tcW w:w="3118" w:type="dxa"/>
            <w:gridSpan w:val="4"/>
          </w:tcPr>
          <w:p w:rsidR="00586DA9" w:rsidRDefault="008C7375" w:rsidP="008C737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Suárez</w:t>
            </w:r>
          </w:p>
        </w:tc>
        <w:tc>
          <w:tcPr>
            <w:tcW w:w="2586" w:type="dxa"/>
          </w:tcPr>
          <w:p w:rsidR="00586DA9" w:rsidRDefault="008C7375" w:rsidP="008C737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23 de Febrero</w:t>
            </w:r>
          </w:p>
        </w:tc>
      </w:tr>
      <w:tr w:rsidR="008721E8" w:rsidRPr="00586DA9" w:rsidTr="008C7375">
        <w:trPr>
          <w:trHeight w:val="360"/>
        </w:trPr>
        <w:tc>
          <w:tcPr>
            <w:tcW w:w="3794" w:type="dxa"/>
            <w:gridSpan w:val="2"/>
          </w:tcPr>
          <w:p w:rsidR="008721E8" w:rsidRDefault="008721E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Administración de </w:t>
            </w:r>
            <w:r w:rsidR="009C620C"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configuraciones y cambios.</w:t>
            </w:r>
            <w:bookmarkStart w:id="0" w:name="_GoBack"/>
            <w:bookmarkEnd w:id="0"/>
          </w:p>
        </w:tc>
        <w:tc>
          <w:tcPr>
            <w:tcW w:w="3118" w:type="dxa"/>
            <w:gridSpan w:val="4"/>
          </w:tcPr>
          <w:p w:rsidR="008721E8" w:rsidRDefault="008C7375" w:rsidP="008C737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586" w:type="dxa"/>
          </w:tcPr>
          <w:p w:rsidR="008721E8" w:rsidRDefault="008C7375" w:rsidP="008C737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23 de Febrero</w:t>
            </w:r>
          </w:p>
        </w:tc>
      </w:tr>
      <w:tr w:rsidR="009C620C" w:rsidRPr="00586DA9" w:rsidTr="008C7375">
        <w:trPr>
          <w:trHeight w:val="360"/>
        </w:trPr>
        <w:tc>
          <w:tcPr>
            <w:tcW w:w="3794" w:type="dxa"/>
            <w:gridSpan w:val="2"/>
          </w:tcPr>
          <w:p w:rsidR="009C620C" w:rsidRDefault="009C620C" w:rsidP="00F4731B">
            <w:pPr>
              <w:jc w:val="both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Quién, Como se hace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versionamiento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 en documentos</w:t>
            </w:r>
          </w:p>
        </w:tc>
        <w:tc>
          <w:tcPr>
            <w:tcW w:w="3118" w:type="dxa"/>
            <w:gridSpan w:val="4"/>
          </w:tcPr>
          <w:p w:rsidR="009C620C" w:rsidRDefault="009C620C" w:rsidP="00F4731B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586" w:type="dxa"/>
          </w:tcPr>
          <w:p w:rsidR="009C620C" w:rsidRDefault="009C620C" w:rsidP="00F4731B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23 de Febrero</w:t>
            </w:r>
          </w:p>
        </w:tc>
      </w:tr>
      <w:tr w:rsidR="009C620C" w:rsidRPr="00586DA9" w:rsidTr="008C7375">
        <w:trPr>
          <w:trHeight w:val="360"/>
        </w:trPr>
        <w:tc>
          <w:tcPr>
            <w:tcW w:w="3794" w:type="dxa"/>
            <w:gridSpan w:val="2"/>
          </w:tcPr>
          <w:p w:rsidR="009C620C" w:rsidRDefault="009C620C" w:rsidP="008721E8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Quién, Como se hace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versionamiento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 en código</w:t>
            </w:r>
          </w:p>
        </w:tc>
        <w:tc>
          <w:tcPr>
            <w:tcW w:w="3118" w:type="dxa"/>
            <w:gridSpan w:val="4"/>
          </w:tcPr>
          <w:p w:rsidR="009C620C" w:rsidRDefault="009C620C" w:rsidP="008C737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586" w:type="dxa"/>
          </w:tcPr>
          <w:p w:rsidR="009C620C" w:rsidRDefault="009C620C" w:rsidP="008C737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23 de Febrero</w:t>
            </w:r>
          </w:p>
        </w:tc>
      </w:tr>
      <w:tr w:rsidR="009C620C" w:rsidRPr="00586DA9" w:rsidTr="008C7375">
        <w:trPr>
          <w:trHeight w:val="360"/>
        </w:trPr>
        <w:tc>
          <w:tcPr>
            <w:tcW w:w="3794" w:type="dxa"/>
            <w:gridSpan w:val="2"/>
          </w:tcPr>
          <w:p w:rsidR="009C620C" w:rsidRDefault="009C620C" w:rsidP="008721E8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Herramientas y técnicas centralizadas. </w:t>
            </w:r>
          </w:p>
        </w:tc>
        <w:tc>
          <w:tcPr>
            <w:tcW w:w="3118" w:type="dxa"/>
            <w:gridSpan w:val="4"/>
          </w:tcPr>
          <w:p w:rsidR="009C620C" w:rsidRDefault="009C620C" w:rsidP="008C737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586" w:type="dxa"/>
          </w:tcPr>
          <w:p w:rsidR="009C620C" w:rsidRDefault="009C620C" w:rsidP="008C737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23 de Febrero</w:t>
            </w:r>
          </w:p>
        </w:tc>
      </w:tr>
      <w:tr w:rsidR="009C620C" w:rsidRPr="00586DA9" w:rsidTr="008C7375">
        <w:trPr>
          <w:trHeight w:val="360"/>
        </w:trPr>
        <w:tc>
          <w:tcPr>
            <w:tcW w:w="3794" w:type="dxa"/>
            <w:gridSpan w:val="2"/>
          </w:tcPr>
          <w:p w:rsidR="009C620C" w:rsidRDefault="009C620C" w:rsidP="008C7375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Herramientas y técnicas distribuidas.</w:t>
            </w:r>
          </w:p>
        </w:tc>
        <w:tc>
          <w:tcPr>
            <w:tcW w:w="3118" w:type="dxa"/>
            <w:gridSpan w:val="4"/>
          </w:tcPr>
          <w:p w:rsidR="009C620C" w:rsidRDefault="009C620C" w:rsidP="008C737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586" w:type="dxa"/>
          </w:tcPr>
          <w:p w:rsidR="009C620C" w:rsidRDefault="009C620C" w:rsidP="008C737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23 de Febrero</w:t>
            </w:r>
          </w:p>
        </w:tc>
      </w:tr>
      <w:tr w:rsidR="009C620C" w:rsidRPr="00586DA9" w:rsidTr="00112328">
        <w:trPr>
          <w:trHeight w:val="451"/>
        </w:trPr>
        <w:tc>
          <w:tcPr>
            <w:tcW w:w="3794" w:type="dxa"/>
            <w:gridSpan w:val="2"/>
          </w:tcPr>
          <w:p w:rsidR="009C620C" w:rsidRDefault="009C620C" w:rsidP="008C7375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Componentes y Grafos</w:t>
            </w:r>
          </w:p>
        </w:tc>
        <w:tc>
          <w:tcPr>
            <w:tcW w:w="3118" w:type="dxa"/>
            <w:gridSpan w:val="4"/>
          </w:tcPr>
          <w:p w:rsidR="009C620C" w:rsidRDefault="009C620C" w:rsidP="008C7375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586" w:type="dxa"/>
          </w:tcPr>
          <w:p w:rsidR="009C620C" w:rsidRDefault="009C620C" w:rsidP="008C7375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23 de Febrero</w:t>
            </w:r>
          </w:p>
        </w:tc>
      </w:tr>
      <w:tr w:rsidR="009C620C" w:rsidRPr="00586DA9" w:rsidTr="008C7375">
        <w:trPr>
          <w:trHeight w:val="360"/>
        </w:trPr>
        <w:tc>
          <w:tcPr>
            <w:tcW w:w="3794" w:type="dxa"/>
            <w:gridSpan w:val="2"/>
          </w:tcPr>
          <w:p w:rsidR="009C620C" w:rsidRDefault="009C620C" w:rsidP="008C7375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Entrega de modelos de ciclo de vida especificados y definición del ciclo de vida definitivo</w:t>
            </w:r>
          </w:p>
        </w:tc>
        <w:tc>
          <w:tcPr>
            <w:tcW w:w="3118" w:type="dxa"/>
            <w:gridSpan w:val="4"/>
          </w:tcPr>
          <w:p w:rsidR="009C620C" w:rsidRDefault="009C620C" w:rsidP="00112328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SnoutPoint</w:t>
            </w:r>
            <w:proofErr w:type="spellEnd"/>
          </w:p>
        </w:tc>
        <w:tc>
          <w:tcPr>
            <w:tcW w:w="2586" w:type="dxa"/>
          </w:tcPr>
          <w:p w:rsidR="009C620C" w:rsidRDefault="009C620C" w:rsidP="00112328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23 de Febrero</w:t>
            </w:r>
          </w:p>
        </w:tc>
      </w:tr>
      <w:tr w:rsidR="009C620C" w:rsidRPr="00586DA9" w:rsidTr="002B6B90">
        <w:trPr>
          <w:trHeight w:val="360"/>
        </w:trPr>
        <w:tc>
          <w:tcPr>
            <w:tcW w:w="9498" w:type="dxa"/>
            <w:gridSpan w:val="7"/>
          </w:tcPr>
          <w:p w:rsidR="009C620C" w:rsidRDefault="009C620C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9C620C" w:rsidRPr="00586DA9" w:rsidTr="002B6B90">
        <w:trPr>
          <w:trHeight w:val="360"/>
        </w:trPr>
        <w:tc>
          <w:tcPr>
            <w:tcW w:w="9498" w:type="dxa"/>
            <w:gridSpan w:val="7"/>
          </w:tcPr>
          <w:p w:rsidR="009C620C" w:rsidRDefault="009C620C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 toman aspectos útiles para el ciclo de vida de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SnoutPoint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>. No se toma uno en específico por tener una serie de contras que impiden desarrollarlos al pie de la letra.</w:t>
            </w:r>
          </w:p>
          <w:p w:rsidR="009C620C" w:rsidRPr="00586DA9" w:rsidRDefault="009C620C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asignan investigaciones de ciclo de vida para alternativas</w:t>
            </w:r>
          </w:p>
          <w:p w:rsidR="009C620C" w:rsidRDefault="009C620C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 asignan investigaciones sobre aspectos de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versionamiento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y cambios.</w:t>
            </w:r>
          </w:p>
          <w:p w:rsidR="009C620C" w:rsidRPr="00586DA9" w:rsidRDefault="009C620C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 decide usar herramienta de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versionamiento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distribuido.</w:t>
            </w:r>
          </w:p>
        </w:tc>
      </w:tr>
      <w:tr w:rsidR="009C620C" w:rsidRPr="00586DA9" w:rsidTr="002B6B90">
        <w:trPr>
          <w:trHeight w:val="360"/>
        </w:trPr>
        <w:tc>
          <w:tcPr>
            <w:tcW w:w="9498" w:type="dxa"/>
            <w:gridSpan w:val="7"/>
          </w:tcPr>
          <w:p w:rsidR="009C620C" w:rsidRPr="00586DA9" w:rsidRDefault="009C620C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9C620C" w:rsidRPr="00586DA9" w:rsidTr="002B6B90">
        <w:trPr>
          <w:trHeight w:val="360"/>
        </w:trPr>
        <w:tc>
          <w:tcPr>
            <w:tcW w:w="9498" w:type="dxa"/>
            <w:gridSpan w:val="7"/>
          </w:tcPr>
          <w:p w:rsidR="009C620C" w:rsidRPr="00586DA9" w:rsidRDefault="009C620C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Ninguna</w:t>
            </w:r>
          </w:p>
          <w:p w:rsidR="009C620C" w:rsidRPr="00586DA9" w:rsidRDefault="009C620C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473" w:rsidRDefault="00120473" w:rsidP="00736AF5">
      <w:pPr>
        <w:spacing w:after="0" w:line="240" w:lineRule="auto"/>
      </w:pPr>
      <w:r>
        <w:separator/>
      </w:r>
    </w:p>
  </w:endnote>
  <w:endnote w:type="continuationSeparator" w:id="0">
    <w:p w:rsidR="00120473" w:rsidRDefault="00120473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473" w:rsidRDefault="00120473" w:rsidP="00736AF5">
      <w:pPr>
        <w:spacing w:after="0" w:line="240" w:lineRule="auto"/>
      </w:pPr>
      <w:r>
        <w:separator/>
      </w:r>
    </w:p>
  </w:footnote>
  <w:footnote w:type="continuationSeparator" w:id="0">
    <w:p w:rsidR="00120473" w:rsidRDefault="00120473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12047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12047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12047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5C"/>
    <w:rsid w:val="00112328"/>
    <w:rsid w:val="00120473"/>
    <w:rsid w:val="001B66C4"/>
    <w:rsid w:val="002B6B90"/>
    <w:rsid w:val="00586DA9"/>
    <w:rsid w:val="00736AF5"/>
    <w:rsid w:val="00857380"/>
    <w:rsid w:val="008721E8"/>
    <w:rsid w:val="008C7375"/>
    <w:rsid w:val="00953214"/>
    <w:rsid w:val="009C620C"/>
    <w:rsid w:val="00B075EB"/>
    <w:rsid w:val="00B23584"/>
    <w:rsid w:val="00D7195C"/>
    <w:rsid w:val="00F0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Primera%20Entrega\Plantillas\Plantilla%20de%20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Acta de Reunión.dotx</Template>
  <TotalTime>134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3</cp:revision>
  <dcterms:created xsi:type="dcterms:W3CDTF">2015-02-16T15:50:00Z</dcterms:created>
  <dcterms:modified xsi:type="dcterms:W3CDTF">2015-02-20T16:38:00Z</dcterms:modified>
</cp:coreProperties>
</file>