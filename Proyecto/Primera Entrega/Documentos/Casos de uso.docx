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EC" w:rsidRPr="006955F7" w:rsidRDefault="00B17C06">
      <w:pPr>
        <w:pStyle w:val="Ttulo"/>
        <w:rPr>
          <w:rFonts w:ascii="Times New Roman" w:hAnsi="Times New Roman" w:cs="Times New Roman"/>
          <w:noProof/>
          <w:lang w:val="es-CO"/>
        </w:rPr>
      </w:pPr>
      <w:bookmarkStart w:id="0" w:name="_GoBack"/>
      <w:bookmarkEnd w:id="0"/>
      <w:r w:rsidRPr="006955F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97146A" w:rsidRPr="006955F7" w:rsidRDefault="005C40D2" w:rsidP="0097146A">
      <w:pPr>
        <w:pStyle w:val="Ttulo1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/>
        </w:rPr>
        <w:t>Registrar cuenta</w:t>
      </w:r>
    </w:p>
    <w:p w:rsidR="0097146A" w:rsidRPr="006955F7" w:rsidRDefault="0097146A" w:rsidP="0097146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Información</w:t>
      </w:r>
      <w:r>
        <w:rPr>
          <w:rFonts w:ascii="Times New Roman" w:hAnsi="Times New Roman" w:cs="Times New Roman"/>
          <w:b/>
          <w:lang w:val="es-CO"/>
        </w:rPr>
        <w:t xml:space="preserve"> de las</w:t>
      </w:r>
      <w:r w:rsidRPr="006955F7">
        <w:rPr>
          <w:rFonts w:ascii="Times New Roman" w:hAnsi="Times New Roman" w:cs="Times New Roman"/>
          <w:b/>
          <w:lang w:val="es-CO"/>
        </w:rPr>
        <w:t xml:space="preserve"> característica:</w:t>
      </w:r>
    </w:p>
    <w:p w:rsidR="0097146A" w:rsidRPr="006955F7" w:rsidRDefault="0097146A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Objetivo en contexto: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Que el cliente quede registrado en la red social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E56142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Ámbito</w:t>
      </w:r>
      <w:r w:rsidR="0097146A" w:rsidRPr="00E56142">
        <w:rPr>
          <w:rFonts w:ascii="Times New Roman" w:hAnsi="Times New Roman" w:cs="Times New Roman"/>
          <w:u w:val="single"/>
          <w:lang w:val="es-CO"/>
        </w:rPr>
        <w:t xml:space="preserve"> o alcance:</w:t>
      </w:r>
      <w:r>
        <w:rPr>
          <w:rFonts w:ascii="Times New Roman" w:hAnsi="Times New Roman" w:cs="Times New Roman"/>
          <w:lang w:val="es-CO"/>
        </w:rPr>
        <w:t xml:space="preserve"> tener una cuenta en la red social para mascotas SnoutPoint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97146A" w:rsidRPr="006955F7" w:rsidRDefault="0097146A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Nivel: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Tarea primaria.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97146A" w:rsidRPr="006955F7" w:rsidRDefault="0097146A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Tener una mascota, aceptar nuestros términos y condiciones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97146A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éxito final:</w:t>
      </w:r>
      <w:r>
        <w:rPr>
          <w:rFonts w:ascii="Times New Roman" w:hAnsi="Times New Roman" w:cs="Times New Roman"/>
          <w:lang w:val="es-CO"/>
        </w:rPr>
        <w:t xml:space="preserve"> Crea una cuenta en nuestra red social y ya puede usarla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97146A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No queda registrado en nuestra base de datos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97146A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Actor primario: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cliente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97146A" w:rsidP="0097146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Disparador:</w:t>
      </w:r>
      <w:r>
        <w:rPr>
          <w:rFonts w:ascii="Times New Roman" w:hAnsi="Times New Roman" w:cs="Times New Roman"/>
          <w:lang w:val="es-CO"/>
        </w:rPr>
        <w:t xml:space="preserve"> </w:t>
      </w:r>
      <w:r w:rsidR="00E56142">
        <w:rPr>
          <w:rFonts w:ascii="Times New Roman" w:hAnsi="Times New Roman" w:cs="Times New Roman"/>
          <w:lang w:val="es-CO"/>
        </w:rPr>
        <w:t xml:space="preserve">botón de registro en la página de </w:t>
      </w:r>
      <w:r>
        <w:rPr>
          <w:rFonts w:ascii="Times New Roman" w:hAnsi="Times New Roman" w:cs="Times New Roman"/>
          <w:lang w:val="es-CO"/>
        </w:rPr>
        <w:t>SnoutPoint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97146A" w:rsidRPr="006955F7" w:rsidRDefault="0097146A" w:rsidP="0097146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Escenario</w:t>
      </w:r>
      <w:r>
        <w:rPr>
          <w:rFonts w:ascii="Times New Roman" w:hAnsi="Times New Roman" w:cs="Times New Roman"/>
          <w:b/>
          <w:lang w:val="es-CO"/>
        </w:rPr>
        <w:t xml:space="preserve"> principal</w:t>
      </w:r>
      <w:r w:rsidRPr="006955F7">
        <w:rPr>
          <w:rFonts w:ascii="Times New Roman" w:hAnsi="Times New Roman" w:cs="Times New Roman"/>
          <w:b/>
          <w:lang w:val="es-CO"/>
        </w:rPr>
        <w:t xml:space="preserve"> de éxito:</w:t>
      </w:r>
    </w:p>
    <w:p w:rsidR="0097146A" w:rsidRDefault="0097146A" w:rsidP="0097146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cliente ingresa los datos necesarios para la inscripción (nombres completo, usuario, correo electrónico, nombre mascota)</w:t>
      </w:r>
    </w:p>
    <w:p w:rsidR="0097146A" w:rsidRDefault="00E56142" w:rsidP="0097146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sistema verifica si el usuario y el correo no estan ya en uso.</w:t>
      </w:r>
    </w:p>
    <w:p w:rsidR="00E56142" w:rsidRDefault="00E56142" w:rsidP="0097146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cliente acepta terminos y condiciones.</w:t>
      </w:r>
    </w:p>
    <w:p w:rsidR="00E7730C" w:rsidRDefault="00E7730C" w:rsidP="0097146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cliente pide crear un nuevo perfil.</w:t>
      </w:r>
    </w:p>
    <w:p w:rsidR="00E7730C" w:rsidRPr="006955F7" w:rsidRDefault="00E7730C" w:rsidP="0097146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sistema crea la nueva cuenta del usuario y le informa que ya está creada.</w:t>
      </w:r>
    </w:p>
    <w:p w:rsidR="0097146A" w:rsidRPr="006955F7" w:rsidRDefault="0097146A" w:rsidP="0097146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Información relacionada: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97146A" w:rsidRPr="006955F7" w:rsidRDefault="0097146A" w:rsidP="0097146A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Prioridad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 w:rsidR="00E7730C">
        <w:rPr>
          <w:rFonts w:ascii="Times New Roman" w:hAnsi="Times New Roman" w:cs="Times New Roman"/>
          <w:lang w:val="es-CO"/>
        </w:rPr>
        <w:t>Máxima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97146A" w:rsidP="0097146A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Objetivo del rendimiento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El usuario es ingresado de inmediato a la base de datos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97146A" w:rsidP="0097146A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Frecuencia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Aun no identificada, se espera que alta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97146A" w:rsidRPr="006955F7" w:rsidRDefault="0097146A" w:rsidP="0097146A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Casos de uso subordinados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 w:rsidR="00E7730C">
        <w:rPr>
          <w:rFonts w:ascii="Times New Roman" w:hAnsi="Times New Roman" w:cs="Times New Roman"/>
          <w:lang w:val="es-CO"/>
        </w:rPr>
        <w:t>N/A</w:t>
      </w:r>
      <w:r>
        <w:rPr>
          <w:rFonts w:ascii="Times New Roman" w:hAnsi="Times New Roman" w:cs="Times New Roman"/>
          <w:lang w:val="es-CO"/>
        </w:rPr>
        <w:t>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97146A" w:rsidRPr="006955F7" w:rsidRDefault="0097146A" w:rsidP="0097146A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el actor principal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 w:rsidR="00E7730C">
        <w:rPr>
          <w:rFonts w:ascii="Times New Roman" w:hAnsi="Times New Roman" w:cs="Times New Roman"/>
          <w:lang w:val="es-CO"/>
        </w:rPr>
        <w:t>por la red, para poder tener conexión con nuestro sistema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97146A" w:rsidRPr="006955F7" w:rsidRDefault="0097146A" w:rsidP="0097146A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sistema.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97146A" w:rsidRPr="006955F7" w:rsidRDefault="0097146A" w:rsidP="0097146A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</w:t>
      </w:r>
      <w:r w:rsidR="00E7730C">
        <w:rPr>
          <w:rFonts w:ascii="Times New Roman" w:hAnsi="Times New Roman" w:cs="Times New Roman"/>
          <w:lang w:val="es-CO"/>
        </w:rPr>
        <w:t>red, para poder generar respuesta al usuario</w:t>
      </w:r>
      <w:r>
        <w:rPr>
          <w:rFonts w:ascii="Times New Roman" w:hAnsi="Times New Roman" w:cs="Times New Roman"/>
          <w:lang w:val="es-CO"/>
        </w:rPr>
        <w:t>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97146A" w:rsidRPr="006955F7" w:rsidRDefault="0097146A" w:rsidP="0097146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puedan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97146A" w:rsidRDefault="00E56142" w:rsidP="0097146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usuario o correo ya están en uso, por lo tanto tiene que elegir otras opciones o no podrá registrarse</w:t>
      </w:r>
      <w:r w:rsidR="0097146A" w:rsidRPr="006955F7">
        <w:rPr>
          <w:rFonts w:ascii="Times New Roman" w:hAnsi="Times New Roman" w:cs="Times New Roman"/>
          <w:lang w:val="es-CO"/>
        </w:rPr>
        <w:t>.</w:t>
      </w:r>
    </w:p>
    <w:p w:rsidR="00E56142" w:rsidRPr="006955F7" w:rsidRDefault="00E7730C" w:rsidP="0097146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Se cae la señal del internet o del servidor lo que interrumpe la comunicación entre usuario y el sistema.</w:t>
      </w:r>
    </w:p>
    <w:p w:rsidR="0097146A" w:rsidRPr="006955F7" w:rsidRDefault="0097146A" w:rsidP="0097146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97146A" w:rsidRDefault="0097146A" w:rsidP="0097146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97146A" w:rsidRDefault="0097146A" w:rsidP="0097146A">
      <w:pPr>
        <w:rPr>
          <w:noProof/>
          <w:lang w:val="es-CO" w:eastAsia="es-CO"/>
        </w:rPr>
      </w:pPr>
    </w:p>
    <w:p w:rsidR="0097146A" w:rsidRDefault="0097146A" w:rsidP="0097146A">
      <w:pPr>
        <w:rPr>
          <w:noProof/>
          <w:lang w:val="es-CO" w:eastAsia="es-CO"/>
        </w:rPr>
      </w:pPr>
    </w:p>
    <w:p w:rsidR="0097146A" w:rsidRDefault="0097146A" w:rsidP="0097146A">
      <w:pPr>
        <w:rPr>
          <w:noProof/>
          <w:lang w:val="es-CO" w:eastAsia="es-CO"/>
        </w:rPr>
      </w:pPr>
    </w:p>
    <w:p w:rsidR="0097146A" w:rsidRDefault="0097146A" w:rsidP="0097146A">
      <w:pPr>
        <w:rPr>
          <w:noProof/>
          <w:lang w:val="es-CO" w:eastAsia="es-CO"/>
        </w:rPr>
      </w:pPr>
    </w:p>
    <w:p w:rsidR="0097146A" w:rsidRDefault="0097146A" w:rsidP="0097146A">
      <w:pPr>
        <w:rPr>
          <w:noProof/>
          <w:lang w:val="es-CO" w:eastAsia="es-CO"/>
        </w:rPr>
      </w:pPr>
    </w:p>
    <w:p w:rsidR="0097146A" w:rsidRDefault="0097146A" w:rsidP="0097146A">
      <w:pPr>
        <w:rPr>
          <w:b/>
          <w:noProof/>
          <w:sz w:val="36"/>
          <w:szCs w:val="36"/>
          <w:lang w:val="es-CO" w:eastAsia="es-CO"/>
        </w:rPr>
      </w:pPr>
      <w:r w:rsidRPr="00E14995">
        <w:rPr>
          <w:b/>
          <w:noProof/>
          <w:sz w:val="36"/>
          <w:szCs w:val="36"/>
          <w:lang w:val="es-CO" w:eastAsia="es-CO"/>
        </w:rPr>
        <w:t xml:space="preserve">Caso de uso </w:t>
      </w:r>
      <w:r w:rsidR="005C40D2">
        <w:rPr>
          <w:b/>
          <w:noProof/>
          <w:sz w:val="36"/>
          <w:szCs w:val="36"/>
          <w:lang w:val="es-CO" w:eastAsia="es-CO"/>
        </w:rPr>
        <w:t>Registrar</w:t>
      </w:r>
      <w:r w:rsidRPr="00E14995">
        <w:rPr>
          <w:b/>
          <w:noProof/>
          <w:sz w:val="36"/>
          <w:szCs w:val="36"/>
          <w:lang w:val="es-CO" w:eastAsia="es-CO"/>
        </w:rPr>
        <w:t>:</w:t>
      </w:r>
    </w:p>
    <w:p w:rsidR="0097146A" w:rsidRDefault="0097146A" w:rsidP="0097146A">
      <w:pPr>
        <w:rPr>
          <w:b/>
          <w:noProof/>
          <w:sz w:val="36"/>
          <w:szCs w:val="36"/>
          <w:lang w:val="es-CO" w:eastAsia="es-CO"/>
        </w:rPr>
      </w:pPr>
    </w:p>
    <w:p w:rsidR="0097146A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7C4492" wp14:editId="5A5F5D45">
                <wp:simplePos x="0" y="0"/>
                <wp:positionH relativeFrom="column">
                  <wp:posOffset>1666875</wp:posOffset>
                </wp:positionH>
                <wp:positionV relativeFrom="page">
                  <wp:posOffset>2525395</wp:posOffset>
                </wp:positionV>
                <wp:extent cx="3295650" cy="3790950"/>
                <wp:effectExtent l="0" t="0" r="19050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Pr="007F2D7F" w:rsidRDefault="001B118A" w:rsidP="0097146A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para registro de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07C44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1.25pt;margin-top:198.85pt;width:259.5pt;height:29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">
                <v:textbox>
                  <w:txbxContent>
                    <w:p w:rsidR="001B118A" w:rsidRPr="007F2D7F" w:rsidRDefault="001B118A" w:rsidP="0097146A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para registro de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582796" wp14:editId="37F36E8C">
                <wp:simplePos x="0" y="0"/>
                <wp:positionH relativeFrom="column">
                  <wp:posOffset>3114675</wp:posOffset>
                </wp:positionH>
                <wp:positionV relativeFrom="page">
                  <wp:posOffset>5535295</wp:posOffset>
                </wp:positionV>
                <wp:extent cx="1733550" cy="6477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Confirma que el usuario ha sido registrado correctamente</w:t>
                            </w:r>
                          </w:p>
                          <w:p w:rsidR="001B118A" w:rsidRPr="008C5F5B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3582796" id="Elipse 32" o:spid="_x0000_s1027" style="position:absolute;margin-left:245.25pt;margin-top:435.85pt;width:136.5pt;height:5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97146A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Confirma que el usuario ha sido registrado correctamente</w:t>
                      </w:r>
                    </w:p>
                    <w:p w:rsidR="001B118A" w:rsidRPr="008C5F5B" w:rsidRDefault="001B118A" w:rsidP="009714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4CE86" wp14:editId="34D3A01B">
                <wp:simplePos x="0" y="0"/>
                <wp:positionH relativeFrom="column">
                  <wp:posOffset>3400425</wp:posOffset>
                </wp:positionH>
                <wp:positionV relativeFrom="page">
                  <wp:posOffset>4744720</wp:posOffset>
                </wp:positionV>
                <wp:extent cx="1476375" cy="6477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Crea el usuario y guarda sus datos en la base de datos</w:t>
                            </w:r>
                          </w:p>
                          <w:p w:rsidR="001B118A" w:rsidRPr="008C5F5B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E4CE86" id="Elipse 22" o:spid="_x0000_s1028" style="position:absolute;margin-left:267.75pt;margin-top:373.6pt;width:116.2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97146A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Crea el usuario y guarda sus datos en la base de datos</w:t>
                      </w:r>
                    </w:p>
                    <w:p w:rsidR="001B118A" w:rsidRPr="008C5F5B" w:rsidRDefault="001B118A" w:rsidP="009714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1F2D7" wp14:editId="06BE0371">
                <wp:simplePos x="0" y="0"/>
                <wp:positionH relativeFrom="column">
                  <wp:posOffset>1857375</wp:posOffset>
                </wp:positionH>
                <wp:positionV relativeFrom="page">
                  <wp:posOffset>4792345</wp:posOffset>
                </wp:positionV>
                <wp:extent cx="1476375" cy="64770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9714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05064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“crear”</w:t>
                            </w:r>
                          </w:p>
                          <w:p w:rsidR="001B118A" w:rsidRPr="00D05064" w:rsidRDefault="001B118A" w:rsidP="009714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5B1F2D7" id="Elipse 38" o:spid="_x0000_s1029" style="position:absolute;margin-left:146.25pt;margin-top:377.35pt;width:116.2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97146A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D05064">
                        <w:rPr>
                          <w:sz w:val="18"/>
                          <w:szCs w:val="18"/>
                          <w:lang w:val="es-CO"/>
                        </w:rPr>
                        <w:t>Seleccionar el botón de “crear”</w:t>
                      </w:r>
                    </w:p>
                    <w:p w:rsidR="001B118A" w:rsidRPr="00D05064" w:rsidRDefault="001B118A" w:rsidP="009714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96B7A7" wp14:editId="2B1064F3">
                <wp:simplePos x="0" y="0"/>
                <wp:positionH relativeFrom="column">
                  <wp:posOffset>1733550</wp:posOffset>
                </wp:positionH>
                <wp:positionV relativeFrom="page">
                  <wp:posOffset>4001770</wp:posOffset>
                </wp:positionV>
                <wp:extent cx="1476375" cy="58102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5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 xml:space="preserve">Aceptar los términos 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>condiciones.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296B7A7" id="Elipse 29" o:spid="_x0000_s1030" style="position:absolute;margin-left:136.5pt;margin-top:315.1pt;width:116.2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9714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5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 xml:space="preserve">Aceptar los términos 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>condiciones.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7146A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FD8B9B" wp14:editId="4FE17E2B">
                <wp:simplePos x="0" y="0"/>
                <wp:positionH relativeFrom="column">
                  <wp:posOffset>1743075</wp:posOffset>
                </wp:positionH>
                <wp:positionV relativeFrom="page">
                  <wp:posOffset>3020695</wp:posOffset>
                </wp:positionV>
                <wp:extent cx="1476375" cy="7429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los datos requeridos para la inscrip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ció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n</w:t>
                            </w:r>
                          </w:p>
                          <w:p w:rsidR="001B118A" w:rsidRPr="00D05064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EFD8B9B" id="Elipse 19" o:spid="_x0000_s1031" style="position:absolute;margin-left:137.25pt;margin-top:237.85pt;width:116.25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97146A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Ingresar los datos requeridos para la inscrip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ció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n</w:t>
                      </w:r>
                    </w:p>
                    <w:p w:rsidR="001B118A" w:rsidRPr="00D05064" w:rsidRDefault="001B118A" w:rsidP="009714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B20EB1" wp14:editId="01EA5254">
                <wp:simplePos x="0" y="0"/>
                <wp:positionH relativeFrom="column">
                  <wp:posOffset>3448050</wp:posOffset>
                </wp:positionH>
                <wp:positionV relativeFrom="page">
                  <wp:posOffset>3001645</wp:posOffset>
                </wp:positionV>
                <wp:extent cx="1476375" cy="6477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7F2D7F" w:rsidRDefault="001B118A" w:rsidP="0097146A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1B118A" w:rsidRPr="007F2D7F" w:rsidRDefault="001B118A" w:rsidP="009714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8B20EB1" id="Elipse 21" o:spid="_x0000_s1032" style="position:absolute;margin-left:271.5pt;margin-top:236.35pt;width:116.2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B118A" w:rsidRPr="007F2D7F" w:rsidRDefault="001B118A" w:rsidP="0097146A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1B118A" w:rsidRPr="007F2D7F" w:rsidRDefault="001B118A" w:rsidP="0097146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7146A" w:rsidRDefault="0097146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7146A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54820" wp14:editId="0E3CABAD">
                <wp:simplePos x="0" y="0"/>
                <wp:positionH relativeFrom="column">
                  <wp:posOffset>3343275</wp:posOffset>
                </wp:positionH>
                <wp:positionV relativeFrom="page">
                  <wp:posOffset>3840480</wp:posOffset>
                </wp:positionV>
                <wp:extent cx="1476375" cy="74295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Verifica que el usuario y el correo no estén repetidos</w:t>
                            </w:r>
                          </w:p>
                          <w:p w:rsidR="001B118A" w:rsidRPr="008C5F5B" w:rsidRDefault="001B118A" w:rsidP="009714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1D54820" id="Elipse 31" o:spid="_x0000_s1033" style="position:absolute;margin-left:263.25pt;margin-top:302.4pt;width:116.2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97146A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Verifica que el usuario y el correo no estén repetidos</w:t>
                      </w:r>
                    </w:p>
                    <w:p w:rsidR="001B118A" w:rsidRPr="008C5F5B" w:rsidRDefault="001B118A" w:rsidP="009714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92032" behindDoc="0" locked="0" layoutInCell="1" allowOverlap="1" wp14:anchorId="4AC4ECF9" wp14:editId="7FC3DB81">
            <wp:simplePos x="0" y="0"/>
            <wp:positionH relativeFrom="margin">
              <wp:posOffset>5334000</wp:posOffset>
            </wp:positionH>
            <wp:positionV relativeFrom="page">
              <wp:posOffset>3458210</wp:posOffset>
            </wp:positionV>
            <wp:extent cx="1162050" cy="933450"/>
            <wp:effectExtent l="0" t="0" r="0" b="0"/>
            <wp:wrapSquare wrapText="bothSides"/>
            <wp:docPr id="25" name="Imagen 2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01248" behindDoc="0" locked="0" layoutInCell="1" allowOverlap="1" wp14:anchorId="17C8D5E8" wp14:editId="0EC2EA72">
            <wp:simplePos x="0" y="0"/>
            <wp:positionH relativeFrom="margin">
              <wp:posOffset>4317365</wp:posOffset>
            </wp:positionH>
            <wp:positionV relativeFrom="page">
              <wp:posOffset>5166995</wp:posOffset>
            </wp:positionV>
            <wp:extent cx="1878330" cy="447675"/>
            <wp:effectExtent l="0" t="323850" r="0" b="314325"/>
            <wp:wrapSquare wrapText="bothSides"/>
            <wp:docPr id="33" name="Imagen 3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9192654">
                      <a:off x="0" y="0"/>
                      <a:ext cx="18783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96128" behindDoc="0" locked="0" layoutInCell="1" allowOverlap="1" wp14:anchorId="66A8BDA0" wp14:editId="727F9563">
            <wp:simplePos x="0" y="0"/>
            <wp:positionH relativeFrom="margin">
              <wp:posOffset>4485005</wp:posOffset>
            </wp:positionH>
            <wp:positionV relativeFrom="page">
              <wp:posOffset>4045585</wp:posOffset>
            </wp:positionV>
            <wp:extent cx="1123950" cy="447675"/>
            <wp:effectExtent l="0" t="0" r="0" b="0"/>
            <wp:wrapSquare wrapText="bothSides"/>
            <wp:docPr id="27" name="Imagen 2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94080" behindDoc="0" locked="0" layoutInCell="1" allowOverlap="1" wp14:anchorId="2392F73E" wp14:editId="5823DE2A">
            <wp:simplePos x="0" y="0"/>
            <wp:positionH relativeFrom="margin">
              <wp:posOffset>4652645</wp:posOffset>
            </wp:positionH>
            <wp:positionV relativeFrom="page">
              <wp:posOffset>3528695</wp:posOffset>
            </wp:positionV>
            <wp:extent cx="1123950" cy="447675"/>
            <wp:effectExtent l="0" t="38100" r="0" b="0"/>
            <wp:wrapSquare wrapText="bothSides"/>
            <wp:docPr id="26" name="Imagen 26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750854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86912" behindDoc="0" locked="0" layoutInCell="1" allowOverlap="1" wp14:anchorId="730EC686" wp14:editId="18E2F7A5">
            <wp:simplePos x="0" y="0"/>
            <wp:positionH relativeFrom="margin">
              <wp:posOffset>4652010</wp:posOffset>
            </wp:positionH>
            <wp:positionV relativeFrom="page">
              <wp:posOffset>4512945</wp:posOffset>
            </wp:positionV>
            <wp:extent cx="1123950" cy="447675"/>
            <wp:effectExtent l="0" t="114300" r="0" b="9525"/>
            <wp:wrapSquare wrapText="bothSides"/>
            <wp:docPr id="30" name="Imagen 30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9906891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87936" behindDoc="0" locked="0" layoutInCell="1" allowOverlap="1" wp14:anchorId="56433D3F" wp14:editId="6C917E97">
            <wp:simplePos x="0" y="0"/>
            <wp:positionH relativeFrom="margin">
              <wp:posOffset>76200</wp:posOffset>
            </wp:positionH>
            <wp:positionV relativeFrom="page">
              <wp:posOffset>3597910</wp:posOffset>
            </wp:positionV>
            <wp:extent cx="1162050" cy="933450"/>
            <wp:effectExtent l="0" t="0" r="0" b="0"/>
            <wp:wrapSquare wrapText="bothSides"/>
            <wp:docPr id="23" name="Imagen 2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91008" behindDoc="0" locked="0" layoutInCell="1" allowOverlap="1" wp14:anchorId="24B2457E" wp14:editId="6620B622">
            <wp:simplePos x="0" y="0"/>
            <wp:positionH relativeFrom="margin">
              <wp:posOffset>952500</wp:posOffset>
            </wp:positionH>
            <wp:positionV relativeFrom="page">
              <wp:posOffset>3551555</wp:posOffset>
            </wp:positionV>
            <wp:extent cx="1123950" cy="447675"/>
            <wp:effectExtent l="0" t="95250" r="0" b="0"/>
            <wp:wrapSquare wrapText="bothSides"/>
            <wp:docPr id="24" name="Imagen 2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20113493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03296" behindDoc="0" locked="0" layoutInCell="1" allowOverlap="1" wp14:anchorId="0FF81B82" wp14:editId="3C4405F2">
            <wp:simplePos x="0" y="0"/>
            <wp:positionH relativeFrom="margin">
              <wp:posOffset>942340</wp:posOffset>
            </wp:positionH>
            <wp:positionV relativeFrom="page">
              <wp:posOffset>4894580</wp:posOffset>
            </wp:positionV>
            <wp:extent cx="1123950" cy="447675"/>
            <wp:effectExtent l="0" t="133350" r="0" b="0"/>
            <wp:wrapSquare wrapText="bothSides"/>
            <wp:docPr id="37" name="Imagen 3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578167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995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98176" behindDoc="0" locked="0" layoutInCell="1" allowOverlap="1" wp14:anchorId="18A4E5D7" wp14:editId="0912232E">
            <wp:simplePos x="0" y="0"/>
            <wp:positionH relativeFrom="margin">
              <wp:posOffset>1075055</wp:posOffset>
            </wp:positionH>
            <wp:positionV relativeFrom="page">
              <wp:posOffset>4213860</wp:posOffset>
            </wp:positionV>
            <wp:extent cx="1123950" cy="447675"/>
            <wp:effectExtent l="0" t="0" r="0" b="0"/>
            <wp:wrapSquare wrapText="bothSides"/>
            <wp:docPr id="28" name="Imagen 28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46A" w:rsidRDefault="0097146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7146A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C24141" wp14:editId="274E331B">
                <wp:simplePos x="0" y="0"/>
                <wp:positionH relativeFrom="margin">
                  <wp:posOffset>342900</wp:posOffset>
                </wp:positionH>
                <wp:positionV relativeFrom="page">
                  <wp:posOffset>4504690</wp:posOffset>
                </wp:positionV>
                <wp:extent cx="657225" cy="2667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97146A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C24141" id="_x0000_s1034" type="#_x0000_t202" style="position:absolute;margin-left:27pt;margin-top:354.7pt;width:51.7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">
                <v:textbox>
                  <w:txbxContent>
                    <w:p w:rsidR="001B118A" w:rsidRDefault="001B118A" w:rsidP="0097146A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C5C62C0" wp14:editId="4F450D3B">
                <wp:simplePos x="0" y="0"/>
                <wp:positionH relativeFrom="margin">
                  <wp:posOffset>5619750</wp:posOffset>
                </wp:positionH>
                <wp:positionV relativeFrom="page">
                  <wp:posOffset>4352290</wp:posOffset>
                </wp:positionV>
                <wp:extent cx="657225" cy="2571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97146A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5C62C0" id="_x0000_s1035" type="#_x0000_t202" style="position:absolute;margin-left:442.5pt;margin-top:342.7pt;width:51.7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">
                <v:textbox>
                  <w:txbxContent>
                    <w:p w:rsidR="001B118A" w:rsidRDefault="001B118A" w:rsidP="0097146A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E56142" w:rsidRDefault="00E5614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Pr="006955F7" w:rsidRDefault="005C40D2" w:rsidP="005C40D2">
      <w:pPr>
        <w:pStyle w:val="Ttulo1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/>
        </w:rPr>
        <w:t>Registrar Mascota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Información</w:t>
      </w:r>
      <w:r>
        <w:rPr>
          <w:rFonts w:ascii="Times New Roman" w:hAnsi="Times New Roman" w:cs="Times New Roman"/>
          <w:b/>
          <w:lang w:val="es-CO"/>
        </w:rPr>
        <w:t xml:space="preserve"> de las</w:t>
      </w:r>
      <w:r w:rsidRPr="006955F7">
        <w:rPr>
          <w:rFonts w:ascii="Times New Roman" w:hAnsi="Times New Roman" w:cs="Times New Roman"/>
          <w:b/>
          <w:lang w:val="es-CO"/>
        </w:rPr>
        <w:t xml:space="preserve"> característica: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Objetivo en contexto: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Que el cliente pueda registrar una mascota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89485F" w:rsidRDefault="005C40D2" w:rsidP="0089485F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Ámbito o alcance:</w:t>
      </w:r>
      <w:r>
        <w:rPr>
          <w:rFonts w:ascii="Times New Roman" w:hAnsi="Times New Roman" w:cs="Times New Roman"/>
          <w:lang w:val="es-CO"/>
        </w:rPr>
        <w:t xml:space="preserve"> </w:t>
      </w:r>
      <w:r w:rsidR="001B118A">
        <w:rPr>
          <w:rFonts w:ascii="Times New Roman" w:hAnsi="Times New Roman" w:cs="Times New Roman"/>
          <w:lang w:val="es-CO"/>
        </w:rPr>
        <w:t>Agregar una mascota al usuario a su</w:t>
      </w:r>
      <w:r w:rsidR="0089485F">
        <w:rPr>
          <w:rFonts w:ascii="Times New Roman" w:hAnsi="Times New Roman" w:cs="Times New Roman"/>
          <w:lang w:val="es-CO"/>
        </w:rPr>
        <w:t xml:space="preserve"> cuenta en SnoutPoint</w:t>
      </w:r>
      <w:r w:rsidR="0089485F" w:rsidRPr="006955F7">
        <w:rPr>
          <w:rFonts w:ascii="Times New Roman" w:hAnsi="Times New Roman" w:cs="Times New Roman"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Nivel: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Tarea primaria.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89485F">
        <w:rPr>
          <w:rFonts w:ascii="Times New Roman" w:hAnsi="Times New Roman" w:cs="Times New Roman"/>
          <w:lang w:val="es-CO"/>
        </w:rPr>
        <w:t xml:space="preserve">Tener una mascota y estar registrado en la </w:t>
      </w:r>
      <w:r w:rsidR="001B118A">
        <w:rPr>
          <w:rFonts w:ascii="Times New Roman" w:hAnsi="Times New Roman" w:cs="Times New Roman"/>
          <w:lang w:val="es-CO"/>
        </w:rPr>
        <w:t>página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89485F" w:rsidRDefault="005C40D2" w:rsidP="0089485F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éxito final:</w:t>
      </w:r>
      <w:r>
        <w:rPr>
          <w:rFonts w:ascii="Times New Roman" w:hAnsi="Times New Roman" w:cs="Times New Roman"/>
          <w:lang w:val="es-CO"/>
        </w:rPr>
        <w:t xml:space="preserve"> </w:t>
      </w:r>
      <w:r w:rsidR="0089485F">
        <w:rPr>
          <w:rFonts w:ascii="Times New Roman" w:hAnsi="Times New Roman" w:cs="Times New Roman"/>
          <w:lang w:val="es-CO"/>
        </w:rPr>
        <w:t>podrá ingresar los datos de su mascota a SnoutPoint</w:t>
      </w:r>
      <w:r w:rsidRPr="0089485F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No queda</w:t>
      </w:r>
      <w:r w:rsidR="0089485F">
        <w:rPr>
          <w:rFonts w:ascii="Times New Roman" w:hAnsi="Times New Roman" w:cs="Times New Roman"/>
          <w:lang w:val="es-CO"/>
        </w:rPr>
        <w:t xml:space="preserve">ra </w:t>
      </w:r>
      <w:r>
        <w:rPr>
          <w:rFonts w:ascii="Times New Roman" w:hAnsi="Times New Roman" w:cs="Times New Roman"/>
          <w:lang w:val="es-CO"/>
        </w:rPr>
        <w:t>registrad</w:t>
      </w:r>
      <w:r w:rsidR="0089485F">
        <w:rPr>
          <w:rFonts w:ascii="Times New Roman" w:hAnsi="Times New Roman" w:cs="Times New Roman"/>
          <w:lang w:val="es-CO"/>
        </w:rPr>
        <w:t>a la mascota</w:t>
      </w:r>
      <w:r>
        <w:rPr>
          <w:rFonts w:ascii="Times New Roman" w:hAnsi="Times New Roman" w:cs="Times New Roman"/>
          <w:lang w:val="es-CO"/>
        </w:rPr>
        <w:t xml:space="preserve"> en nuestra base de datos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Actor primario: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cliente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Disparador:</w:t>
      </w:r>
      <w:r>
        <w:rPr>
          <w:rFonts w:ascii="Times New Roman" w:hAnsi="Times New Roman" w:cs="Times New Roman"/>
          <w:lang w:val="es-CO"/>
        </w:rPr>
        <w:t xml:space="preserve"> botón de </w:t>
      </w:r>
      <w:r w:rsidR="0089485F">
        <w:rPr>
          <w:rFonts w:ascii="Times New Roman" w:hAnsi="Times New Roman" w:cs="Times New Roman"/>
          <w:lang w:val="es-CO"/>
        </w:rPr>
        <w:t>agregar mascota</w:t>
      </w:r>
      <w:r>
        <w:rPr>
          <w:rFonts w:ascii="Times New Roman" w:hAnsi="Times New Roman" w:cs="Times New Roman"/>
          <w:lang w:val="es-CO"/>
        </w:rPr>
        <w:t xml:space="preserve"> en la página de</w:t>
      </w:r>
      <w:r w:rsidR="0089485F">
        <w:rPr>
          <w:rFonts w:ascii="Times New Roman" w:hAnsi="Times New Roman" w:cs="Times New Roman"/>
          <w:lang w:val="es-CO"/>
        </w:rPr>
        <w:t>l usuario en</w:t>
      </w:r>
      <w:r>
        <w:rPr>
          <w:rFonts w:ascii="Times New Roman" w:hAnsi="Times New Roman" w:cs="Times New Roman"/>
          <w:lang w:val="es-CO"/>
        </w:rPr>
        <w:t xml:space="preserve"> SnoutPoint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Escenario</w:t>
      </w:r>
      <w:r>
        <w:rPr>
          <w:rFonts w:ascii="Times New Roman" w:hAnsi="Times New Roman" w:cs="Times New Roman"/>
          <w:b/>
          <w:lang w:val="es-CO"/>
        </w:rPr>
        <w:t xml:space="preserve"> principal</w:t>
      </w:r>
      <w:r w:rsidRPr="006955F7">
        <w:rPr>
          <w:rFonts w:ascii="Times New Roman" w:hAnsi="Times New Roman" w:cs="Times New Roman"/>
          <w:b/>
          <w:lang w:val="es-CO"/>
        </w:rPr>
        <w:t xml:space="preserve"> de éxito: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cliente ingresa los datos necesarios par</w:t>
      </w:r>
      <w:r w:rsidR="0089485F">
        <w:rPr>
          <w:rFonts w:ascii="Times New Roman" w:hAnsi="Times New Roman" w:cs="Times New Roman"/>
          <w:lang w:val="es-CO"/>
        </w:rPr>
        <w:t>a la inscripción (nombre de la mascota</w:t>
      </w:r>
      <w:r>
        <w:rPr>
          <w:rFonts w:ascii="Times New Roman" w:hAnsi="Times New Roman" w:cs="Times New Roman"/>
          <w:lang w:val="es-CO"/>
        </w:rPr>
        <w:t xml:space="preserve">, </w:t>
      </w:r>
      <w:r w:rsidR="0089485F">
        <w:rPr>
          <w:rFonts w:ascii="Times New Roman" w:hAnsi="Times New Roman" w:cs="Times New Roman"/>
          <w:lang w:val="es-CO"/>
        </w:rPr>
        <w:t>raza</w:t>
      </w:r>
      <w:r>
        <w:rPr>
          <w:rFonts w:ascii="Times New Roman" w:hAnsi="Times New Roman" w:cs="Times New Roman"/>
          <w:lang w:val="es-CO"/>
        </w:rPr>
        <w:t xml:space="preserve">, </w:t>
      </w:r>
      <w:r w:rsidR="0089485F">
        <w:rPr>
          <w:rFonts w:ascii="Times New Roman" w:hAnsi="Times New Roman" w:cs="Times New Roman"/>
          <w:lang w:val="es-CO"/>
        </w:rPr>
        <w:t>genero, foto</w:t>
      </w:r>
      <w:r>
        <w:rPr>
          <w:rFonts w:ascii="Times New Roman" w:hAnsi="Times New Roman" w:cs="Times New Roman"/>
          <w:lang w:val="es-CO"/>
        </w:rPr>
        <w:t>)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cliente </w:t>
      </w:r>
      <w:r w:rsidR="0089485F">
        <w:rPr>
          <w:rFonts w:ascii="Times New Roman" w:hAnsi="Times New Roman" w:cs="Times New Roman"/>
          <w:noProof/>
          <w:lang w:val="es-CO"/>
        </w:rPr>
        <w:t>menciona si la mascota es perro o gato</w:t>
      </w:r>
      <w:r>
        <w:rPr>
          <w:rFonts w:ascii="Times New Roman" w:hAnsi="Times New Roman" w:cs="Times New Roman"/>
          <w:noProof/>
          <w:lang w:val="es-CO"/>
        </w:rPr>
        <w:t>.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</w:t>
      </w:r>
      <w:r w:rsidR="0089485F">
        <w:rPr>
          <w:rFonts w:ascii="Times New Roman" w:hAnsi="Times New Roman" w:cs="Times New Roman"/>
          <w:noProof/>
          <w:lang w:val="es-CO"/>
        </w:rPr>
        <w:t>cliente pide agregar su mascota</w:t>
      </w:r>
      <w:r>
        <w:rPr>
          <w:rFonts w:ascii="Times New Roman" w:hAnsi="Times New Roman" w:cs="Times New Roman"/>
          <w:noProof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sistema crea la nueva </w:t>
      </w:r>
      <w:r w:rsidR="0089485F">
        <w:rPr>
          <w:rFonts w:ascii="Times New Roman" w:hAnsi="Times New Roman" w:cs="Times New Roman"/>
          <w:noProof/>
          <w:lang w:val="es-CO"/>
        </w:rPr>
        <w:t>mascota</w:t>
      </w:r>
      <w:r>
        <w:rPr>
          <w:rFonts w:ascii="Times New Roman" w:hAnsi="Times New Roman" w:cs="Times New Roman"/>
          <w:noProof/>
          <w:lang w:val="es-CO"/>
        </w:rPr>
        <w:t xml:space="preserve"> del usuario</w:t>
      </w:r>
      <w:r w:rsidR="0089485F">
        <w:rPr>
          <w:rFonts w:ascii="Times New Roman" w:hAnsi="Times New Roman" w:cs="Times New Roman"/>
          <w:noProof/>
          <w:lang w:val="es-CO"/>
        </w:rPr>
        <w:t>, la agrega a su cuenta</w:t>
      </w:r>
      <w:r>
        <w:rPr>
          <w:rFonts w:ascii="Times New Roman" w:hAnsi="Times New Roman" w:cs="Times New Roman"/>
          <w:noProof/>
          <w:lang w:val="es-CO"/>
        </w:rPr>
        <w:t xml:space="preserve"> y le informa que ya está creada.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Información relacionada: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Prioridad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Máxima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Objetivo del rendimiento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 w:rsidR="0089485F">
        <w:rPr>
          <w:rFonts w:ascii="Times New Roman" w:hAnsi="Times New Roman" w:cs="Times New Roman"/>
          <w:lang w:val="es-CO"/>
        </w:rPr>
        <w:t>La mascota</w:t>
      </w:r>
      <w:r>
        <w:rPr>
          <w:rFonts w:ascii="Times New Roman" w:hAnsi="Times New Roman" w:cs="Times New Roman"/>
          <w:lang w:val="es-CO"/>
        </w:rPr>
        <w:t xml:space="preserve"> es ingresad</w:t>
      </w:r>
      <w:r w:rsidR="0089485F">
        <w:rPr>
          <w:rFonts w:ascii="Times New Roman" w:hAnsi="Times New Roman" w:cs="Times New Roman"/>
          <w:lang w:val="es-CO"/>
        </w:rPr>
        <w:t>a</w:t>
      </w:r>
      <w:r>
        <w:rPr>
          <w:rFonts w:ascii="Times New Roman" w:hAnsi="Times New Roman" w:cs="Times New Roman"/>
          <w:lang w:val="es-CO"/>
        </w:rPr>
        <w:t xml:space="preserve"> de inmediato a la base de datos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Frecuencia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 w:rsidR="0089485F">
        <w:rPr>
          <w:rFonts w:ascii="Times New Roman" w:hAnsi="Times New Roman" w:cs="Times New Roman"/>
          <w:lang w:val="es-CO"/>
        </w:rPr>
        <w:t>Igual o más alta que la frecuencia de usuarios registrados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Casos de uso subordinados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el actor principal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por la red, para poder tener conexión con nuestro sistema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sistema.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red, para poder generar respuesta al usuario.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puedan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Se cae la señal del internet o del servidor lo que interrumpe la comunicación entre usuario y el sistema.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b/>
          <w:noProof/>
          <w:sz w:val="36"/>
          <w:szCs w:val="36"/>
          <w:lang w:val="es-CO" w:eastAsia="es-CO"/>
        </w:rPr>
      </w:pPr>
      <w:r w:rsidRPr="00E14995">
        <w:rPr>
          <w:b/>
          <w:noProof/>
          <w:sz w:val="36"/>
          <w:szCs w:val="36"/>
          <w:lang w:val="es-CO" w:eastAsia="es-CO"/>
        </w:rPr>
        <w:t xml:space="preserve">Caso de uso </w:t>
      </w:r>
      <w:r>
        <w:rPr>
          <w:b/>
          <w:noProof/>
          <w:sz w:val="36"/>
          <w:szCs w:val="36"/>
          <w:lang w:val="es-CO" w:eastAsia="es-CO"/>
        </w:rPr>
        <w:t>Registrar mascota</w:t>
      </w:r>
      <w:r w:rsidRPr="00E14995">
        <w:rPr>
          <w:b/>
          <w:noProof/>
          <w:sz w:val="36"/>
          <w:szCs w:val="36"/>
          <w:lang w:val="es-CO" w:eastAsia="es-CO"/>
        </w:rPr>
        <w:t>:</w:t>
      </w: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  <w:r w:rsidRPr="005C40D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0AEF3F" wp14:editId="588938B3">
                <wp:simplePos x="0" y="0"/>
                <wp:positionH relativeFrom="column">
                  <wp:posOffset>1238250</wp:posOffset>
                </wp:positionH>
                <wp:positionV relativeFrom="page">
                  <wp:posOffset>2979420</wp:posOffset>
                </wp:positionV>
                <wp:extent cx="3295650" cy="37909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Pr="007F2D7F" w:rsidRDefault="001B118A" w:rsidP="005C40D2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del usuario up de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0AEF3F" id="_x0000_s1036" type="#_x0000_t202" style="position:absolute;margin-left:97.5pt;margin-top:234.6pt;width:259.5pt;height:29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">
                <v:textbox>
                  <w:txbxContent>
                    <w:p w:rsidR="001B118A" w:rsidRPr="007F2D7F" w:rsidRDefault="001B118A" w:rsidP="005C40D2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del usuario up de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C40D2" w:rsidRDefault="005C40D2" w:rsidP="005C40D2">
      <w:pPr>
        <w:rPr>
          <w:noProof/>
          <w:lang w:val="es-CO" w:eastAsia="es-CO"/>
        </w:rPr>
      </w:pPr>
      <w:r w:rsidRPr="005C4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C61C48" wp14:editId="6137B6E5">
                <wp:simplePos x="0" y="0"/>
                <wp:positionH relativeFrom="column">
                  <wp:posOffset>1314450</wp:posOffset>
                </wp:positionH>
                <wp:positionV relativeFrom="page">
                  <wp:posOffset>3429000</wp:posOffset>
                </wp:positionV>
                <wp:extent cx="1476375" cy="7429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los datos requeridos para la inscrip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ció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n</w:t>
                            </w:r>
                          </w:p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EC61C48" id="Elipse 4" o:spid="_x0000_s1037" style="position:absolute;margin-left:103.5pt;margin-top:270pt;width:116.25pt;height:5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5C40D2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Ingresar los datos requeridos para la inscrip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ció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n</w:t>
                      </w:r>
                    </w:p>
                    <w:p w:rsidR="001B118A" w:rsidRPr="00D05064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5C40D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7046A2" wp14:editId="3B528DB8">
                <wp:simplePos x="0" y="0"/>
                <wp:positionH relativeFrom="margin">
                  <wp:posOffset>-85725</wp:posOffset>
                </wp:positionH>
                <wp:positionV relativeFrom="page">
                  <wp:posOffset>5244465</wp:posOffset>
                </wp:positionV>
                <wp:extent cx="657225" cy="266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5C40D2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7046A2" id="_x0000_s1038" type="#_x0000_t202" style="position:absolute;margin-left:-6.75pt;margin-top:412.95pt;width:51.75pt;height:2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">
                <v:textbox>
                  <w:txbxContent>
                    <w:p w:rsidR="001B118A" w:rsidRDefault="001B118A" w:rsidP="005C40D2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5C40D2">
        <w:rPr>
          <w:noProof/>
          <w:lang w:val="es-ES" w:eastAsia="es-ES"/>
        </w:rPr>
        <w:drawing>
          <wp:anchor distT="0" distB="0" distL="114300" distR="114300" simplePos="0" relativeHeight="251708416" behindDoc="0" locked="0" layoutInCell="1" allowOverlap="1" wp14:anchorId="69138FA7" wp14:editId="2E7AE245">
            <wp:simplePos x="0" y="0"/>
            <wp:positionH relativeFrom="margin">
              <wp:posOffset>-352425</wp:posOffset>
            </wp:positionH>
            <wp:positionV relativeFrom="page">
              <wp:posOffset>4291965</wp:posOffset>
            </wp:positionV>
            <wp:extent cx="1162050" cy="933450"/>
            <wp:effectExtent l="0" t="0" r="0" b="0"/>
            <wp:wrapSquare wrapText="bothSides"/>
            <wp:docPr id="40" name="Imagen 40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0D2" w:rsidRDefault="001B118A" w:rsidP="005C40D2">
      <w:pPr>
        <w:rPr>
          <w:noProof/>
          <w:lang w:val="es-CO" w:eastAsia="es-CO"/>
        </w:rPr>
      </w:pPr>
      <w:r w:rsidRPr="005C4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73A6C" wp14:editId="36991468">
                <wp:simplePos x="0" y="0"/>
                <wp:positionH relativeFrom="column">
                  <wp:posOffset>2943225</wp:posOffset>
                </wp:positionH>
                <wp:positionV relativeFrom="page">
                  <wp:posOffset>3609975</wp:posOffset>
                </wp:positionV>
                <wp:extent cx="1476375" cy="6477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7F2D7F" w:rsidRDefault="001B118A" w:rsidP="005C40D2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1B118A" w:rsidRPr="007F2D7F" w:rsidRDefault="001B118A" w:rsidP="005C40D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B473A6C" id="Elipse 5" o:spid="_x0000_s1039" style="position:absolute;margin-left:231.75pt;margin-top:284.25pt;width:116.2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1B118A" w:rsidRPr="007F2D7F" w:rsidRDefault="001B118A" w:rsidP="005C40D2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1B118A" w:rsidRPr="007F2D7F" w:rsidRDefault="001B118A" w:rsidP="005C40D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1B118A" w:rsidP="005C40D2">
      <w:pPr>
        <w:rPr>
          <w:noProof/>
          <w:lang w:val="es-CO" w:eastAsia="es-CO"/>
        </w:rPr>
      </w:pPr>
      <w:r w:rsidRPr="005C40D2">
        <w:rPr>
          <w:noProof/>
          <w:lang w:val="es-ES" w:eastAsia="es-ES"/>
        </w:rPr>
        <w:drawing>
          <wp:anchor distT="0" distB="0" distL="114300" distR="114300" simplePos="0" relativeHeight="251712512" behindDoc="0" locked="0" layoutInCell="1" allowOverlap="1" wp14:anchorId="1372B8EE" wp14:editId="332D2E72">
            <wp:simplePos x="0" y="0"/>
            <wp:positionH relativeFrom="margin">
              <wp:posOffset>4876800</wp:posOffset>
            </wp:positionH>
            <wp:positionV relativeFrom="page">
              <wp:posOffset>4076065</wp:posOffset>
            </wp:positionV>
            <wp:extent cx="1162050" cy="933450"/>
            <wp:effectExtent l="0" t="0" r="0" b="0"/>
            <wp:wrapSquare wrapText="bothSides"/>
            <wp:docPr id="42" name="Imagen 4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noProof/>
          <w:lang w:val="es-ES" w:eastAsia="es-ES"/>
        </w:rPr>
        <w:drawing>
          <wp:anchor distT="0" distB="0" distL="114300" distR="114300" simplePos="0" relativeHeight="251713536" behindDoc="0" locked="0" layoutInCell="1" allowOverlap="1" wp14:anchorId="1E34D4E1" wp14:editId="6BD77881">
            <wp:simplePos x="0" y="0"/>
            <wp:positionH relativeFrom="margin">
              <wp:posOffset>4109720</wp:posOffset>
            </wp:positionH>
            <wp:positionV relativeFrom="page">
              <wp:posOffset>4144010</wp:posOffset>
            </wp:positionV>
            <wp:extent cx="1123950" cy="447675"/>
            <wp:effectExtent l="0" t="38100" r="0" b="0"/>
            <wp:wrapSquare wrapText="bothSides"/>
            <wp:docPr id="43" name="Imagen 4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750854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85F" w:rsidRPr="005C40D2">
        <w:rPr>
          <w:noProof/>
          <w:lang w:val="es-ES" w:eastAsia="es-ES"/>
        </w:rPr>
        <w:drawing>
          <wp:anchor distT="0" distB="0" distL="114300" distR="114300" simplePos="0" relativeHeight="251711488" behindDoc="0" locked="0" layoutInCell="1" allowOverlap="1" wp14:anchorId="620695E3" wp14:editId="31B10FB7">
            <wp:simplePos x="0" y="0"/>
            <wp:positionH relativeFrom="margin">
              <wp:posOffset>542925</wp:posOffset>
            </wp:positionH>
            <wp:positionV relativeFrom="page">
              <wp:posOffset>3988435</wp:posOffset>
            </wp:positionV>
            <wp:extent cx="1123950" cy="447675"/>
            <wp:effectExtent l="0" t="95250" r="0" b="0"/>
            <wp:wrapSquare wrapText="bothSides"/>
            <wp:docPr id="41" name="Imagen 4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20113493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0D2" w:rsidRDefault="0089485F" w:rsidP="005C40D2">
      <w:pPr>
        <w:rPr>
          <w:noProof/>
          <w:lang w:val="es-CO" w:eastAsia="es-CO"/>
        </w:rPr>
      </w:pPr>
      <w:r w:rsidRPr="005C4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649F7D" wp14:editId="34474F30">
                <wp:simplePos x="0" y="0"/>
                <wp:positionH relativeFrom="column">
                  <wp:posOffset>1381125</wp:posOffset>
                </wp:positionH>
                <wp:positionV relativeFrom="page">
                  <wp:posOffset>4459605</wp:posOffset>
                </wp:positionV>
                <wp:extent cx="1476375" cy="64770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>Menciona si su mascota es perro o gato.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9649F7D" id="Elipse 8" o:spid="_x0000_s1040" style="position:absolute;margin-left:108.75pt;margin-top:351.15pt;width:116.2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>Menciona si su mascota es perro o gato.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89485F" w:rsidP="005C40D2">
      <w:pPr>
        <w:rPr>
          <w:noProof/>
          <w:lang w:val="es-CO" w:eastAsia="es-CO"/>
        </w:rPr>
      </w:pPr>
      <w:r w:rsidRPr="005C4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62AE44" wp14:editId="22C448B6">
                <wp:simplePos x="0" y="0"/>
                <wp:positionH relativeFrom="column">
                  <wp:posOffset>2971800</wp:posOffset>
                </wp:positionH>
                <wp:positionV relativeFrom="page">
                  <wp:posOffset>4524375</wp:posOffset>
                </wp:positionV>
                <wp:extent cx="1476375" cy="6477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Crea la mascota y guarda sus datos en la base de datos</w:t>
                            </w:r>
                          </w:p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62AE44" id="Elipse 6" o:spid="_x0000_s1041" style="position:absolute;margin-left:234pt;margin-top:356.25pt;width:116.2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Crea la mascota y guarda sus datos en la base de datos</w:t>
                      </w:r>
                    </w:p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1B118A" w:rsidP="005C40D2">
      <w:pPr>
        <w:rPr>
          <w:noProof/>
          <w:lang w:val="es-CO" w:eastAsia="es-CO"/>
        </w:rPr>
      </w:pP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C89B7E1" wp14:editId="6A5FF6C5">
                <wp:simplePos x="0" y="0"/>
                <wp:positionH relativeFrom="margin">
                  <wp:align>right</wp:align>
                </wp:positionH>
                <wp:positionV relativeFrom="page">
                  <wp:posOffset>5020310</wp:posOffset>
                </wp:positionV>
                <wp:extent cx="657225" cy="257175"/>
                <wp:effectExtent l="0" t="0" r="28575" b="28575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1B118A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89B7E1" id="_x0000_s1042" type="#_x0000_t202" style="position:absolute;margin-left:.55pt;margin-top:395.3pt;width:51.75pt;height:20.2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">
                <v:textbox>
                  <w:txbxContent>
                    <w:p w:rsidR="001B118A" w:rsidRDefault="001B118A" w:rsidP="001B118A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9485F" w:rsidRPr="005C40D2">
        <w:rPr>
          <w:noProof/>
          <w:lang w:val="es-ES" w:eastAsia="es-ES"/>
        </w:rPr>
        <w:drawing>
          <wp:anchor distT="0" distB="0" distL="114300" distR="114300" simplePos="0" relativeHeight="251717632" behindDoc="0" locked="0" layoutInCell="1" allowOverlap="1" wp14:anchorId="49018E34" wp14:editId="5BB94AC3">
            <wp:simplePos x="0" y="0"/>
            <wp:positionH relativeFrom="margin">
              <wp:posOffset>589280</wp:posOffset>
            </wp:positionH>
            <wp:positionV relativeFrom="page">
              <wp:posOffset>4755515</wp:posOffset>
            </wp:positionV>
            <wp:extent cx="1123950" cy="447675"/>
            <wp:effectExtent l="0" t="0" r="0" b="0"/>
            <wp:wrapSquare wrapText="bothSides"/>
            <wp:docPr id="45" name="Imagen 4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85F" w:rsidRPr="005C40D2">
        <w:rPr>
          <w:noProof/>
          <w:lang w:val="es-ES" w:eastAsia="es-ES"/>
        </w:rPr>
        <w:drawing>
          <wp:anchor distT="0" distB="0" distL="114300" distR="114300" simplePos="0" relativeHeight="251707392" behindDoc="0" locked="0" layoutInCell="1" allowOverlap="1" wp14:anchorId="6E760DED" wp14:editId="42013D4D">
            <wp:simplePos x="0" y="0"/>
            <wp:positionH relativeFrom="margin">
              <wp:posOffset>4232910</wp:posOffset>
            </wp:positionH>
            <wp:positionV relativeFrom="page">
              <wp:posOffset>4757420</wp:posOffset>
            </wp:positionV>
            <wp:extent cx="1123950" cy="447675"/>
            <wp:effectExtent l="0" t="0" r="0" b="0"/>
            <wp:wrapSquare wrapText="bothSides"/>
            <wp:docPr id="39" name="Imagen 39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89485F" w:rsidP="005C40D2">
      <w:pPr>
        <w:rPr>
          <w:noProof/>
          <w:lang w:val="es-CO" w:eastAsia="es-CO"/>
        </w:rPr>
      </w:pPr>
      <w:r w:rsidRPr="005C40D2">
        <w:rPr>
          <w:noProof/>
          <w:lang w:val="es-ES" w:eastAsia="es-ES"/>
        </w:rPr>
        <w:drawing>
          <wp:anchor distT="0" distB="0" distL="114300" distR="114300" simplePos="0" relativeHeight="251720704" behindDoc="0" locked="0" layoutInCell="1" allowOverlap="1" wp14:anchorId="3BFCFD55" wp14:editId="738F674A">
            <wp:simplePos x="0" y="0"/>
            <wp:positionH relativeFrom="margin">
              <wp:posOffset>3860165</wp:posOffset>
            </wp:positionH>
            <wp:positionV relativeFrom="page">
              <wp:posOffset>5374640</wp:posOffset>
            </wp:positionV>
            <wp:extent cx="1878330" cy="447675"/>
            <wp:effectExtent l="0" t="323850" r="0" b="314325"/>
            <wp:wrapSquare wrapText="bothSides"/>
            <wp:docPr id="46" name="Imagen 46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9192654">
                      <a:off x="0" y="0"/>
                      <a:ext cx="18783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7A71AD" wp14:editId="7767D3FC">
                <wp:simplePos x="0" y="0"/>
                <wp:positionH relativeFrom="column">
                  <wp:posOffset>2752725</wp:posOffset>
                </wp:positionH>
                <wp:positionV relativeFrom="page">
                  <wp:posOffset>5514975</wp:posOffset>
                </wp:positionV>
                <wp:extent cx="1733550" cy="6477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Confirma que la mascota ha sido registrada correctamente</w:t>
                            </w:r>
                          </w:p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F7A71AD" id="Elipse 35" o:spid="_x0000_s1043" style="position:absolute;margin-left:216.75pt;margin-top:434.25pt;width:136.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Confirma que la mascota ha sido registrada correctamente</w:t>
                      </w:r>
                    </w:p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5C40D2">
        <w:rPr>
          <w:noProof/>
          <w:lang w:val="es-ES" w:eastAsia="es-ES"/>
        </w:rPr>
        <w:drawing>
          <wp:anchor distT="0" distB="0" distL="114300" distR="114300" simplePos="0" relativeHeight="251722752" behindDoc="0" locked="0" layoutInCell="1" allowOverlap="1" wp14:anchorId="653C5817" wp14:editId="570C59C6">
            <wp:simplePos x="0" y="0"/>
            <wp:positionH relativeFrom="margin">
              <wp:posOffset>532765</wp:posOffset>
            </wp:positionH>
            <wp:positionV relativeFrom="page">
              <wp:posOffset>5461635</wp:posOffset>
            </wp:positionV>
            <wp:extent cx="1123950" cy="447675"/>
            <wp:effectExtent l="0" t="133350" r="0" b="0"/>
            <wp:wrapSquare wrapText="bothSides"/>
            <wp:docPr id="47" name="Imagen 4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578167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DCDE98" wp14:editId="275422A5">
                <wp:simplePos x="0" y="0"/>
                <wp:positionH relativeFrom="column">
                  <wp:posOffset>1276350</wp:posOffset>
                </wp:positionH>
                <wp:positionV relativeFrom="page">
                  <wp:posOffset>5410200</wp:posOffset>
                </wp:positionV>
                <wp:extent cx="1476375" cy="6477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05064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“crear”</w:t>
                            </w:r>
                          </w:p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FDCDE98" id="Elipse 36" o:spid="_x0000_s1044" style="position:absolute;margin-left:100.5pt;margin-top:426pt;width:116.25pt;height:5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5C40D2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D05064">
                        <w:rPr>
                          <w:sz w:val="18"/>
                          <w:szCs w:val="18"/>
                          <w:lang w:val="es-CO"/>
                        </w:rPr>
                        <w:t>Seleccionar el botón de “crear”</w:t>
                      </w:r>
                    </w:p>
                    <w:p w:rsidR="001B118A" w:rsidRPr="00D05064" w:rsidRDefault="001B118A" w:rsidP="005C40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Pr="006955F7" w:rsidRDefault="005C40D2" w:rsidP="005C40D2">
      <w:pPr>
        <w:pStyle w:val="Ttulo1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/>
        </w:rPr>
        <w:t>Registrar servicio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Información</w:t>
      </w:r>
      <w:r>
        <w:rPr>
          <w:rFonts w:ascii="Times New Roman" w:hAnsi="Times New Roman" w:cs="Times New Roman"/>
          <w:b/>
          <w:lang w:val="es-CO"/>
        </w:rPr>
        <w:t xml:space="preserve"> de las</w:t>
      </w:r>
      <w:r w:rsidRPr="006955F7">
        <w:rPr>
          <w:rFonts w:ascii="Times New Roman" w:hAnsi="Times New Roman" w:cs="Times New Roman"/>
          <w:b/>
          <w:lang w:val="es-CO"/>
        </w:rPr>
        <w:t xml:space="preserve"> característica: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Objetivo en contexto: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Que el cliente </w:t>
      </w:r>
      <w:r w:rsidR="001B118A">
        <w:rPr>
          <w:rFonts w:ascii="Times New Roman" w:hAnsi="Times New Roman" w:cs="Times New Roman"/>
          <w:lang w:val="es-CO"/>
        </w:rPr>
        <w:t>pueda registrar</w:t>
      </w:r>
      <w:r>
        <w:rPr>
          <w:rFonts w:ascii="Times New Roman" w:hAnsi="Times New Roman" w:cs="Times New Roman"/>
          <w:lang w:val="es-CO"/>
        </w:rPr>
        <w:t xml:space="preserve"> en la red social</w:t>
      </w:r>
      <w:r w:rsidR="001B118A">
        <w:rPr>
          <w:rFonts w:ascii="Times New Roman" w:hAnsi="Times New Roman" w:cs="Times New Roman"/>
          <w:lang w:val="es-CO"/>
        </w:rPr>
        <w:t xml:space="preserve"> un servicio a ofrecer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Ámbito o alcance:</w:t>
      </w:r>
      <w:r>
        <w:rPr>
          <w:rFonts w:ascii="Times New Roman" w:hAnsi="Times New Roman" w:cs="Times New Roman"/>
          <w:lang w:val="es-CO"/>
        </w:rPr>
        <w:t xml:space="preserve"> tener una cuenta en la red social para mascotas SnoutPoint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Nivel: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Tarea primaria.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1B118A" w:rsidRDefault="005C40D2" w:rsidP="001B118A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56142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1B118A">
        <w:rPr>
          <w:rFonts w:ascii="Times New Roman" w:hAnsi="Times New Roman" w:cs="Times New Roman"/>
          <w:lang w:val="es-CO"/>
        </w:rPr>
        <w:t>Tener un</w:t>
      </w:r>
      <w:r>
        <w:rPr>
          <w:rFonts w:ascii="Times New Roman" w:hAnsi="Times New Roman" w:cs="Times New Roman"/>
          <w:lang w:val="es-CO"/>
        </w:rPr>
        <w:t xml:space="preserve"> </w:t>
      </w:r>
      <w:r w:rsidR="001B118A">
        <w:rPr>
          <w:rFonts w:ascii="Times New Roman" w:hAnsi="Times New Roman" w:cs="Times New Roman"/>
          <w:lang w:val="es-CO"/>
        </w:rPr>
        <w:t>servicio que ofrecer</w:t>
      </w:r>
      <w:r>
        <w:rPr>
          <w:rFonts w:ascii="Times New Roman" w:hAnsi="Times New Roman" w:cs="Times New Roman"/>
          <w:lang w:val="es-CO"/>
        </w:rPr>
        <w:t xml:space="preserve"> y </w:t>
      </w:r>
      <w:r w:rsidR="001B118A">
        <w:rPr>
          <w:rFonts w:ascii="Times New Roman" w:hAnsi="Times New Roman" w:cs="Times New Roman"/>
          <w:lang w:val="es-CO"/>
        </w:rPr>
        <w:t>una cuenta en SnoutPoint</w:t>
      </w:r>
      <w:r w:rsidR="001B118A" w:rsidRPr="006955F7">
        <w:rPr>
          <w:rFonts w:ascii="Times New Roman" w:hAnsi="Times New Roman" w:cs="Times New Roman"/>
          <w:lang w:val="es-CO"/>
        </w:rPr>
        <w:t>.</w:t>
      </w:r>
      <w:r w:rsidRPr="001B118A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éxito final:</w:t>
      </w:r>
      <w:r>
        <w:rPr>
          <w:rFonts w:ascii="Times New Roman" w:hAnsi="Times New Roman" w:cs="Times New Roman"/>
          <w:lang w:val="es-CO"/>
        </w:rPr>
        <w:t xml:space="preserve"> </w:t>
      </w:r>
      <w:r w:rsidR="001B118A">
        <w:rPr>
          <w:rFonts w:ascii="Times New Roman" w:hAnsi="Times New Roman" w:cs="Times New Roman"/>
          <w:lang w:val="es-CO"/>
        </w:rPr>
        <w:t>agregar un servicio a la cuenta del usuario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No queda registrado</w:t>
      </w:r>
      <w:r w:rsidR="001B118A">
        <w:rPr>
          <w:rFonts w:ascii="Times New Roman" w:hAnsi="Times New Roman" w:cs="Times New Roman"/>
          <w:lang w:val="es-CO"/>
        </w:rPr>
        <w:t xml:space="preserve"> el servicio</w:t>
      </w:r>
      <w:r>
        <w:rPr>
          <w:rFonts w:ascii="Times New Roman" w:hAnsi="Times New Roman" w:cs="Times New Roman"/>
          <w:lang w:val="es-CO"/>
        </w:rPr>
        <w:t xml:space="preserve"> en nuestra base de datos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Actor primario: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cliente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Disparador:</w:t>
      </w:r>
      <w:r>
        <w:rPr>
          <w:rFonts w:ascii="Times New Roman" w:hAnsi="Times New Roman" w:cs="Times New Roman"/>
          <w:lang w:val="es-CO"/>
        </w:rPr>
        <w:t xml:space="preserve"> botón </w:t>
      </w:r>
      <w:r w:rsidR="001B118A">
        <w:rPr>
          <w:rFonts w:ascii="Times New Roman" w:hAnsi="Times New Roman" w:cs="Times New Roman"/>
          <w:lang w:val="es-CO"/>
        </w:rPr>
        <w:t>de agregar servicio</w:t>
      </w:r>
      <w:r>
        <w:rPr>
          <w:rFonts w:ascii="Times New Roman" w:hAnsi="Times New Roman" w:cs="Times New Roman"/>
          <w:lang w:val="es-CO"/>
        </w:rPr>
        <w:t xml:space="preserve"> en la página de</w:t>
      </w:r>
      <w:r w:rsidR="001B118A">
        <w:rPr>
          <w:rFonts w:ascii="Times New Roman" w:hAnsi="Times New Roman" w:cs="Times New Roman"/>
          <w:lang w:val="es-CO"/>
        </w:rPr>
        <w:t>l usuario en</w:t>
      </w:r>
      <w:r>
        <w:rPr>
          <w:rFonts w:ascii="Times New Roman" w:hAnsi="Times New Roman" w:cs="Times New Roman"/>
          <w:lang w:val="es-CO"/>
        </w:rPr>
        <w:t xml:space="preserve"> SnoutPoint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Escenario</w:t>
      </w:r>
      <w:r>
        <w:rPr>
          <w:rFonts w:ascii="Times New Roman" w:hAnsi="Times New Roman" w:cs="Times New Roman"/>
          <w:b/>
          <w:lang w:val="es-CO"/>
        </w:rPr>
        <w:t xml:space="preserve"> principal</w:t>
      </w:r>
      <w:r w:rsidRPr="006955F7">
        <w:rPr>
          <w:rFonts w:ascii="Times New Roman" w:hAnsi="Times New Roman" w:cs="Times New Roman"/>
          <w:b/>
          <w:lang w:val="es-CO"/>
        </w:rPr>
        <w:t xml:space="preserve"> de éxito: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cliente ingresa los datos necesarios para la inscripción</w:t>
      </w:r>
      <w:r w:rsidR="001B118A">
        <w:rPr>
          <w:rFonts w:ascii="Times New Roman" w:hAnsi="Times New Roman" w:cs="Times New Roman"/>
          <w:lang w:val="es-CO"/>
        </w:rPr>
        <w:t xml:space="preserve"> del servicio</w:t>
      </w:r>
      <w:r>
        <w:rPr>
          <w:rFonts w:ascii="Times New Roman" w:hAnsi="Times New Roman" w:cs="Times New Roman"/>
          <w:lang w:val="es-CO"/>
        </w:rPr>
        <w:t xml:space="preserve"> (nombre, </w:t>
      </w:r>
      <w:r w:rsidR="001B118A">
        <w:rPr>
          <w:rFonts w:ascii="Times New Roman" w:hAnsi="Times New Roman" w:cs="Times New Roman"/>
          <w:lang w:val="es-CO"/>
        </w:rPr>
        <w:t>tipo del servicio</w:t>
      </w:r>
      <w:r>
        <w:rPr>
          <w:rFonts w:ascii="Times New Roman" w:hAnsi="Times New Roman" w:cs="Times New Roman"/>
          <w:lang w:val="es-CO"/>
        </w:rPr>
        <w:t xml:space="preserve">, </w:t>
      </w:r>
      <w:r w:rsidR="001B118A">
        <w:rPr>
          <w:rFonts w:ascii="Times New Roman" w:hAnsi="Times New Roman" w:cs="Times New Roman"/>
          <w:lang w:val="es-CO"/>
        </w:rPr>
        <w:t>descripción del servicio</w:t>
      </w:r>
      <w:r>
        <w:rPr>
          <w:rFonts w:ascii="Times New Roman" w:hAnsi="Times New Roman" w:cs="Times New Roman"/>
          <w:lang w:val="es-CO"/>
        </w:rPr>
        <w:t>)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cliente acepta terminos y condiciones</w:t>
      </w:r>
      <w:r w:rsidR="00554697">
        <w:rPr>
          <w:rFonts w:ascii="Times New Roman" w:hAnsi="Times New Roman" w:cs="Times New Roman"/>
          <w:noProof/>
          <w:lang w:val="es-CO"/>
        </w:rPr>
        <w:t xml:space="preserve"> que tiene registrar un servicio</w:t>
      </w:r>
      <w:r>
        <w:rPr>
          <w:rFonts w:ascii="Times New Roman" w:hAnsi="Times New Roman" w:cs="Times New Roman"/>
          <w:noProof/>
          <w:lang w:val="es-CO"/>
        </w:rPr>
        <w:t>.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cliente pide crear un nuevo </w:t>
      </w:r>
      <w:r w:rsidR="00554697">
        <w:rPr>
          <w:rFonts w:ascii="Times New Roman" w:hAnsi="Times New Roman" w:cs="Times New Roman"/>
          <w:noProof/>
          <w:lang w:val="es-CO"/>
        </w:rPr>
        <w:t>servicio</w:t>
      </w:r>
      <w:r>
        <w:rPr>
          <w:rFonts w:ascii="Times New Roman" w:hAnsi="Times New Roman" w:cs="Times New Roman"/>
          <w:noProof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sistema crea </w:t>
      </w:r>
      <w:r w:rsidR="00554697">
        <w:rPr>
          <w:rFonts w:ascii="Times New Roman" w:hAnsi="Times New Roman" w:cs="Times New Roman"/>
          <w:noProof/>
          <w:lang w:val="es-CO"/>
        </w:rPr>
        <w:t>el nuevo</w:t>
      </w:r>
      <w:r>
        <w:rPr>
          <w:rFonts w:ascii="Times New Roman" w:hAnsi="Times New Roman" w:cs="Times New Roman"/>
          <w:noProof/>
          <w:lang w:val="es-CO"/>
        </w:rPr>
        <w:t xml:space="preserve"> </w:t>
      </w:r>
      <w:r w:rsidR="00554697">
        <w:rPr>
          <w:rFonts w:ascii="Times New Roman" w:hAnsi="Times New Roman" w:cs="Times New Roman"/>
          <w:noProof/>
          <w:lang w:val="es-CO"/>
        </w:rPr>
        <w:t>servicio</w:t>
      </w:r>
      <w:r>
        <w:rPr>
          <w:rFonts w:ascii="Times New Roman" w:hAnsi="Times New Roman" w:cs="Times New Roman"/>
          <w:noProof/>
          <w:lang w:val="es-CO"/>
        </w:rPr>
        <w:t xml:space="preserve"> del usuario y le informa que ya está creada.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Información relacionada: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554697">
        <w:rPr>
          <w:rFonts w:ascii="Times New Roman" w:hAnsi="Times New Roman" w:cs="Times New Roman"/>
          <w:u w:val="single"/>
          <w:lang w:val="es-CO"/>
        </w:rPr>
        <w:t>Prioridad: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Máxima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Objetivo del rendimiento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 xml:space="preserve">El </w:t>
      </w:r>
      <w:r w:rsidR="0023385A">
        <w:rPr>
          <w:rFonts w:ascii="Times New Roman" w:hAnsi="Times New Roman" w:cs="Times New Roman"/>
          <w:lang w:val="es-CO"/>
        </w:rPr>
        <w:t>servicio</w:t>
      </w:r>
      <w:r>
        <w:rPr>
          <w:rFonts w:ascii="Times New Roman" w:hAnsi="Times New Roman" w:cs="Times New Roman"/>
          <w:lang w:val="es-CO"/>
        </w:rPr>
        <w:t xml:space="preserve"> es ingresado de inmediato a la base de datos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Frecuencia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 w:rsidR="0023385A">
        <w:rPr>
          <w:rFonts w:ascii="Times New Roman" w:hAnsi="Times New Roman" w:cs="Times New Roman"/>
          <w:lang w:val="es-CO"/>
        </w:rPr>
        <w:t>Aun no identificada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Casos de uso subordinados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el actor principal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por la red, para poder tener conexión con nuestro sistema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sistema.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red, para poder generar respuesta al usuario.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puedan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5C40D2" w:rsidRPr="006955F7" w:rsidRDefault="005C40D2" w:rsidP="005C40D2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Se cae la señal del internet o del servidor lo que interrumpe la comunicación entre usuario y el sistema.</w:t>
      </w:r>
    </w:p>
    <w:p w:rsidR="005C40D2" w:rsidRPr="006955F7" w:rsidRDefault="005C40D2" w:rsidP="005C40D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5C40D2" w:rsidRDefault="005C40D2" w:rsidP="005C40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554697" w:rsidRDefault="00554697" w:rsidP="005C40D2">
      <w:pPr>
        <w:rPr>
          <w:noProof/>
          <w:lang w:val="es-CO" w:eastAsia="es-CO"/>
        </w:rPr>
      </w:pPr>
    </w:p>
    <w:p w:rsidR="00554697" w:rsidRDefault="00554697" w:rsidP="005C40D2">
      <w:pPr>
        <w:rPr>
          <w:noProof/>
          <w:lang w:val="es-CO" w:eastAsia="es-CO"/>
        </w:rPr>
      </w:pPr>
    </w:p>
    <w:p w:rsidR="00554697" w:rsidRDefault="00554697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b/>
          <w:noProof/>
          <w:sz w:val="36"/>
          <w:szCs w:val="36"/>
          <w:lang w:val="es-CO" w:eastAsia="es-CO"/>
        </w:rPr>
      </w:pPr>
      <w:r w:rsidRPr="00E14995">
        <w:rPr>
          <w:b/>
          <w:noProof/>
          <w:sz w:val="36"/>
          <w:szCs w:val="36"/>
          <w:lang w:val="es-CO" w:eastAsia="es-CO"/>
        </w:rPr>
        <w:t xml:space="preserve">Caso de uso </w:t>
      </w:r>
      <w:r>
        <w:rPr>
          <w:b/>
          <w:noProof/>
          <w:sz w:val="36"/>
          <w:szCs w:val="36"/>
          <w:lang w:val="es-CO" w:eastAsia="es-CO"/>
        </w:rPr>
        <w:t>Registrar servicio</w:t>
      </w:r>
      <w:r w:rsidRPr="00E14995">
        <w:rPr>
          <w:b/>
          <w:noProof/>
          <w:sz w:val="36"/>
          <w:szCs w:val="36"/>
          <w:lang w:val="es-CO" w:eastAsia="es-CO"/>
        </w:rPr>
        <w:t>:</w:t>
      </w:r>
    </w:p>
    <w:p w:rsidR="005C40D2" w:rsidRDefault="005C40D2" w:rsidP="005C40D2">
      <w:pPr>
        <w:rPr>
          <w:noProof/>
          <w:lang w:val="es-CO" w:eastAsia="es-CO"/>
        </w:rPr>
      </w:pPr>
    </w:p>
    <w:p w:rsidR="005C40D2" w:rsidRDefault="005C40D2" w:rsidP="005C40D2">
      <w:pPr>
        <w:rPr>
          <w:noProof/>
          <w:lang w:val="es-CO" w:eastAsia="es-CO"/>
        </w:rPr>
      </w:pPr>
    </w:p>
    <w:p w:rsidR="0097146A" w:rsidRDefault="0097146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F7EDAB" wp14:editId="3D657D9B">
                <wp:simplePos x="0" y="0"/>
                <wp:positionH relativeFrom="column">
                  <wp:posOffset>3057525</wp:posOffset>
                </wp:positionH>
                <wp:positionV relativeFrom="page">
                  <wp:posOffset>2870835</wp:posOffset>
                </wp:positionV>
                <wp:extent cx="1476375" cy="647700"/>
                <wp:effectExtent l="0" t="0" r="28575" b="1905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7F2D7F" w:rsidRDefault="001B118A" w:rsidP="005C40D2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1B118A" w:rsidRPr="007F2D7F" w:rsidRDefault="001B118A" w:rsidP="005C40D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F7EDAB" id="Elipse 197" o:spid="_x0000_s1045" style="position:absolute;margin-left:240.75pt;margin-top:226.05pt;width:116.25pt;height:5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7F2D7F" w:rsidRDefault="001B118A" w:rsidP="005C40D2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1B118A" w:rsidRPr="007F2D7F" w:rsidRDefault="001B118A" w:rsidP="005C40D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E14995">
        <w:rPr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6D95653" wp14:editId="5AD16D9E">
                <wp:simplePos x="0" y="0"/>
                <wp:positionH relativeFrom="margin">
                  <wp:posOffset>5343525</wp:posOffset>
                </wp:positionH>
                <wp:positionV relativeFrom="page">
                  <wp:posOffset>4057015</wp:posOffset>
                </wp:positionV>
                <wp:extent cx="657225" cy="257175"/>
                <wp:effectExtent l="0" t="0" r="28575" b="2857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1B118A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D95653" id="_x0000_s1046" type="#_x0000_t202" style="position:absolute;margin-left:420.75pt;margin-top:319.45pt;width:51.7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">
                <v:textbox>
                  <w:txbxContent>
                    <w:p w:rsidR="001B118A" w:rsidRDefault="001B118A" w:rsidP="001B118A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31968" behindDoc="0" locked="0" layoutInCell="1" allowOverlap="1" wp14:anchorId="22888E63" wp14:editId="6BCB419B">
            <wp:simplePos x="0" y="0"/>
            <wp:positionH relativeFrom="margin">
              <wp:posOffset>5057775</wp:posOffset>
            </wp:positionH>
            <wp:positionV relativeFrom="page">
              <wp:posOffset>3127375</wp:posOffset>
            </wp:positionV>
            <wp:extent cx="1162050" cy="933450"/>
            <wp:effectExtent l="0" t="0" r="0" b="0"/>
            <wp:wrapSquare wrapText="bothSides"/>
            <wp:docPr id="206" name="Imagen 206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32992" behindDoc="0" locked="0" layoutInCell="1" allowOverlap="1" wp14:anchorId="6FA0C8BF" wp14:editId="064247E5">
            <wp:simplePos x="0" y="0"/>
            <wp:positionH relativeFrom="margin">
              <wp:posOffset>4376420</wp:posOffset>
            </wp:positionH>
            <wp:positionV relativeFrom="page">
              <wp:posOffset>3274060</wp:posOffset>
            </wp:positionV>
            <wp:extent cx="1123950" cy="447675"/>
            <wp:effectExtent l="0" t="38100" r="0" b="0"/>
            <wp:wrapSquare wrapText="bothSides"/>
            <wp:docPr id="207" name="Imagen 20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750854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35040" behindDoc="0" locked="0" layoutInCell="1" allowOverlap="1" wp14:anchorId="37CCBD16" wp14:editId="447EC4DE">
            <wp:simplePos x="0" y="0"/>
            <wp:positionH relativeFrom="margin">
              <wp:posOffset>4208780</wp:posOffset>
            </wp:positionH>
            <wp:positionV relativeFrom="page">
              <wp:posOffset>3714750</wp:posOffset>
            </wp:positionV>
            <wp:extent cx="1123950" cy="447675"/>
            <wp:effectExtent l="0" t="0" r="0" b="0"/>
            <wp:wrapSquare wrapText="bothSides"/>
            <wp:docPr id="208" name="Imagen 208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534440" wp14:editId="6B6E2FA7">
                <wp:simplePos x="0" y="0"/>
                <wp:positionH relativeFrom="column">
                  <wp:posOffset>3028950</wp:posOffset>
                </wp:positionH>
                <wp:positionV relativeFrom="page">
                  <wp:posOffset>3633470</wp:posOffset>
                </wp:positionV>
                <wp:extent cx="1476375" cy="742950"/>
                <wp:effectExtent l="0" t="0" r="28575" b="1905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Verifica que el usuario y el correo no estén repetidos</w:t>
                            </w:r>
                          </w:p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534440" id="Elipse 200" o:spid="_x0000_s1047" style="position:absolute;margin-left:238.5pt;margin-top:286.1pt;width:116.25pt;height:5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Verifica que el usuario y el correo no estén repetidos</w:t>
                      </w:r>
                    </w:p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27872" behindDoc="0" locked="0" layoutInCell="1" allowOverlap="1" wp14:anchorId="7D2702CA" wp14:editId="5CA2F997">
            <wp:simplePos x="0" y="0"/>
            <wp:positionH relativeFrom="margin">
              <wp:posOffset>-228600</wp:posOffset>
            </wp:positionH>
            <wp:positionV relativeFrom="page">
              <wp:posOffset>3533775</wp:posOffset>
            </wp:positionV>
            <wp:extent cx="1162050" cy="933450"/>
            <wp:effectExtent l="0" t="0" r="0" b="0"/>
            <wp:wrapSquare wrapText="bothSides"/>
            <wp:docPr id="204" name="Imagen 20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30944" behindDoc="0" locked="0" layoutInCell="1" allowOverlap="1" wp14:anchorId="58367242" wp14:editId="3BCA2D83">
            <wp:simplePos x="0" y="0"/>
            <wp:positionH relativeFrom="margin">
              <wp:posOffset>647700</wp:posOffset>
            </wp:positionH>
            <wp:positionV relativeFrom="page">
              <wp:posOffset>3677920</wp:posOffset>
            </wp:positionV>
            <wp:extent cx="1123950" cy="447675"/>
            <wp:effectExtent l="0" t="95250" r="0" b="0"/>
            <wp:wrapSquare wrapText="bothSides"/>
            <wp:docPr id="205" name="Imagen 20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20113493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0D2"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1553121" wp14:editId="1C4A9A07">
                <wp:simplePos x="0" y="0"/>
                <wp:positionH relativeFrom="column">
                  <wp:posOffset>1352550</wp:posOffset>
                </wp:positionH>
                <wp:positionV relativeFrom="page">
                  <wp:posOffset>2714625</wp:posOffset>
                </wp:positionV>
                <wp:extent cx="3295650" cy="3790950"/>
                <wp:effectExtent l="0" t="0" r="19050" b="1905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Pr="007F2D7F" w:rsidRDefault="0023385A" w:rsidP="005C40D2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Página del usuario</w:t>
                            </w:r>
                            <w:r w:rsidR="001B118A">
                              <w:rPr>
                                <w:sz w:val="20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s-CO"/>
                              </w:rPr>
                              <w:t>en</w:t>
                            </w:r>
                            <w:r w:rsidR="001B118A">
                              <w:rPr>
                                <w:sz w:val="20"/>
                                <w:lang w:val="es-CO"/>
                              </w:rPr>
                              <w:t xml:space="preserve"> S</w:t>
                            </w:r>
                            <w:r>
                              <w:rPr>
                                <w:sz w:val="20"/>
                                <w:lang w:val="es-CO"/>
                              </w:rPr>
                              <w:t>n</w:t>
                            </w:r>
                            <w:r w:rsidR="001B118A">
                              <w:rPr>
                                <w:sz w:val="20"/>
                                <w:lang w:val="es-CO"/>
                              </w:rPr>
                              <w:t>outPoint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553121" id="_x0000_s1048" type="#_x0000_t202" style="position:absolute;margin-left:106.5pt;margin-top:213.75pt;width:259.5pt;height:29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">
                <v:textbox>
                  <w:txbxContent>
                    <w:p w:rsidR="001B118A" w:rsidRPr="007F2D7F" w:rsidRDefault="0023385A" w:rsidP="005C40D2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Página del usuario</w:t>
                      </w:r>
                      <w:r w:rsidR="001B118A">
                        <w:rPr>
                          <w:sz w:val="20"/>
                          <w:lang w:val="es-CO"/>
                        </w:rPr>
                        <w:t xml:space="preserve"> </w:t>
                      </w:r>
                      <w:r>
                        <w:rPr>
                          <w:sz w:val="20"/>
                          <w:lang w:val="es-CO"/>
                        </w:rPr>
                        <w:t>en</w:t>
                      </w:r>
                      <w:r w:rsidR="001B118A">
                        <w:rPr>
                          <w:sz w:val="20"/>
                          <w:lang w:val="es-CO"/>
                        </w:rPr>
                        <w:t xml:space="preserve"> S</w:t>
                      </w:r>
                      <w:r>
                        <w:rPr>
                          <w:sz w:val="20"/>
                          <w:lang w:val="es-CO"/>
                        </w:rPr>
                        <w:t>n</w:t>
                      </w:r>
                      <w:r w:rsidR="001B118A">
                        <w:rPr>
                          <w:sz w:val="20"/>
                          <w:lang w:val="es-CO"/>
                        </w:rPr>
                        <w:t>outPoint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03CC9E" wp14:editId="2DCDAD94">
                <wp:simplePos x="0" y="0"/>
                <wp:positionH relativeFrom="column">
                  <wp:posOffset>1466850</wp:posOffset>
                </wp:positionH>
                <wp:positionV relativeFrom="page">
                  <wp:posOffset>4004310</wp:posOffset>
                </wp:positionV>
                <wp:extent cx="1476375" cy="581025"/>
                <wp:effectExtent l="0" t="0" r="28575" b="285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5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 xml:space="preserve">Aceptar los términos 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>condiciones.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503CC9E" id="Elipse 199" o:spid="_x0000_s1049" style="position:absolute;margin-left:115.5pt;margin-top:315.3pt;width:116.25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5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 xml:space="preserve">Aceptar los términos 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>condiciones.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C40D2"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88DB0F" wp14:editId="0B48B58E">
                <wp:simplePos x="0" y="0"/>
                <wp:positionH relativeFrom="column">
                  <wp:posOffset>1428750</wp:posOffset>
                </wp:positionH>
                <wp:positionV relativeFrom="page">
                  <wp:posOffset>3118485</wp:posOffset>
                </wp:positionV>
                <wp:extent cx="1476375" cy="742950"/>
                <wp:effectExtent l="0" t="0" r="28575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los datos requeridos para la inscrip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ció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n</w:t>
                            </w:r>
                          </w:p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688DB0F" id="Elipse 196" o:spid="_x0000_s1050" style="position:absolute;margin-left:112.5pt;margin-top:245.55pt;width:116.25pt;height:5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5C40D2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Ingresar los datos requeridos para la inscrip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ció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n</w:t>
                      </w:r>
                    </w:p>
                    <w:p w:rsidR="001B118A" w:rsidRPr="00D05064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37088" behindDoc="0" locked="0" layoutInCell="1" allowOverlap="1" wp14:anchorId="46D3C916" wp14:editId="45D6212A">
            <wp:simplePos x="0" y="0"/>
            <wp:positionH relativeFrom="margin">
              <wp:posOffset>646430</wp:posOffset>
            </wp:positionH>
            <wp:positionV relativeFrom="page">
              <wp:posOffset>4178300</wp:posOffset>
            </wp:positionV>
            <wp:extent cx="1123950" cy="447675"/>
            <wp:effectExtent l="0" t="0" r="0" b="0"/>
            <wp:wrapSquare wrapText="bothSides"/>
            <wp:docPr id="209" name="Imagen 209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DB25CA" wp14:editId="7545A50D">
                <wp:simplePos x="0" y="0"/>
                <wp:positionH relativeFrom="column">
                  <wp:posOffset>3095625</wp:posOffset>
                </wp:positionH>
                <wp:positionV relativeFrom="page">
                  <wp:posOffset>4451985</wp:posOffset>
                </wp:positionV>
                <wp:extent cx="1476375" cy="647700"/>
                <wp:effectExtent l="0" t="0" r="28575" b="1905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Crea el usuario y guarda sus datos en la base de datos</w:t>
                            </w:r>
                          </w:p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FDB25CA" id="Elipse 198" o:spid="_x0000_s1051" style="position:absolute;margin-left:243.75pt;margin-top:350.55pt;width:116.25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Crea el usuario y guarda sus datos en la base de datos</w:t>
                      </w:r>
                    </w:p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26848" behindDoc="0" locked="0" layoutInCell="1" allowOverlap="1" wp14:anchorId="0BD9C86E" wp14:editId="3CEADC3C">
            <wp:simplePos x="0" y="0"/>
            <wp:positionH relativeFrom="margin">
              <wp:posOffset>4356735</wp:posOffset>
            </wp:positionH>
            <wp:positionV relativeFrom="page">
              <wp:posOffset>4239895</wp:posOffset>
            </wp:positionV>
            <wp:extent cx="1123950" cy="447675"/>
            <wp:effectExtent l="0" t="114300" r="0" b="9525"/>
            <wp:wrapSquare wrapText="bothSides"/>
            <wp:docPr id="203" name="Imagen 20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9906891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0AC61B5" wp14:editId="602D1C11">
                <wp:simplePos x="0" y="0"/>
                <wp:positionH relativeFrom="margin">
                  <wp:posOffset>47625</wp:posOffset>
                </wp:positionH>
                <wp:positionV relativeFrom="page">
                  <wp:posOffset>4493895</wp:posOffset>
                </wp:positionV>
                <wp:extent cx="657225" cy="266700"/>
                <wp:effectExtent l="0" t="0" r="28575" b="1905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5C40D2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AC61B5" id="_x0000_s1052" type="#_x0000_t202" style="position:absolute;margin-left:3.75pt;margin-top:353.85pt;width:51.7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">
                <v:textbox>
                  <w:txbxContent>
                    <w:p w:rsidR="001B118A" w:rsidRDefault="001B118A" w:rsidP="005C40D2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40160" behindDoc="0" locked="0" layoutInCell="1" allowOverlap="1" wp14:anchorId="72963256" wp14:editId="07160E59">
            <wp:simplePos x="0" y="0"/>
            <wp:positionH relativeFrom="margin">
              <wp:posOffset>4192270</wp:posOffset>
            </wp:positionH>
            <wp:positionV relativeFrom="page">
              <wp:posOffset>4816475</wp:posOffset>
            </wp:positionV>
            <wp:extent cx="1878330" cy="447675"/>
            <wp:effectExtent l="0" t="323850" r="0" b="314325"/>
            <wp:wrapSquare wrapText="bothSides"/>
            <wp:docPr id="210" name="Imagen 210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9192654">
                      <a:off x="0" y="0"/>
                      <a:ext cx="18783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42208" behindDoc="0" locked="0" layoutInCell="1" allowOverlap="1" wp14:anchorId="3A5DAA91" wp14:editId="366540C9">
            <wp:simplePos x="0" y="0"/>
            <wp:positionH relativeFrom="margin">
              <wp:posOffset>704215</wp:posOffset>
            </wp:positionH>
            <wp:positionV relativeFrom="page">
              <wp:posOffset>4808220</wp:posOffset>
            </wp:positionV>
            <wp:extent cx="1123950" cy="447675"/>
            <wp:effectExtent l="0" t="133350" r="0" b="0"/>
            <wp:wrapSquare wrapText="bothSides"/>
            <wp:docPr id="211" name="Imagen 21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578167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392FEB" wp14:editId="13F0148E">
                <wp:simplePos x="0" y="0"/>
                <wp:positionH relativeFrom="column">
                  <wp:posOffset>1466850</wp:posOffset>
                </wp:positionH>
                <wp:positionV relativeFrom="page">
                  <wp:posOffset>4880610</wp:posOffset>
                </wp:positionV>
                <wp:extent cx="1476375" cy="647700"/>
                <wp:effectExtent l="0" t="0" r="28575" b="1905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05064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“crear”</w:t>
                            </w:r>
                          </w:p>
                          <w:p w:rsidR="001B118A" w:rsidRPr="00D05064" w:rsidRDefault="001B118A" w:rsidP="005C40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3392FEB" id="Elipse 202" o:spid="_x0000_s1053" style="position:absolute;margin-left:115.5pt;margin-top:384.3pt;width:116.25pt;height:5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1B118A" w:rsidRPr="00D05064" w:rsidRDefault="001B118A" w:rsidP="005C40D2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D05064">
                        <w:rPr>
                          <w:sz w:val="18"/>
                          <w:szCs w:val="18"/>
                          <w:lang w:val="es-CO"/>
                        </w:rPr>
                        <w:t>Seleccionar el botón de “crear”</w:t>
                      </w:r>
                    </w:p>
                    <w:p w:rsidR="001B118A" w:rsidRPr="00D05064" w:rsidRDefault="001B118A" w:rsidP="005C40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23385A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5C40D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808F59" wp14:editId="20081DEE">
                <wp:simplePos x="0" y="0"/>
                <wp:positionH relativeFrom="column">
                  <wp:posOffset>2847975</wp:posOffset>
                </wp:positionH>
                <wp:positionV relativeFrom="page">
                  <wp:posOffset>5280660</wp:posOffset>
                </wp:positionV>
                <wp:extent cx="1733550" cy="647700"/>
                <wp:effectExtent l="0" t="0" r="19050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Confirma que el usuario ha sido registrado correctamente</w:t>
                            </w:r>
                          </w:p>
                          <w:p w:rsidR="001B118A" w:rsidRPr="008C5F5B" w:rsidRDefault="001B118A" w:rsidP="005C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5808F59" id="Elipse 201" o:spid="_x0000_s1054" style="position:absolute;margin-left:224.25pt;margin-top:415.8pt;width:136.5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Confirma que el usuario ha sido registrado correctamente</w:t>
                      </w:r>
                    </w:p>
                    <w:p w:rsidR="001B118A" w:rsidRPr="008C5F5B" w:rsidRDefault="001B118A" w:rsidP="005C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5C40D2" w:rsidRPr="00E14995" w:rsidRDefault="005C40D2" w:rsidP="0097146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B17C06" w:rsidRPr="006955F7" w:rsidRDefault="00B17C06" w:rsidP="00B17C06">
      <w:pPr>
        <w:pStyle w:val="Ttulo1"/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noProof/>
          <w:color w:val="000000"/>
          <w:lang w:val="es-CO"/>
        </w:rPr>
        <w:t>Log in</w:t>
      </w:r>
    </w:p>
    <w:p w:rsidR="00C837D7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4F5073">
        <w:rPr>
          <w:rFonts w:ascii="Times New Roman" w:hAnsi="Times New Roman" w:cs="Times New Roman"/>
          <w:b/>
          <w:lang w:val="es-CO"/>
        </w:rPr>
        <w:t xml:space="preserve">de las </w:t>
      </w:r>
      <w:r w:rsidR="00E7730C">
        <w:rPr>
          <w:rFonts w:ascii="Times New Roman" w:hAnsi="Times New Roman" w:cs="Times New Roman"/>
          <w:b/>
          <w:lang w:val="es-CO"/>
        </w:rPr>
        <w:t>características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4F5073">
        <w:rPr>
          <w:rFonts w:ascii="Times New Roman" w:hAnsi="Times New Roman" w:cs="Times New Roman"/>
          <w:u w:val="single"/>
          <w:lang w:val="es-CO"/>
        </w:rPr>
        <w:t>Objetivo</w:t>
      </w:r>
      <w:r w:rsidR="004F5073" w:rsidRPr="004F5073">
        <w:rPr>
          <w:rFonts w:ascii="Times New Roman" w:hAnsi="Times New Roman" w:cs="Times New Roman"/>
          <w:u w:val="single"/>
          <w:lang w:val="es-CO"/>
        </w:rPr>
        <w:t xml:space="preserve"> de contexto</w:t>
      </w:r>
      <w:r>
        <w:rPr>
          <w:rFonts w:ascii="Times New Roman" w:hAnsi="Times New Roman" w:cs="Times New Roman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B369F2">
        <w:rPr>
          <w:rFonts w:ascii="Times New Roman" w:hAnsi="Times New Roman" w:cs="Times New Roman"/>
          <w:lang w:val="es-CO"/>
        </w:rPr>
        <w:t>Que el cliente ingrese a su cuenta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C837D7" w:rsidRPr="006955F7" w:rsidRDefault="000025A9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Ámbito</w:t>
      </w:r>
      <w:r w:rsidR="004F5073" w:rsidRPr="000025A9">
        <w:rPr>
          <w:rFonts w:ascii="Times New Roman" w:hAnsi="Times New Roman" w:cs="Times New Roman"/>
          <w:u w:val="single"/>
          <w:lang w:val="es-CO"/>
        </w:rPr>
        <w:t xml:space="preserve"> o </w:t>
      </w:r>
      <w:r w:rsidRPr="000025A9">
        <w:rPr>
          <w:rFonts w:ascii="Times New Roman" w:hAnsi="Times New Roman" w:cs="Times New Roman"/>
          <w:u w:val="single"/>
          <w:lang w:val="es-CO"/>
        </w:rPr>
        <w:t>alcance</w:t>
      </w:r>
      <w:r w:rsidR="00B369F2" w:rsidRPr="000025A9">
        <w:rPr>
          <w:rFonts w:ascii="Times New Roman" w:hAnsi="Times New Roman" w:cs="Times New Roman"/>
          <w:u w:val="single"/>
          <w:lang w:val="es-CO"/>
        </w:rPr>
        <w:t>:</w:t>
      </w:r>
      <w:r w:rsidR="00B369F2">
        <w:rPr>
          <w:rFonts w:ascii="Times New Roman" w:hAnsi="Times New Roman" w:cs="Times New Roman"/>
          <w:lang w:val="es-CO"/>
        </w:rPr>
        <w:t xml:space="preserve"> </w:t>
      </w:r>
      <w:r w:rsidR="0023385A">
        <w:rPr>
          <w:rFonts w:ascii="Times New Roman" w:hAnsi="Times New Roman" w:cs="Times New Roman"/>
          <w:lang w:val="es-CO"/>
        </w:rPr>
        <w:t>Ingresar a la cuenta de Snoutpoint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Nivel: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B369F2">
        <w:rPr>
          <w:rFonts w:ascii="Times New Roman" w:hAnsi="Times New Roman" w:cs="Times New Roman"/>
          <w:lang w:val="es-CO"/>
        </w:rPr>
        <w:t>Tarea primaria.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Precondiciones</w:t>
      </w:r>
      <w:r w:rsidR="00B17C06" w:rsidRPr="000025A9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B369F2">
        <w:rPr>
          <w:rFonts w:ascii="Times New Roman" w:hAnsi="Times New Roman" w:cs="Times New Roman"/>
          <w:lang w:val="es-CO"/>
        </w:rPr>
        <w:t>ya estar registrado en la red social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éxito final</w:t>
      </w:r>
      <w:r w:rsidR="00B369F2" w:rsidRPr="00E7730C">
        <w:rPr>
          <w:rFonts w:ascii="Times New Roman" w:hAnsi="Times New Roman" w:cs="Times New Roman"/>
          <w:u w:val="single"/>
          <w:lang w:val="es-CO"/>
        </w:rPr>
        <w:t>:</w:t>
      </w:r>
      <w:r w:rsidR="00B369F2">
        <w:rPr>
          <w:rFonts w:ascii="Times New Roman" w:hAnsi="Times New Roman" w:cs="Times New Roman"/>
          <w:lang w:val="es-CO"/>
        </w:rPr>
        <w:t xml:space="preserve"> estar posicionado en la </w:t>
      </w:r>
      <w:r w:rsidR="00AE5FB7">
        <w:rPr>
          <w:rFonts w:ascii="Times New Roman" w:hAnsi="Times New Roman" w:cs="Times New Roman"/>
          <w:lang w:val="es-CO"/>
        </w:rPr>
        <w:t>página</w:t>
      </w:r>
      <w:r w:rsidR="00B369F2">
        <w:rPr>
          <w:rFonts w:ascii="Times New Roman" w:hAnsi="Times New Roman" w:cs="Times New Roman"/>
          <w:lang w:val="es-CO"/>
        </w:rPr>
        <w:t xml:space="preserve"> del perfil del usuario que entro a la </w:t>
      </w:r>
      <w:r w:rsidR="00AE5FB7">
        <w:rPr>
          <w:rFonts w:ascii="Times New Roman" w:hAnsi="Times New Roman" w:cs="Times New Roman"/>
          <w:lang w:val="es-CO"/>
        </w:rPr>
        <w:t>página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Condición de fallo final</w:t>
      </w:r>
      <w:r w:rsidR="00B17C06" w:rsidRPr="000025A9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AE5FB7">
        <w:rPr>
          <w:rFonts w:ascii="Times New Roman" w:hAnsi="Times New Roman" w:cs="Times New Roman"/>
          <w:lang w:val="es-CO"/>
        </w:rPr>
        <w:t>El cliente no logra acceder a su cuenta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4F5073" w:rsidRPr="000025A9">
        <w:rPr>
          <w:rFonts w:ascii="Times New Roman" w:hAnsi="Times New Roman" w:cs="Times New Roman"/>
          <w:u w:val="single"/>
          <w:lang w:val="es-CO"/>
        </w:rPr>
        <w:t>principal</w:t>
      </w:r>
      <w:r w:rsidR="00B17C06" w:rsidRPr="000025A9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B369F2">
        <w:rPr>
          <w:rFonts w:ascii="Times New Roman" w:hAnsi="Times New Roman" w:cs="Times New Roman"/>
          <w:lang w:val="es-CO"/>
        </w:rPr>
        <w:t>cliente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B17C06" w:rsidRPr="006955F7" w:rsidRDefault="004F507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Disparador</w:t>
      </w:r>
      <w:r w:rsidR="00B17C06" w:rsidRPr="000025A9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97146A">
        <w:rPr>
          <w:rFonts w:ascii="Times New Roman" w:hAnsi="Times New Roman" w:cs="Times New Roman"/>
          <w:lang w:val="es-CO"/>
        </w:rPr>
        <w:t xml:space="preserve">botón de ingresar en la </w:t>
      </w:r>
      <w:r w:rsidR="00E7730C">
        <w:rPr>
          <w:rFonts w:ascii="Times New Roman" w:hAnsi="Times New Roman" w:cs="Times New Roman"/>
          <w:lang w:val="es-CO"/>
        </w:rPr>
        <w:t>página</w:t>
      </w:r>
      <w:r w:rsidR="0097146A">
        <w:rPr>
          <w:rFonts w:ascii="Times New Roman" w:hAnsi="Times New Roman" w:cs="Times New Roman"/>
          <w:lang w:val="es-CO"/>
        </w:rPr>
        <w:t xml:space="preserve"> principal.</w:t>
      </w:r>
    </w:p>
    <w:p w:rsidR="00C837D7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Escenario</w:t>
      </w:r>
      <w:r w:rsidR="004F5073">
        <w:rPr>
          <w:rFonts w:ascii="Times New Roman" w:hAnsi="Times New Roman" w:cs="Times New Roman"/>
          <w:b/>
          <w:lang w:val="es-CO"/>
        </w:rPr>
        <w:t xml:space="preserve"> principal</w:t>
      </w:r>
      <w:r w:rsidRPr="006955F7">
        <w:rPr>
          <w:rFonts w:ascii="Times New Roman" w:hAnsi="Times New Roman" w:cs="Times New Roman"/>
          <w:b/>
          <w:lang w:val="es-CO"/>
        </w:rPr>
        <w:t xml:space="preserve"> de éxito:</w:t>
      </w:r>
    </w:p>
    <w:p w:rsidR="00C837D7" w:rsidRPr="006955F7" w:rsidRDefault="00E7730C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usuario ingresa el usuario o correo junto con la contraseña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B17C06" w:rsidRDefault="00E7730C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sistema verifica si los datos son correctos.</w:t>
      </w:r>
    </w:p>
    <w:p w:rsidR="00E7730C" w:rsidRPr="006955F7" w:rsidRDefault="00E7730C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sistema dirige al usuario a la pagina de su perfil.</w:t>
      </w:r>
    </w:p>
    <w:p w:rsidR="004244CA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Información relacionada</w:t>
      </w:r>
      <w:r w:rsidR="004F5073">
        <w:rPr>
          <w:rFonts w:ascii="Times New Roman" w:hAnsi="Times New Roman" w:cs="Times New Roman"/>
          <w:b/>
          <w:lang w:val="es-CO"/>
        </w:rPr>
        <w:t>: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Prioridad</w:t>
      </w:r>
      <w:r w:rsidR="00B17C06" w:rsidRPr="0097146A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97146A">
        <w:rPr>
          <w:rFonts w:ascii="Times New Roman" w:hAnsi="Times New Roman" w:cs="Times New Roman"/>
          <w:lang w:val="es-CO"/>
        </w:rPr>
        <w:t>máxima prioridad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4244CA" w:rsidRPr="006955F7" w:rsidRDefault="0097146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Objetivo</w:t>
      </w:r>
      <w:r w:rsidR="004F5073" w:rsidRPr="0097146A">
        <w:rPr>
          <w:rFonts w:ascii="Times New Roman" w:hAnsi="Times New Roman" w:cs="Times New Roman"/>
          <w:u w:val="single"/>
          <w:lang w:val="es-CO"/>
        </w:rPr>
        <w:t xml:space="preserve"> del rendimiento</w:t>
      </w:r>
      <w:r w:rsidR="00B17C06" w:rsidRPr="0097146A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Ingresar a la cuenta personal del usuario</w:t>
      </w:r>
      <w:r w:rsidR="00224291">
        <w:rPr>
          <w:rFonts w:ascii="Times New Roman" w:hAnsi="Times New Roman" w:cs="Times New Roman"/>
          <w:lang w:val="es-CO"/>
        </w:rPr>
        <w:t xml:space="preserve"> de inmediato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4244CA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Frecuencia</w:t>
      </w:r>
      <w:r w:rsidR="00B17C06" w:rsidRPr="0097146A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24291">
        <w:rPr>
          <w:rFonts w:ascii="Times New Roman" w:hAnsi="Times New Roman" w:cs="Times New Roman"/>
          <w:lang w:val="es-CO"/>
        </w:rPr>
        <w:t>varia</w:t>
      </w:r>
      <w:r w:rsidR="0097146A">
        <w:rPr>
          <w:rFonts w:ascii="Times New Roman" w:hAnsi="Times New Roman" w:cs="Times New Roman"/>
          <w:lang w:val="es-CO"/>
        </w:rPr>
        <w:t>,</w:t>
      </w:r>
      <w:r w:rsidR="00224291">
        <w:rPr>
          <w:rFonts w:ascii="Times New Roman" w:hAnsi="Times New Roman" w:cs="Times New Roman"/>
          <w:lang w:val="es-CO"/>
        </w:rPr>
        <w:t xml:space="preserve"> según la cantidad de usuarios pero tiende a aumentar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4244CA" w:rsidRPr="006955F7" w:rsidRDefault="004F5073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Casos de uso subordinados</w:t>
      </w:r>
      <w:r w:rsidR="00B17C06" w:rsidRPr="006955F7">
        <w:rPr>
          <w:rFonts w:ascii="Times New Roman" w:hAnsi="Times New Roman" w:cs="Times New Roman"/>
          <w:lang w:val="es-CO"/>
        </w:rPr>
        <w:t xml:space="preserve">: </w:t>
      </w:r>
      <w:r w:rsidR="0097146A">
        <w:rPr>
          <w:rFonts w:ascii="Times New Roman" w:hAnsi="Times New Roman" w:cs="Times New Roman"/>
          <w:lang w:val="es-CO"/>
        </w:rPr>
        <w:t>N/A.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4244CA" w:rsidRPr="006955F7" w:rsidRDefault="004F5073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el</w:t>
      </w:r>
      <w:r w:rsidR="000F0460">
        <w:rPr>
          <w:rFonts w:ascii="Times New Roman" w:hAnsi="Times New Roman" w:cs="Times New Roman"/>
          <w:lang w:val="es-CO"/>
        </w:rPr>
        <w:t xml:space="preserve"> actor principal</w:t>
      </w:r>
      <w:r w:rsidR="00B17C06" w:rsidRPr="006955F7">
        <w:rPr>
          <w:rFonts w:ascii="Times New Roman" w:hAnsi="Times New Roman" w:cs="Times New Roman"/>
          <w:lang w:val="es-CO"/>
        </w:rPr>
        <w:t xml:space="preserve">: </w:t>
      </w:r>
      <w:r w:rsidR="00224291">
        <w:rPr>
          <w:rFonts w:ascii="Times New Roman" w:hAnsi="Times New Roman" w:cs="Times New Roman"/>
          <w:lang w:val="es-CO"/>
        </w:rPr>
        <w:t>red, ya que por internet hace la petición al sistema</w:t>
      </w:r>
      <w:r w:rsidR="00B17C06" w:rsidRPr="006955F7">
        <w:rPr>
          <w:rFonts w:ascii="Times New Roman" w:hAnsi="Times New Roman" w:cs="Times New Roman"/>
          <w:lang w:val="es-CO"/>
        </w:rPr>
        <w:t>.</w:t>
      </w:r>
    </w:p>
    <w:p w:rsidR="004244CA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Actores secundarios</w:t>
      </w:r>
      <w:r w:rsidR="00B17C06" w:rsidRPr="006955F7">
        <w:rPr>
          <w:rFonts w:ascii="Times New Roman" w:hAnsi="Times New Roman" w:cs="Times New Roman"/>
          <w:lang w:val="es-CO"/>
        </w:rPr>
        <w:t xml:space="preserve">: </w:t>
      </w:r>
      <w:r w:rsidR="0097146A">
        <w:rPr>
          <w:rFonts w:ascii="Times New Roman" w:hAnsi="Times New Roman" w:cs="Times New Roman"/>
          <w:lang w:val="es-CO"/>
        </w:rPr>
        <w:t>N/A.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B17C06" w:rsidRPr="006955F7" w:rsidRDefault="004F5073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los</w:t>
      </w:r>
      <w:r w:rsidR="000F0460">
        <w:rPr>
          <w:rFonts w:ascii="Times New Roman" w:hAnsi="Times New Roman" w:cs="Times New Roman"/>
          <w:lang w:val="es-CO"/>
        </w:rPr>
        <w:t xml:space="preserve"> actores secundarios</w:t>
      </w:r>
      <w:r w:rsidR="00B17C06" w:rsidRPr="006955F7">
        <w:rPr>
          <w:rFonts w:ascii="Times New Roman" w:hAnsi="Times New Roman" w:cs="Times New Roman"/>
          <w:lang w:val="es-CO"/>
        </w:rPr>
        <w:t xml:space="preserve">: </w:t>
      </w:r>
      <w:r w:rsidR="0097146A">
        <w:rPr>
          <w:rFonts w:ascii="Times New Roman" w:hAnsi="Times New Roman" w:cs="Times New Roman"/>
          <w:lang w:val="es-CO"/>
        </w:rPr>
        <w:t>N/A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4244CA" w:rsidRPr="006955F7" w:rsidRDefault="004F5073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puedan presentarse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B17C06" w:rsidRDefault="0097146A" w:rsidP="006955F7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usuario ingresa mal los datos y no puede ingresar</w:t>
      </w:r>
      <w:r w:rsidR="00B17C06" w:rsidRPr="006955F7">
        <w:rPr>
          <w:rFonts w:ascii="Times New Roman" w:hAnsi="Times New Roman" w:cs="Times New Roman"/>
          <w:lang w:val="es-CO"/>
        </w:rPr>
        <w:t>.</w:t>
      </w:r>
    </w:p>
    <w:p w:rsidR="004244CA" w:rsidRPr="0097146A" w:rsidRDefault="0097146A" w:rsidP="001B118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lang w:val="es-CO"/>
        </w:rPr>
        <w:t>Se caiga la red o el servidor al momento de ingresar a su cuenta.</w:t>
      </w:r>
    </w:p>
    <w:p w:rsidR="004244CA" w:rsidRPr="006955F7" w:rsidRDefault="004F5073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="006955F7" w:rsidRPr="006955F7">
        <w:rPr>
          <w:rFonts w:ascii="Times New Roman" w:hAnsi="Times New Roman" w:cs="Times New Roman"/>
          <w:b/>
          <w:lang w:val="es-CO"/>
        </w:rPr>
        <w:t>:</w:t>
      </w:r>
    </w:p>
    <w:p w:rsidR="000025A9" w:rsidRDefault="000025A9" w:rsidP="000025A9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lastRenderedPageBreak/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97146A" w:rsidRDefault="0097146A" w:rsidP="00B369F2">
      <w:pPr>
        <w:rPr>
          <w:rFonts w:ascii="Times New Roman" w:hAnsi="Times New Roman" w:cs="Times New Roman"/>
          <w:noProof/>
          <w:lang w:val="es-CO"/>
        </w:rPr>
      </w:pPr>
    </w:p>
    <w:p w:rsidR="0097146A" w:rsidRDefault="0097146A" w:rsidP="00B369F2">
      <w:pPr>
        <w:rPr>
          <w:rFonts w:ascii="Times New Roman" w:hAnsi="Times New Roman" w:cs="Times New Roman"/>
          <w:noProof/>
          <w:lang w:val="es-CO"/>
        </w:rPr>
      </w:pPr>
    </w:p>
    <w:p w:rsidR="0097146A" w:rsidRDefault="0097146A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Pr="00AE5FB7" w:rsidRDefault="00AE5FB7" w:rsidP="00B369F2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AE5FB7">
        <w:rPr>
          <w:rFonts w:ascii="Times New Roman" w:hAnsi="Times New Roman" w:cs="Times New Roman"/>
          <w:b/>
          <w:noProof/>
          <w:sz w:val="36"/>
          <w:szCs w:val="36"/>
          <w:lang w:val="es-CO"/>
        </w:rPr>
        <w:t>Caso de uso LOG IN:</w: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23385A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EDBCA" wp14:editId="38D29E30">
                <wp:simplePos x="0" y="0"/>
                <wp:positionH relativeFrom="column">
                  <wp:posOffset>1638300</wp:posOffset>
                </wp:positionH>
                <wp:positionV relativeFrom="paragraph">
                  <wp:posOffset>1165225</wp:posOffset>
                </wp:positionV>
                <wp:extent cx="1476375" cy="6477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7F2D7F" w:rsidRDefault="001B118A" w:rsidP="007F2D7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Ingresar Usuario y contraseña</w:t>
                            </w:r>
                          </w:p>
                          <w:p w:rsidR="001B118A" w:rsidRPr="007F2D7F" w:rsidRDefault="001B118A" w:rsidP="007F2D7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6CEDBCA" id="Elipse 7" o:spid="_x0000_s1055" style="position:absolute;margin-left:129pt;margin-top:91.75pt;width:116.2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B118A" w:rsidRPr="007F2D7F" w:rsidRDefault="001B118A" w:rsidP="007F2D7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Ingresar Usuario y contraseña</w:t>
                      </w:r>
                    </w:p>
                    <w:p w:rsidR="001B118A" w:rsidRPr="007F2D7F" w:rsidRDefault="001B118A" w:rsidP="007F2D7F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8C5F5B" w:rsidP="00B369F2">
      <w:pPr>
        <w:rPr>
          <w:rFonts w:ascii="Times New Roman" w:hAnsi="Times New Roman" w:cs="Times New Roman"/>
          <w:noProof/>
          <w:lang w:val="es-CO"/>
        </w:rPr>
      </w:pPr>
      <w:r w:rsidRPr="007F2D7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17FAEEDA" wp14:editId="10A9D8CC">
                <wp:simplePos x="0" y="0"/>
                <wp:positionH relativeFrom="column">
                  <wp:posOffset>1524000</wp:posOffset>
                </wp:positionH>
                <wp:positionV relativeFrom="paragraph">
                  <wp:posOffset>14605</wp:posOffset>
                </wp:positionV>
                <wp:extent cx="3295650" cy="379095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Pr="007F2D7F" w:rsidRDefault="001B118A" w:rsidP="008C5F5B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FAEEDA" id="_x0000_s1056" type="#_x0000_t202" style="position:absolute;margin-left:120pt;margin-top:1.15pt;width:259.5pt;height:298.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">
                <v:textbox>
                  <w:txbxContent>
                    <w:p w:rsidR="001B118A" w:rsidRPr="007F2D7F" w:rsidRDefault="001B118A" w:rsidP="008C5F5B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6400CF" w:rsidP="00B369F2">
      <w:pPr>
        <w:rPr>
          <w:rFonts w:ascii="Times New Roman" w:hAnsi="Times New Roman" w:cs="Times New Roman"/>
          <w:noProof/>
          <w:lang w:val="es-C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36C6EA7F" wp14:editId="081ECC74">
            <wp:simplePos x="0" y="0"/>
            <wp:positionH relativeFrom="margin">
              <wp:posOffset>714375</wp:posOffset>
            </wp:positionH>
            <wp:positionV relativeFrom="margin">
              <wp:posOffset>3392170</wp:posOffset>
            </wp:positionV>
            <wp:extent cx="1123950" cy="447675"/>
            <wp:effectExtent l="0" t="0" r="0" b="0"/>
            <wp:wrapSquare wrapText="bothSides"/>
            <wp:docPr id="10" name="Imagen 10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096281A" wp14:editId="3B8D3C7F">
            <wp:simplePos x="0" y="0"/>
            <wp:positionH relativeFrom="margin">
              <wp:posOffset>-133350</wp:posOffset>
            </wp:positionH>
            <wp:positionV relativeFrom="margin">
              <wp:posOffset>3030855</wp:posOffset>
            </wp:positionV>
            <wp:extent cx="1162050" cy="933450"/>
            <wp:effectExtent l="0" t="0" r="0" b="0"/>
            <wp:wrapSquare wrapText="bothSides"/>
            <wp:docPr id="2" name="Imagen 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C15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569FD1" wp14:editId="7A3DD9EE">
                <wp:simplePos x="0" y="0"/>
                <wp:positionH relativeFrom="margin">
                  <wp:posOffset>238125</wp:posOffset>
                </wp:positionH>
                <wp:positionV relativeFrom="paragraph">
                  <wp:posOffset>1176020</wp:posOffset>
                </wp:positionV>
                <wp:extent cx="657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5D7C15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569FD1" id="_x0000_s1057" type="#_x0000_t202" style="position:absolute;margin-left:18.75pt;margin-top:92.6pt;width:51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">
                <v:textbox>
                  <w:txbxContent>
                    <w:p w:rsidR="001B118A" w:rsidRDefault="001B118A" w:rsidP="005D7C15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0CF" w:rsidRDefault="006400CF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A0574" wp14:editId="441FEF4F">
                <wp:simplePos x="0" y="0"/>
                <wp:positionH relativeFrom="column">
                  <wp:posOffset>3228975</wp:posOffset>
                </wp:positionH>
                <wp:positionV relativeFrom="paragraph">
                  <wp:posOffset>391795</wp:posOffset>
                </wp:positionV>
                <wp:extent cx="1476375" cy="6477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7F2D7F" w:rsidRDefault="001B118A" w:rsidP="008C5F5B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1B118A" w:rsidRPr="007F2D7F" w:rsidRDefault="001B118A" w:rsidP="008C5F5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12A0574" id="Elipse 13" o:spid="_x0000_s1058" style="position:absolute;margin-left:254.25pt;margin-top:30.85pt;width:116.2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1B118A" w:rsidRPr="007F2D7F" w:rsidRDefault="001B118A" w:rsidP="008C5F5B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1B118A" w:rsidRPr="007F2D7F" w:rsidRDefault="001B118A" w:rsidP="008C5F5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90F97" wp14:editId="2B27FB1C">
                <wp:simplePos x="0" y="0"/>
                <wp:positionH relativeFrom="column">
                  <wp:posOffset>3067050</wp:posOffset>
                </wp:positionH>
                <wp:positionV relativeFrom="paragraph">
                  <wp:posOffset>1519555</wp:posOffset>
                </wp:positionV>
                <wp:extent cx="1476375" cy="623570"/>
                <wp:effectExtent l="0" t="0" r="28575" b="241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3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8A" w:rsidRPr="008C5F5B" w:rsidRDefault="001B118A" w:rsidP="008C5F5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8C5F5B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Direcciona al usuario a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la página de su cuenta</w:t>
                            </w:r>
                          </w:p>
                          <w:p w:rsidR="001B118A" w:rsidRPr="008C5F5B" w:rsidRDefault="001B118A" w:rsidP="008C5F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E890F97" id="Elipse 16" o:spid="_x0000_s1059" style="position:absolute;margin-left:241.5pt;margin-top:119.65pt;width:116.25pt;height:4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1B118A" w:rsidRPr="008C5F5B" w:rsidRDefault="001B118A" w:rsidP="008C5F5B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8C5F5B">
                        <w:rPr>
                          <w:sz w:val="16"/>
                          <w:szCs w:val="16"/>
                          <w:lang w:val="es-CO"/>
                        </w:rPr>
                        <w:t xml:space="preserve">Direcciona al usuario a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la página de su cuenta</w:t>
                      </w:r>
                    </w:p>
                    <w:p w:rsidR="001B118A" w:rsidRPr="008C5F5B" w:rsidRDefault="001B118A" w:rsidP="008C5F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C5F5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4AE3772E" wp14:editId="135FFE59">
            <wp:simplePos x="0" y="0"/>
            <wp:positionH relativeFrom="margin">
              <wp:posOffset>5210175</wp:posOffset>
            </wp:positionH>
            <wp:positionV relativeFrom="margin">
              <wp:posOffset>3297555</wp:posOffset>
            </wp:positionV>
            <wp:extent cx="1162050" cy="933450"/>
            <wp:effectExtent l="0" t="0" r="0" b="0"/>
            <wp:wrapSquare wrapText="bothSides"/>
            <wp:docPr id="12" name="Imagen 1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F5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3D6BC6D" wp14:editId="500780C2">
            <wp:simplePos x="0" y="0"/>
            <wp:positionH relativeFrom="margin">
              <wp:posOffset>4438650</wp:posOffset>
            </wp:positionH>
            <wp:positionV relativeFrom="margin">
              <wp:posOffset>4488180</wp:posOffset>
            </wp:positionV>
            <wp:extent cx="1123950" cy="447675"/>
            <wp:effectExtent l="0" t="95250" r="0" b="0"/>
            <wp:wrapSquare wrapText="bothSides"/>
            <wp:docPr id="15" name="Imagen 1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20125971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F5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79744" behindDoc="0" locked="0" layoutInCell="1" allowOverlap="1" wp14:anchorId="6A135806" wp14:editId="0324BF97">
            <wp:simplePos x="0" y="0"/>
            <wp:positionH relativeFrom="margin">
              <wp:posOffset>4629150</wp:posOffset>
            </wp:positionH>
            <wp:positionV relativeFrom="margin">
              <wp:posOffset>3726180</wp:posOffset>
            </wp:positionV>
            <wp:extent cx="1123950" cy="447675"/>
            <wp:effectExtent l="0" t="0" r="0" b="0"/>
            <wp:wrapSquare wrapText="bothSides"/>
            <wp:docPr id="14" name="Imagen 1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5E8333" wp14:editId="38DBFA05">
                <wp:simplePos x="0" y="0"/>
                <wp:positionH relativeFrom="margin">
                  <wp:posOffset>5514975</wp:posOffset>
                </wp:positionH>
                <wp:positionV relativeFrom="paragraph">
                  <wp:posOffset>1086485</wp:posOffset>
                </wp:positionV>
                <wp:extent cx="657225" cy="2476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8A" w:rsidRDefault="001B118A" w:rsidP="008C5F5B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5E8333" id="_x0000_s1060" type="#_x0000_t202" style="position:absolute;margin-left:434.25pt;margin-top:85.55pt;width:51.7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">
                <v:textbox>
                  <w:txbxContent>
                    <w:p w:rsidR="001B118A" w:rsidRDefault="001B118A" w:rsidP="008C5F5B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0CF" w:rsidRDefault="006400CF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224291" w:rsidRPr="00E14995" w:rsidRDefault="00224291" w:rsidP="00224291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224291" w:rsidRPr="006955F7" w:rsidRDefault="0023385A" w:rsidP="00224291">
      <w:pPr>
        <w:pStyle w:val="Ttulo1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/>
        </w:rPr>
        <w:t>Editar cuenta</w:t>
      </w:r>
    </w:p>
    <w:p w:rsidR="00224291" w:rsidRPr="006955F7" w:rsidRDefault="00224291" w:rsidP="0022429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de las características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4F5073">
        <w:rPr>
          <w:rFonts w:ascii="Times New Roman" w:hAnsi="Times New Roman" w:cs="Times New Roman"/>
          <w:u w:val="single"/>
          <w:lang w:val="es-CO"/>
        </w:rPr>
        <w:t>Objetivo de contexto</w:t>
      </w:r>
      <w:r>
        <w:rPr>
          <w:rFonts w:ascii="Times New Roman" w:hAnsi="Times New Roman" w:cs="Times New Roman"/>
          <w:lang w:val="es-CO"/>
        </w:rPr>
        <w:t>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23385A">
        <w:rPr>
          <w:rFonts w:ascii="Times New Roman" w:hAnsi="Times New Roman" w:cs="Times New Roman"/>
          <w:lang w:val="es-CO"/>
        </w:rPr>
        <w:t>Configurar los datos personales de la cuenta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Ámbito o alcance:</w:t>
      </w:r>
      <w:r>
        <w:rPr>
          <w:rFonts w:ascii="Times New Roman" w:hAnsi="Times New Roman" w:cs="Times New Roman"/>
          <w:lang w:val="es-CO"/>
        </w:rPr>
        <w:t xml:space="preserve"> </w:t>
      </w:r>
      <w:r w:rsidR="0023385A">
        <w:rPr>
          <w:rFonts w:ascii="Times New Roman" w:hAnsi="Times New Roman" w:cs="Times New Roman"/>
          <w:lang w:val="es-CO"/>
        </w:rPr>
        <w:t>Cambiar los datos de la cuenta del usuario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Nivel: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Tarea primaria.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23385A">
        <w:rPr>
          <w:rFonts w:ascii="Times New Roman" w:hAnsi="Times New Roman" w:cs="Times New Roman"/>
          <w:lang w:val="es-CO"/>
        </w:rPr>
        <w:t>el usuario estar dentro de su cuenta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éxito final:</w:t>
      </w:r>
      <w:r>
        <w:rPr>
          <w:rFonts w:ascii="Times New Roman" w:hAnsi="Times New Roman" w:cs="Times New Roman"/>
          <w:lang w:val="es-CO"/>
        </w:rPr>
        <w:t xml:space="preserve"> </w:t>
      </w:r>
      <w:r w:rsidR="008A47AE">
        <w:rPr>
          <w:rFonts w:ascii="Times New Roman" w:hAnsi="Times New Roman" w:cs="Times New Roman"/>
          <w:lang w:val="es-CO"/>
        </w:rPr>
        <w:t>Haber cambiado correctamente los datos que el usuario quiso cambiar.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El cliente no logra acceder </w:t>
      </w:r>
      <w:r w:rsidR="008A47AE">
        <w:rPr>
          <w:rFonts w:ascii="Times New Roman" w:hAnsi="Times New Roman" w:cs="Times New Roman"/>
          <w:lang w:val="es-CO"/>
        </w:rPr>
        <w:t>cambiar los datos de</w:t>
      </w:r>
      <w:r>
        <w:rPr>
          <w:rFonts w:ascii="Times New Roman" w:hAnsi="Times New Roman" w:cs="Times New Roman"/>
          <w:lang w:val="es-CO"/>
        </w:rPr>
        <w:t xml:space="preserve"> cuenta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Actor principal: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cliente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Disparador: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botón de </w:t>
      </w:r>
      <w:r w:rsidR="008A47AE">
        <w:rPr>
          <w:rFonts w:ascii="Times New Roman" w:hAnsi="Times New Roman" w:cs="Times New Roman"/>
          <w:lang w:val="es-CO"/>
        </w:rPr>
        <w:t>editar cuenta</w:t>
      </w:r>
      <w:r>
        <w:rPr>
          <w:rFonts w:ascii="Times New Roman" w:hAnsi="Times New Roman" w:cs="Times New Roman"/>
          <w:lang w:val="es-CO"/>
        </w:rPr>
        <w:t xml:space="preserve"> en la página </w:t>
      </w:r>
      <w:r w:rsidR="008A47AE">
        <w:rPr>
          <w:rFonts w:ascii="Times New Roman" w:hAnsi="Times New Roman" w:cs="Times New Roman"/>
          <w:lang w:val="es-CO"/>
        </w:rPr>
        <w:t>del usuario</w:t>
      </w:r>
      <w:r>
        <w:rPr>
          <w:rFonts w:ascii="Times New Roman" w:hAnsi="Times New Roman" w:cs="Times New Roman"/>
          <w:lang w:val="es-CO"/>
        </w:rPr>
        <w:t>.</w:t>
      </w:r>
    </w:p>
    <w:p w:rsidR="00224291" w:rsidRPr="006955F7" w:rsidRDefault="00224291" w:rsidP="0022429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Escenario</w:t>
      </w:r>
      <w:r>
        <w:rPr>
          <w:rFonts w:ascii="Times New Roman" w:hAnsi="Times New Roman" w:cs="Times New Roman"/>
          <w:b/>
          <w:lang w:val="es-CO"/>
        </w:rPr>
        <w:t xml:space="preserve"> principal</w:t>
      </w:r>
      <w:r w:rsidRPr="006955F7">
        <w:rPr>
          <w:rFonts w:ascii="Times New Roman" w:hAnsi="Times New Roman" w:cs="Times New Roman"/>
          <w:b/>
          <w:lang w:val="es-CO"/>
        </w:rPr>
        <w:t xml:space="preserve"> de éxito:</w:t>
      </w:r>
    </w:p>
    <w:p w:rsidR="00224291" w:rsidRDefault="00224291" w:rsidP="00224291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El usuario ingresa </w:t>
      </w:r>
      <w:r w:rsidR="008A47AE">
        <w:rPr>
          <w:rFonts w:ascii="Times New Roman" w:hAnsi="Times New Roman" w:cs="Times New Roman"/>
          <w:lang w:val="es-CO"/>
        </w:rPr>
        <w:t>los datos que vaya a cambiar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8A47AE" w:rsidRPr="006955F7" w:rsidRDefault="008A47AE" w:rsidP="00224291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usuario selecciona el botón de guardar cambios.</w:t>
      </w:r>
    </w:p>
    <w:p w:rsidR="00224291" w:rsidRDefault="00224291" w:rsidP="00224291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sistema verifica los datos </w:t>
      </w:r>
      <w:r w:rsidR="008A47AE">
        <w:rPr>
          <w:rFonts w:ascii="Times New Roman" w:hAnsi="Times New Roman" w:cs="Times New Roman"/>
          <w:noProof/>
          <w:lang w:val="es-CO"/>
        </w:rPr>
        <w:t>y cambia  los valores dentro de la base de datos</w:t>
      </w:r>
      <w:r>
        <w:rPr>
          <w:rFonts w:ascii="Times New Roman" w:hAnsi="Times New Roman" w:cs="Times New Roman"/>
          <w:noProof/>
          <w:lang w:val="es-CO"/>
        </w:rPr>
        <w:t>.</w:t>
      </w:r>
    </w:p>
    <w:p w:rsidR="00224291" w:rsidRPr="006955F7" w:rsidRDefault="00224291" w:rsidP="00224291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>El sistema dirige al usuario a la pagina de su perfil.</w:t>
      </w:r>
    </w:p>
    <w:p w:rsidR="00224291" w:rsidRPr="006955F7" w:rsidRDefault="00224291" w:rsidP="0022429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Información relacionada</w:t>
      </w:r>
      <w:r>
        <w:rPr>
          <w:rFonts w:ascii="Times New Roman" w:hAnsi="Times New Roman" w:cs="Times New Roman"/>
          <w:b/>
          <w:lang w:val="es-CO"/>
        </w:rPr>
        <w:t>: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224291" w:rsidRPr="006955F7" w:rsidRDefault="00224291" w:rsidP="00224291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Prioridad: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máxima </w:t>
      </w:r>
      <w:r w:rsidR="008A47AE">
        <w:rPr>
          <w:rFonts w:ascii="Times New Roman" w:hAnsi="Times New Roman" w:cs="Times New Roman"/>
          <w:lang w:val="es-CO"/>
        </w:rPr>
        <w:t>media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Objetivo del rendimiento: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8A47AE">
        <w:rPr>
          <w:rFonts w:ascii="Times New Roman" w:hAnsi="Times New Roman" w:cs="Times New Roman"/>
          <w:lang w:val="es-CO"/>
        </w:rPr>
        <w:t>Configurar</w:t>
      </w:r>
      <w:r>
        <w:rPr>
          <w:rFonts w:ascii="Times New Roman" w:hAnsi="Times New Roman" w:cs="Times New Roman"/>
          <w:lang w:val="es-CO"/>
        </w:rPr>
        <w:t xml:space="preserve"> cuenta personal del usuario de inmediato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Frecuencia: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8A47AE">
        <w:rPr>
          <w:rFonts w:ascii="Times New Roman" w:hAnsi="Times New Roman" w:cs="Times New Roman"/>
          <w:lang w:val="es-CO"/>
        </w:rPr>
        <w:t>se desconoce ya que depende del usuario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224291" w:rsidRPr="006955F7" w:rsidRDefault="00224291" w:rsidP="00224291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Casos de uso subordinados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224291" w:rsidRPr="006955F7" w:rsidRDefault="00224291" w:rsidP="00224291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el actor principal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red, ya que por internet hace la petición al sistema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224291" w:rsidRPr="006955F7" w:rsidRDefault="00224291" w:rsidP="00224291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224291" w:rsidRPr="006955F7" w:rsidRDefault="00224291" w:rsidP="00224291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los 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224291" w:rsidRPr="006955F7" w:rsidRDefault="00224291" w:rsidP="0022429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puedan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224291" w:rsidRDefault="00224291" w:rsidP="00224291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El usuario ingresa mal los datos y </w:t>
      </w:r>
      <w:r w:rsidR="008A47AE">
        <w:rPr>
          <w:rFonts w:ascii="Times New Roman" w:hAnsi="Times New Roman" w:cs="Times New Roman"/>
          <w:lang w:val="es-CO"/>
        </w:rPr>
        <w:t>tiene que configurar su cuenta de nuevo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224291" w:rsidRPr="0097146A" w:rsidRDefault="00224291" w:rsidP="00224291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lang w:val="es-CO"/>
        </w:rPr>
        <w:t>Se caiga la red o el servidor al momento de ingresar a su cuenta.</w:t>
      </w:r>
    </w:p>
    <w:p w:rsidR="00224291" w:rsidRPr="006955F7" w:rsidRDefault="00224291" w:rsidP="0022429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224291" w:rsidRDefault="00224291" w:rsidP="00224291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Pr="00AE5FB7" w:rsidRDefault="0023385A" w:rsidP="0023385A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AE5FB7">
        <w:rPr>
          <w:rFonts w:ascii="Times New Roman" w:hAnsi="Times New Roman" w:cs="Times New Roman"/>
          <w:b/>
          <w:noProof/>
          <w:sz w:val="36"/>
          <w:szCs w:val="36"/>
          <w:lang w:val="es-CO"/>
        </w:rPr>
        <w:t xml:space="preserve">Caso de uso </w:t>
      </w:r>
      <w:r>
        <w:rPr>
          <w:rFonts w:ascii="Times New Roman" w:hAnsi="Times New Roman" w:cs="Times New Roman"/>
          <w:b/>
          <w:noProof/>
          <w:sz w:val="36"/>
          <w:szCs w:val="36"/>
          <w:lang w:val="es-CO"/>
        </w:rPr>
        <w:t>Editar cuenta</w:t>
      </w:r>
      <w:r w:rsidRPr="00AE5FB7">
        <w:rPr>
          <w:rFonts w:ascii="Times New Roman" w:hAnsi="Times New Roman" w:cs="Times New Roman"/>
          <w:b/>
          <w:noProof/>
          <w:sz w:val="36"/>
          <w:szCs w:val="36"/>
          <w:lang w:val="es-CO"/>
        </w:rPr>
        <w:t>:</w:t>
      </w: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8A47AE" w:rsidP="00B369F2">
      <w:pPr>
        <w:rPr>
          <w:rFonts w:ascii="Times New Roman" w:hAnsi="Times New Roman" w:cs="Times New Roman"/>
          <w:noProof/>
          <w:lang w:val="es-CO"/>
        </w:rPr>
      </w:pP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34B28CB" wp14:editId="5568DC32">
                <wp:simplePos x="0" y="0"/>
                <wp:positionH relativeFrom="column">
                  <wp:posOffset>1390650</wp:posOffset>
                </wp:positionH>
                <wp:positionV relativeFrom="page">
                  <wp:posOffset>3439160</wp:posOffset>
                </wp:positionV>
                <wp:extent cx="3295650" cy="3790950"/>
                <wp:effectExtent l="0" t="0" r="19050" b="1905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85A" w:rsidRPr="007F2D7F" w:rsidRDefault="008A47AE" w:rsidP="0023385A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de los datos del usuario </w:t>
                            </w:r>
                            <w:proofErr w:type="spellStart"/>
                            <w:r w:rsidR="0023385A"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4B28CB" id="_x0000_s1061" type="#_x0000_t202" style="position:absolute;margin-left:109.5pt;margin-top:270.8pt;width:259.5pt;height:298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">
                <v:textbox>
                  <w:txbxContent>
                    <w:p w:rsidR="0023385A" w:rsidRPr="007F2D7F" w:rsidRDefault="008A47AE" w:rsidP="0023385A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de los datos del usuario </w:t>
                      </w:r>
                      <w:proofErr w:type="spellStart"/>
                      <w:r w:rsidR="0023385A"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23385A" w:rsidRDefault="0023385A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3CC67DA" wp14:editId="13B8DEA7">
                <wp:simplePos x="0" y="0"/>
                <wp:positionH relativeFrom="margin">
                  <wp:posOffset>5391150</wp:posOffset>
                </wp:positionH>
                <wp:positionV relativeFrom="page">
                  <wp:posOffset>5248910</wp:posOffset>
                </wp:positionV>
                <wp:extent cx="657225" cy="257175"/>
                <wp:effectExtent l="0" t="0" r="28575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85A" w:rsidRDefault="0023385A" w:rsidP="0023385A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CC67DA" id="_x0000_s1062" type="#_x0000_t202" style="position:absolute;margin-left:424.5pt;margin-top:413.3pt;width:51.75pt;height:20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">
                <v:textbox>
                  <w:txbxContent>
                    <w:p w:rsidR="0023385A" w:rsidRDefault="0023385A" w:rsidP="0023385A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3385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54496" behindDoc="0" locked="0" layoutInCell="1" allowOverlap="1" wp14:anchorId="31F12A5D" wp14:editId="0BF31106">
            <wp:simplePos x="0" y="0"/>
            <wp:positionH relativeFrom="margin">
              <wp:posOffset>5114925</wp:posOffset>
            </wp:positionH>
            <wp:positionV relativeFrom="page">
              <wp:posOffset>4312920</wp:posOffset>
            </wp:positionV>
            <wp:extent cx="1162050" cy="933450"/>
            <wp:effectExtent l="0" t="0" r="0" b="0"/>
            <wp:wrapSquare wrapText="bothSides"/>
            <wp:docPr id="224" name="Imagen 22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85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57568" behindDoc="0" locked="0" layoutInCell="1" allowOverlap="1" wp14:anchorId="06E0C17D" wp14:editId="776B95A0">
            <wp:simplePos x="0" y="0"/>
            <wp:positionH relativeFrom="margin">
              <wp:posOffset>4476750</wp:posOffset>
            </wp:positionH>
            <wp:positionV relativeFrom="page">
              <wp:posOffset>4787265</wp:posOffset>
            </wp:positionV>
            <wp:extent cx="1123950" cy="447675"/>
            <wp:effectExtent l="0" t="0" r="0" b="0"/>
            <wp:wrapSquare wrapText="bothSides"/>
            <wp:docPr id="225" name="Imagen 22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85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58592" behindDoc="0" locked="0" layoutInCell="1" allowOverlap="1" wp14:anchorId="75580452" wp14:editId="4CAABEE4">
            <wp:simplePos x="0" y="0"/>
            <wp:positionH relativeFrom="margin">
              <wp:posOffset>4361815</wp:posOffset>
            </wp:positionH>
            <wp:positionV relativeFrom="page">
              <wp:posOffset>5443220</wp:posOffset>
            </wp:positionV>
            <wp:extent cx="1123950" cy="447675"/>
            <wp:effectExtent l="0" t="95250" r="0" b="0"/>
            <wp:wrapSquare wrapText="bothSides"/>
            <wp:docPr id="226" name="Imagen 226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20125971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6A0978" wp14:editId="77FA15DC">
                <wp:simplePos x="0" y="0"/>
                <wp:positionH relativeFrom="column">
                  <wp:posOffset>1543050</wp:posOffset>
                </wp:positionH>
                <wp:positionV relativeFrom="page">
                  <wp:posOffset>4145280</wp:posOffset>
                </wp:positionV>
                <wp:extent cx="1476375" cy="647700"/>
                <wp:effectExtent l="0" t="0" r="28575" b="1905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5A" w:rsidRPr="007F2D7F" w:rsidRDefault="0023385A" w:rsidP="0023385A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Ingresar Usuario y contraseña</w:t>
                            </w:r>
                          </w:p>
                          <w:p w:rsidR="0023385A" w:rsidRPr="007F2D7F" w:rsidRDefault="0023385A" w:rsidP="0023385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D6A0978" id="Elipse 218" o:spid="_x0000_s1063" style="position:absolute;margin-left:121.5pt;margin-top:326.4pt;width:116.25pt;height:5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23385A" w:rsidRPr="007F2D7F" w:rsidRDefault="0023385A" w:rsidP="0023385A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Ingresar Usuario y contraseña</w:t>
                      </w:r>
                    </w:p>
                    <w:p w:rsidR="0023385A" w:rsidRPr="007F2D7F" w:rsidRDefault="0023385A" w:rsidP="0023385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F4A763" wp14:editId="24C66765">
                <wp:simplePos x="0" y="0"/>
                <wp:positionH relativeFrom="column">
                  <wp:posOffset>3200400</wp:posOffset>
                </wp:positionH>
                <wp:positionV relativeFrom="page">
                  <wp:posOffset>4614545</wp:posOffset>
                </wp:positionV>
                <wp:extent cx="1476375" cy="647700"/>
                <wp:effectExtent l="0" t="0" r="28575" b="1905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5A" w:rsidRPr="007F2D7F" w:rsidRDefault="0023385A" w:rsidP="0023385A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23385A" w:rsidRPr="007F2D7F" w:rsidRDefault="0023385A" w:rsidP="0023385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0F4A763" id="Elipse 220" o:spid="_x0000_s1064" style="position:absolute;margin-left:252pt;margin-top:363.35pt;width:116.25pt;height:5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23385A" w:rsidRPr="007F2D7F" w:rsidRDefault="0023385A" w:rsidP="0023385A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23385A" w:rsidRPr="007F2D7F" w:rsidRDefault="0023385A" w:rsidP="0023385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  <w:r w:rsidRPr="0023385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63712" behindDoc="0" locked="0" layoutInCell="1" allowOverlap="1" wp14:anchorId="6187447C" wp14:editId="1D5B328C">
            <wp:simplePos x="0" y="0"/>
            <wp:positionH relativeFrom="margin">
              <wp:posOffset>700405</wp:posOffset>
            </wp:positionH>
            <wp:positionV relativeFrom="page">
              <wp:posOffset>5313045</wp:posOffset>
            </wp:positionV>
            <wp:extent cx="1123950" cy="447675"/>
            <wp:effectExtent l="0" t="133350" r="0" b="0"/>
            <wp:wrapSquare wrapText="bothSides"/>
            <wp:docPr id="228" name="Imagen 228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428718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85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53472" behindDoc="0" locked="0" layoutInCell="1" allowOverlap="1" wp14:anchorId="4EAEF51B" wp14:editId="28FDFB41">
            <wp:simplePos x="0" y="0"/>
            <wp:positionH relativeFrom="margin">
              <wp:posOffset>742950</wp:posOffset>
            </wp:positionH>
            <wp:positionV relativeFrom="page">
              <wp:posOffset>4554855</wp:posOffset>
            </wp:positionV>
            <wp:extent cx="1123950" cy="447675"/>
            <wp:effectExtent l="0" t="19050" r="0" b="0"/>
            <wp:wrapSquare wrapText="bothSides"/>
            <wp:docPr id="223" name="Imagen 22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20830219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85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50400" behindDoc="0" locked="0" layoutInCell="1" allowOverlap="1" wp14:anchorId="329CBC6A" wp14:editId="41F4F324">
            <wp:simplePos x="0" y="0"/>
            <wp:positionH relativeFrom="margin">
              <wp:posOffset>-171450</wp:posOffset>
            </wp:positionH>
            <wp:positionV relativeFrom="page">
              <wp:posOffset>4467225</wp:posOffset>
            </wp:positionV>
            <wp:extent cx="1162050" cy="933450"/>
            <wp:effectExtent l="0" t="0" r="0" b="0"/>
            <wp:wrapSquare wrapText="bothSides"/>
            <wp:docPr id="222" name="Imagen 22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B41564" wp14:editId="14A550A8">
                <wp:simplePos x="0" y="0"/>
                <wp:positionH relativeFrom="column">
                  <wp:posOffset>1581150</wp:posOffset>
                </wp:positionH>
                <wp:positionV relativeFrom="page">
                  <wp:posOffset>5118100</wp:posOffset>
                </wp:positionV>
                <wp:extent cx="1476375" cy="800100"/>
                <wp:effectExtent l="0" t="0" r="28575" b="1905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7AE" w:rsidRPr="008A47AE" w:rsidRDefault="008A47AE" w:rsidP="008A47AE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8A47AE">
                              <w:rPr>
                                <w:sz w:val="18"/>
                                <w:lang w:val="es-CO"/>
                              </w:rPr>
                              <w:t>Seleccionar el botón de guardar cambios</w:t>
                            </w:r>
                          </w:p>
                          <w:p w:rsidR="008A47AE" w:rsidRPr="008A47AE" w:rsidRDefault="008A47AE" w:rsidP="008A47A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1B41564" id="Elipse 227" o:spid="_x0000_s1065" style="position:absolute;margin-left:124.5pt;margin-top:403pt;width:116.25pt;height:6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8A47AE" w:rsidRPr="008A47AE" w:rsidRDefault="008A47AE" w:rsidP="008A47AE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8A47AE">
                        <w:rPr>
                          <w:sz w:val="18"/>
                          <w:lang w:val="es-CO"/>
                        </w:rPr>
                        <w:t>Seleccionar el botón de guardar cambios</w:t>
                      </w:r>
                    </w:p>
                    <w:p w:rsidR="008A47AE" w:rsidRPr="008A47AE" w:rsidRDefault="008A47AE" w:rsidP="008A47A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E6F63" wp14:editId="77640234">
                <wp:simplePos x="0" y="0"/>
                <wp:positionH relativeFrom="column">
                  <wp:posOffset>3162300</wp:posOffset>
                </wp:positionH>
                <wp:positionV relativeFrom="page">
                  <wp:posOffset>5516880</wp:posOffset>
                </wp:positionV>
                <wp:extent cx="1476375" cy="647700"/>
                <wp:effectExtent l="0" t="0" r="28575" b="1905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5A" w:rsidRPr="008C5F5B" w:rsidRDefault="0023385A" w:rsidP="002338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8C5F5B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Direcciona al usuario a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la página de su cuenta</w:t>
                            </w:r>
                          </w:p>
                          <w:p w:rsidR="0023385A" w:rsidRPr="008C5F5B" w:rsidRDefault="0023385A" w:rsidP="002338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3DE6F63" id="Elipse 221" o:spid="_x0000_s1066" style="position:absolute;margin-left:249pt;margin-top:434.4pt;width:116.25pt;height:5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23385A" w:rsidRPr="008C5F5B" w:rsidRDefault="0023385A" w:rsidP="0023385A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8C5F5B">
                        <w:rPr>
                          <w:sz w:val="16"/>
                          <w:szCs w:val="16"/>
                          <w:lang w:val="es-CO"/>
                        </w:rPr>
                        <w:t xml:space="preserve">Direcciona al usuario a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la página de su cuenta</w:t>
                      </w:r>
                    </w:p>
                    <w:p w:rsidR="0023385A" w:rsidRPr="008C5F5B" w:rsidRDefault="0023385A" w:rsidP="002338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0CBA967" wp14:editId="602EB6F2">
                <wp:simplePos x="0" y="0"/>
                <wp:positionH relativeFrom="margin">
                  <wp:posOffset>95250</wp:posOffset>
                </wp:positionH>
                <wp:positionV relativeFrom="page">
                  <wp:posOffset>5431155</wp:posOffset>
                </wp:positionV>
                <wp:extent cx="657225" cy="266700"/>
                <wp:effectExtent l="0" t="0" r="28575" b="1905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85A" w:rsidRDefault="0023385A" w:rsidP="0023385A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CBA967" id="_x0000_s1067" type="#_x0000_t202" style="position:absolute;margin-left:7.5pt;margin-top:427.65pt;width:51.75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">
                <v:textbox>
                  <w:txbxContent>
                    <w:p w:rsidR="0023385A" w:rsidRDefault="0023385A" w:rsidP="0023385A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8A47AE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6400CF" w:rsidRPr="00E14995" w:rsidRDefault="006400CF" w:rsidP="008A47AE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8A47AE" w:rsidRPr="006955F7" w:rsidRDefault="00CB67C2" w:rsidP="008A47AE">
      <w:pPr>
        <w:pStyle w:val="Ttulo1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/>
        </w:rPr>
        <w:t>Busqueda de perfiles</w:t>
      </w:r>
    </w:p>
    <w:p w:rsidR="008A47AE" w:rsidRPr="006955F7" w:rsidRDefault="008A47AE" w:rsidP="008A4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de las características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8A47AE" w:rsidRPr="006955F7" w:rsidRDefault="008A47AE" w:rsidP="008A47AE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4F5073">
        <w:rPr>
          <w:rFonts w:ascii="Times New Roman" w:hAnsi="Times New Roman" w:cs="Times New Roman"/>
          <w:u w:val="single"/>
          <w:lang w:val="es-CO"/>
        </w:rPr>
        <w:t>Objetivo de contexto</w:t>
      </w:r>
      <w:r>
        <w:rPr>
          <w:rFonts w:ascii="Times New Roman" w:hAnsi="Times New Roman" w:cs="Times New Roman"/>
          <w:lang w:val="es-CO"/>
        </w:rPr>
        <w:t>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CB67C2">
        <w:rPr>
          <w:rFonts w:ascii="Times New Roman" w:hAnsi="Times New Roman" w:cs="Times New Roman"/>
          <w:lang w:val="es-CO"/>
        </w:rPr>
        <w:t>buscar un perfil de otro usuario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8A47AE" w:rsidRPr="006955F7" w:rsidRDefault="008A47AE" w:rsidP="008A47AE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Ámbito o alcance:</w:t>
      </w:r>
      <w:r>
        <w:rPr>
          <w:rFonts w:ascii="Times New Roman" w:hAnsi="Times New Roman" w:cs="Times New Roman"/>
          <w:lang w:val="es-CO"/>
        </w:rPr>
        <w:t xml:space="preserve"> </w:t>
      </w:r>
      <w:r w:rsidR="00CB67C2">
        <w:rPr>
          <w:rFonts w:ascii="Times New Roman" w:hAnsi="Times New Roman" w:cs="Times New Roman"/>
          <w:lang w:val="es-CO"/>
        </w:rPr>
        <w:t>que el usuario logre encontrar el perfil que busca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8A47AE" w:rsidRPr="006955F7" w:rsidRDefault="008A47AE" w:rsidP="008A47AE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Nivel: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Tarea </w:t>
      </w:r>
      <w:r w:rsidR="00CB67C2">
        <w:rPr>
          <w:rFonts w:ascii="Times New Roman" w:hAnsi="Times New Roman" w:cs="Times New Roman"/>
          <w:lang w:val="es-CO"/>
        </w:rPr>
        <w:t>secundaria</w:t>
      </w:r>
      <w:r>
        <w:rPr>
          <w:rFonts w:ascii="Times New Roman" w:hAnsi="Times New Roman" w:cs="Times New Roman"/>
          <w:lang w:val="es-CO"/>
        </w:rPr>
        <w:t>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8A47AE" w:rsidRPr="006955F7" w:rsidRDefault="008A47AE" w:rsidP="008A47AE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el usuario estar dentro de su cuenta</w:t>
      </w:r>
      <w:r w:rsidR="00CB67C2">
        <w:rPr>
          <w:rFonts w:ascii="Times New Roman" w:hAnsi="Times New Roman" w:cs="Times New Roman"/>
          <w:lang w:val="es-CO"/>
        </w:rPr>
        <w:t xml:space="preserve"> y saber que va a buscar (servicio o mascota)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8A47AE" w:rsidRPr="006955F7" w:rsidRDefault="008A47AE" w:rsidP="008A47AE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E7730C">
        <w:rPr>
          <w:rFonts w:ascii="Times New Roman" w:hAnsi="Times New Roman" w:cs="Times New Roman"/>
          <w:u w:val="single"/>
          <w:lang w:val="es-CO"/>
        </w:rPr>
        <w:t>Condición de éxito final:</w:t>
      </w:r>
      <w:r>
        <w:rPr>
          <w:rFonts w:ascii="Times New Roman" w:hAnsi="Times New Roman" w:cs="Times New Roman"/>
          <w:lang w:val="es-CO"/>
        </w:rPr>
        <w:t xml:space="preserve"> </w:t>
      </w:r>
      <w:r w:rsidR="006400CF">
        <w:rPr>
          <w:rFonts w:ascii="Times New Roman" w:hAnsi="Times New Roman" w:cs="Times New Roman"/>
          <w:lang w:val="es-CO"/>
        </w:rPr>
        <w:t>Hallar la mascota o servicio requerido.</w:t>
      </w:r>
    </w:p>
    <w:p w:rsidR="008A47AE" w:rsidRPr="006955F7" w:rsidRDefault="008A47AE" w:rsidP="006400CF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6400CF">
        <w:rPr>
          <w:rFonts w:ascii="Times New Roman" w:hAnsi="Times New Roman" w:cs="Times New Roman"/>
          <w:lang w:val="es-CO"/>
        </w:rPr>
        <w:t>No se encuentra el perfil buscado.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8A47AE" w:rsidRPr="006955F7" w:rsidRDefault="008A47AE" w:rsidP="008A47AE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Disparador: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6400CF">
        <w:rPr>
          <w:rFonts w:ascii="Times New Roman" w:hAnsi="Times New Roman" w:cs="Times New Roman"/>
          <w:lang w:val="es-CO"/>
        </w:rPr>
        <w:t>El buscador de la página de Snoutpoint</w:t>
      </w:r>
      <w:r>
        <w:rPr>
          <w:rFonts w:ascii="Times New Roman" w:hAnsi="Times New Roman" w:cs="Times New Roman"/>
          <w:lang w:val="es-CO"/>
        </w:rPr>
        <w:t>.</w:t>
      </w:r>
    </w:p>
    <w:p w:rsidR="008A47AE" w:rsidRPr="006955F7" w:rsidRDefault="008A47AE" w:rsidP="008A4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Escenario</w:t>
      </w:r>
      <w:r>
        <w:rPr>
          <w:rFonts w:ascii="Times New Roman" w:hAnsi="Times New Roman" w:cs="Times New Roman"/>
          <w:b/>
          <w:lang w:val="es-CO"/>
        </w:rPr>
        <w:t xml:space="preserve"> principal</w:t>
      </w:r>
      <w:r w:rsidRPr="006955F7">
        <w:rPr>
          <w:rFonts w:ascii="Times New Roman" w:hAnsi="Times New Roman" w:cs="Times New Roman"/>
          <w:b/>
          <w:lang w:val="es-CO"/>
        </w:rPr>
        <w:t xml:space="preserve"> de éxito:</w:t>
      </w:r>
    </w:p>
    <w:p w:rsidR="006400CF" w:rsidRDefault="008A47AE" w:rsidP="008A47AE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El usuario ingresa </w:t>
      </w:r>
      <w:r w:rsidR="006400CF">
        <w:rPr>
          <w:rFonts w:ascii="Times New Roman" w:hAnsi="Times New Roman" w:cs="Times New Roman"/>
          <w:lang w:val="es-CO"/>
        </w:rPr>
        <w:t>la palabra clave para buscar (ya sea el nombre del usuario, de la mascota, del servicio, correo electrónico)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8A47AE" w:rsidRDefault="006400CF" w:rsidP="008A47AE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usuario selecciona el botón de buscar.</w:t>
      </w:r>
      <w:r w:rsidR="008A47AE" w:rsidRPr="006955F7">
        <w:rPr>
          <w:rFonts w:ascii="Times New Roman" w:hAnsi="Times New Roman" w:cs="Times New Roman"/>
          <w:lang w:val="es-CO"/>
        </w:rPr>
        <w:t xml:space="preserve"> </w:t>
      </w:r>
    </w:p>
    <w:p w:rsidR="008A47AE" w:rsidRDefault="00BF4249" w:rsidP="008A47AE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sistema verifica </w:t>
      </w:r>
      <w:r w:rsidR="008A47AE">
        <w:rPr>
          <w:rFonts w:ascii="Times New Roman" w:hAnsi="Times New Roman" w:cs="Times New Roman"/>
          <w:noProof/>
          <w:lang w:val="es-CO"/>
        </w:rPr>
        <w:t xml:space="preserve">los datos </w:t>
      </w:r>
      <w:r w:rsidR="006400CF">
        <w:rPr>
          <w:rFonts w:ascii="Times New Roman" w:hAnsi="Times New Roman" w:cs="Times New Roman"/>
          <w:noProof/>
          <w:lang w:val="es-CO"/>
        </w:rPr>
        <w:t>y busca semejansas en</w:t>
      </w:r>
      <w:r w:rsidR="008A47AE">
        <w:rPr>
          <w:rFonts w:ascii="Times New Roman" w:hAnsi="Times New Roman" w:cs="Times New Roman"/>
          <w:noProof/>
          <w:lang w:val="es-CO"/>
        </w:rPr>
        <w:t xml:space="preserve"> la base de datos.</w:t>
      </w:r>
    </w:p>
    <w:p w:rsidR="008A47AE" w:rsidRPr="006955F7" w:rsidRDefault="008A47AE" w:rsidP="008A47AE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sistema </w:t>
      </w:r>
      <w:r w:rsidR="006400CF">
        <w:rPr>
          <w:rFonts w:ascii="Times New Roman" w:hAnsi="Times New Roman" w:cs="Times New Roman"/>
          <w:noProof/>
          <w:lang w:val="es-CO"/>
        </w:rPr>
        <w:t>le muestra al usuario las coinsidencias encontradas</w:t>
      </w:r>
      <w:r>
        <w:rPr>
          <w:rFonts w:ascii="Times New Roman" w:hAnsi="Times New Roman" w:cs="Times New Roman"/>
          <w:noProof/>
          <w:lang w:val="es-CO"/>
        </w:rPr>
        <w:t>.</w:t>
      </w:r>
    </w:p>
    <w:p w:rsidR="008A47AE" w:rsidRPr="006955F7" w:rsidRDefault="008A47AE" w:rsidP="008A4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Información relacionada</w:t>
      </w:r>
      <w:r>
        <w:rPr>
          <w:rFonts w:ascii="Times New Roman" w:hAnsi="Times New Roman" w:cs="Times New Roman"/>
          <w:b/>
          <w:lang w:val="es-CO"/>
        </w:rPr>
        <w:t>: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8A47AE" w:rsidRPr="006955F7" w:rsidRDefault="008A47AE" w:rsidP="008A47A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Prioridad: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media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8A47AE" w:rsidRPr="006955F7" w:rsidRDefault="008A47AE" w:rsidP="008A47A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Objetivo del rendimiento: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6400CF">
        <w:rPr>
          <w:rFonts w:ascii="Times New Roman" w:hAnsi="Times New Roman" w:cs="Times New Roman"/>
          <w:lang w:val="es-CO"/>
        </w:rPr>
        <w:t>no tardar en la búsqueda más de 1 minutos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8A47AE" w:rsidRPr="006955F7" w:rsidRDefault="008A47AE" w:rsidP="008A47A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Frecuencia: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se desconoce ya que depende del usuario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8A47AE" w:rsidRPr="006955F7" w:rsidRDefault="008A47AE" w:rsidP="008A47A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Casos de uso subordinados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8A47AE" w:rsidRPr="006955F7" w:rsidRDefault="008A47AE" w:rsidP="008A47A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el actor principal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red, ya que por internet hace la petición al sistema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8A47AE" w:rsidRPr="006955F7" w:rsidRDefault="008A47AE" w:rsidP="008A47A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8A47AE" w:rsidRPr="006955F7" w:rsidRDefault="008A47AE" w:rsidP="008A47A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los 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8A47AE" w:rsidRPr="006955F7" w:rsidRDefault="008A47AE" w:rsidP="008A4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puedan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8A47AE" w:rsidRDefault="008A47AE" w:rsidP="008A47AE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usuario ingresa mal los datos</w:t>
      </w:r>
      <w:r w:rsidR="006400CF">
        <w:rPr>
          <w:rFonts w:ascii="Times New Roman" w:hAnsi="Times New Roman" w:cs="Times New Roman"/>
          <w:lang w:val="es-CO"/>
        </w:rPr>
        <w:t xml:space="preserve"> y no se encuentra el perfil que busca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8A47AE" w:rsidRPr="0097146A" w:rsidRDefault="006400CF" w:rsidP="008A47AE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Que s</w:t>
      </w:r>
      <w:r w:rsidR="008A47AE" w:rsidRPr="0097146A">
        <w:rPr>
          <w:rFonts w:ascii="Times New Roman" w:hAnsi="Times New Roman" w:cs="Times New Roman"/>
          <w:lang w:val="es-CO"/>
        </w:rPr>
        <w:t>e caiga la red o el servidor al momento de ingresar a su cuenta.</w:t>
      </w:r>
    </w:p>
    <w:p w:rsidR="008A47AE" w:rsidRPr="006955F7" w:rsidRDefault="008A47AE" w:rsidP="008A4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8A47AE" w:rsidRDefault="008A47AE" w:rsidP="008A47AE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8A47AE" w:rsidRDefault="008A47AE" w:rsidP="008A47AE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8A47AE">
      <w:pPr>
        <w:rPr>
          <w:rFonts w:ascii="Times New Roman" w:hAnsi="Times New Roman" w:cs="Times New Roman"/>
          <w:noProof/>
          <w:lang w:val="es-CO"/>
        </w:rPr>
      </w:pPr>
    </w:p>
    <w:p w:rsidR="006400CF" w:rsidRPr="00AE5FB7" w:rsidRDefault="006400CF" w:rsidP="006400CF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AE5FB7">
        <w:rPr>
          <w:rFonts w:ascii="Times New Roman" w:hAnsi="Times New Roman" w:cs="Times New Roman"/>
          <w:b/>
          <w:noProof/>
          <w:sz w:val="36"/>
          <w:szCs w:val="36"/>
          <w:lang w:val="es-CO"/>
        </w:rPr>
        <w:t xml:space="preserve">Caso de uso </w:t>
      </w:r>
      <w:r w:rsidR="004C1099">
        <w:rPr>
          <w:rFonts w:ascii="Times New Roman" w:hAnsi="Times New Roman" w:cs="Times New Roman"/>
          <w:b/>
          <w:noProof/>
          <w:sz w:val="36"/>
          <w:szCs w:val="36"/>
          <w:lang w:val="es-CO"/>
        </w:rPr>
        <w:t>busqueda de perfiles</w:t>
      </w:r>
      <w:r w:rsidRPr="00AE5FB7">
        <w:rPr>
          <w:rFonts w:ascii="Times New Roman" w:hAnsi="Times New Roman" w:cs="Times New Roman"/>
          <w:b/>
          <w:noProof/>
          <w:sz w:val="36"/>
          <w:szCs w:val="36"/>
          <w:lang w:val="es-CO"/>
        </w:rPr>
        <w:t>:</w:t>
      </w:r>
    </w:p>
    <w:p w:rsidR="006400CF" w:rsidRDefault="006400CF" w:rsidP="008A47AE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8A47AE">
      <w:pPr>
        <w:rPr>
          <w:rFonts w:ascii="Times New Roman" w:hAnsi="Times New Roman" w:cs="Times New Roman"/>
          <w:noProof/>
          <w:lang w:val="es-CO"/>
        </w:rPr>
      </w:pPr>
    </w:p>
    <w:p w:rsidR="008A47AE" w:rsidRDefault="008A47AE" w:rsidP="00B369F2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B369F2">
      <w:pPr>
        <w:rPr>
          <w:rFonts w:ascii="Times New Roman" w:hAnsi="Times New Roman" w:cs="Times New Roman"/>
          <w:noProof/>
          <w:lang w:val="es-CO"/>
        </w:rPr>
      </w:pPr>
    </w:p>
    <w:p w:rsidR="006400CF" w:rsidRDefault="006400CF" w:rsidP="00B369F2">
      <w:pPr>
        <w:rPr>
          <w:rFonts w:ascii="Times New Roman" w:hAnsi="Times New Roman" w:cs="Times New Roman"/>
          <w:noProof/>
          <w:lang w:val="es-CO"/>
        </w:rPr>
      </w:pPr>
      <w:r w:rsidRPr="0023385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A87C5C0" wp14:editId="35BA16BD">
                <wp:simplePos x="0" y="0"/>
                <wp:positionH relativeFrom="column">
                  <wp:posOffset>1533525</wp:posOffset>
                </wp:positionH>
                <wp:positionV relativeFrom="page">
                  <wp:posOffset>2691765</wp:posOffset>
                </wp:positionV>
                <wp:extent cx="3295650" cy="3790950"/>
                <wp:effectExtent l="0" t="0" r="19050" b="19050"/>
                <wp:wrapSquare wrapText="bothSides"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0CF" w:rsidRPr="007F2D7F" w:rsidRDefault="006400CF" w:rsidP="006400CF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de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87C5C0" id="_x0000_s1068" type="#_x0000_t202" style="position:absolute;margin-left:120.75pt;margin-top:211.95pt;width:259.5pt;height:298.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">
                <v:textbox>
                  <w:txbxContent>
                    <w:p w:rsidR="006400CF" w:rsidRPr="007F2D7F" w:rsidRDefault="006400CF" w:rsidP="006400CF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</w:t>
                      </w:r>
                      <w:r>
                        <w:rPr>
                          <w:sz w:val="20"/>
                          <w:lang w:val="es-CO"/>
                        </w:rPr>
                        <w:t xml:space="preserve">de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400CF" w:rsidRDefault="001E20E0" w:rsidP="00B369F2">
      <w:pPr>
        <w:rPr>
          <w:rFonts w:ascii="Times New Roman" w:hAnsi="Times New Roman" w:cs="Times New Roman"/>
          <w:noProof/>
          <w:lang w:val="es-CO"/>
        </w:rPr>
      </w:pPr>
      <w:r w:rsidRPr="006400C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97560C" wp14:editId="24CCBC7D">
                <wp:simplePos x="0" y="0"/>
                <wp:positionH relativeFrom="column">
                  <wp:posOffset>3171825</wp:posOffset>
                </wp:positionH>
                <wp:positionV relativeFrom="page">
                  <wp:posOffset>5402580</wp:posOffset>
                </wp:positionV>
                <wp:extent cx="1562100" cy="647700"/>
                <wp:effectExtent l="0" t="0" r="19050" b="1905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CF" w:rsidRPr="008C5F5B" w:rsidRDefault="001E20E0" w:rsidP="006400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Le muestra al usuario las coincidencias encontradas</w:t>
                            </w:r>
                          </w:p>
                          <w:p w:rsidR="006400CF" w:rsidRPr="008C5F5B" w:rsidRDefault="006400CF" w:rsidP="006400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97560C" id="Elipse 235" o:spid="_x0000_s1069" style="position:absolute;margin-left:249.75pt;margin-top:425.4pt;width:123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6400CF" w:rsidRPr="008C5F5B" w:rsidRDefault="001E20E0" w:rsidP="006400CF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Le muestra al usuario las coincidencias encontradas</w:t>
                      </w:r>
                    </w:p>
                    <w:p w:rsidR="006400CF" w:rsidRPr="008C5F5B" w:rsidRDefault="006400CF" w:rsidP="006400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6400C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74976" behindDoc="0" locked="0" layoutInCell="1" allowOverlap="1" wp14:anchorId="6A3EDCCF" wp14:editId="08A9DC20">
            <wp:simplePos x="0" y="0"/>
            <wp:positionH relativeFrom="margin">
              <wp:posOffset>4433570</wp:posOffset>
            </wp:positionH>
            <wp:positionV relativeFrom="page">
              <wp:posOffset>3484880</wp:posOffset>
            </wp:positionV>
            <wp:extent cx="1123950" cy="447675"/>
            <wp:effectExtent l="0" t="38100" r="0" b="0"/>
            <wp:wrapSquare wrapText="bothSides"/>
            <wp:docPr id="242" name="Imagen 24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750854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0C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6E72D1" wp14:editId="6337A8CB">
                <wp:simplePos x="0" y="0"/>
                <wp:positionH relativeFrom="column">
                  <wp:posOffset>3305175</wp:posOffset>
                </wp:positionH>
                <wp:positionV relativeFrom="page">
                  <wp:posOffset>2998470</wp:posOffset>
                </wp:positionV>
                <wp:extent cx="1476375" cy="647700"/>
                <wp:effectExtent l="0" t="0" r="28575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CF" w:rsidRPr="007F2D7F" w:rsidRDefault="006400CF" w:rsidP="006400C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6400CF" w:rsidRPr="007F2D7F" w:rsidRDefault="006400CF" w:rsidP="006400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6E72D1" id="Elipse 231" o:spid="_x0000_s1070" style="position:absolute;margin-left:260.25pt;margin-top:236.1pt;width:116.25pt;height:5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6400CF" w:rsidRPr="007F2D7F" w:rsidRDefault="006400CF" w:rsidP="006400C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6400CF" w:rsidRPr="007F2D7F" w:rsidRDefault="006400CF" w:rsidP="006400CF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6400C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537119" wp14:editId="4126C7DD">
                <wp:simplePos x="0" y="0"/>
                <wp:positionH relativeFrom="column">
                  <wp:posOffset>3257550</wp:posOffset>
                </wp:positionH>
                <wp:positionV relativeFrom="page">
                  <wp:posOffset>3716655</wp:posOffset>
                </wp:positionV>
                <wp:extent cx="1476375" cy="771525"/>
                <wp:effectExtent l="0" t="0" r="28575" b="2857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CF" w:rsidRPr="001E20E0" w:rsidRDefault="001E20E0" w:rsidP="006400CF">
                            <w:pPr>
                              <w:jc w:val="center"/>
                              <w:rPr>
                                <w:sz w:val="18"/>
                                <w:szCs w:val="16"/>
                                <w:lang w:val="es-CO"/>
                              </w:rPr>
                            </w:pPr>
                            <w:r w:rsidRPr="001E20E0">
                              <w:rPr>
                                <w:sz w:val="18"/>
                                <w:szCs w:val="16"/>
                                <w:lang w:val="es-CO"/>
                              </w:rPr>
                              <w:t>Busca en la base de datos semejanzas.</w:t>
                            </w:r>
                          </w:p>
                          <w:p w:rsidR="006400CF" w:rsidRPr="001E20E0" w:rsidRDefault="006400CF" w:rsidP="006400C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9537119" id="Elipse 234" o:spid="_x0000_s1071" style="position:absolute;margin-left:256.5pt;margin-top:292.65pt;width:116.25pt;height:6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400CF" w:rsidRPr="001E20E0" w:rsidRDefault="001E20E0" w:rsidP="006400CF">
                      <w:pPr>
                        <w:jc w:val="center"/>
                        <w:rPr>
                          <w:sz w:val="18"/>
                          <w:szCs w:val="16"/>
                          <w:lang w:val="es-CO"/>
                        </w:rPr>
                      </w:pPr>
                      <w:r w:rsidRPr="001E20E0">
                        <w:rPr>
                          <w:sz w:val="18"/>
                          <w:szCs w:val="16"/>
                          <w:lang w:val="es-CO"/>
                        </w:rPr>
                        <w:t>Busca en la base de datos semejanzas.</w:t>
                      </w:r>
                    </w:p>
                    <w:p w:rsidR="006400CF" w:rsidRPr="001E20E0" w:rsidRDefault="006400CF" w:rsidP="006400C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6400C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CE45D3" wp14:editId="0F596FA5">
                <wp:simplePos x="0" y="0"/>
                <wp:positionH relativeFrom="column">
                  <wp:posOffset>1695450</wp:posOffset>
                </wp:positionH>
                <wp:positionV relativeFrom="page">
                  <wp:posOffset>4964430</wp:posOffset>
                </wp:positionV>
                <wp:extent cx="1476375" cy="723900"/>
                <wp:effectExtent l="0" t="0" r="28575" b="1905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CF" w:rsidRPr="001E20E0" w:rsidRDefault="006400CF" w:rsidP="006400C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E20E0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</w:t>
                            </w:r>
                            <w:r w:rsidR="001E20E0">
                              <w:rPr>
                                <w:sz w:val="18"/>
                                <w:szCs w:val="18"/>
                                <w:lang w:val="es-CO"/>
                              </w:rPr>
                              <w:t>buscar</w:t>
                            </w:r>
                            <w:r w:rsidRPr="001E20E0">
                              <w:rPr>
                                <w:sz w:val="18"/>
                                <w:szCs w:val="18"/>
                                <w:lang w:val="es-CO"/>
                              </w:rPr>
                              <w:t>”</w:t>
                            </w:r>
                          </w:p>
                          <w:p w:rsidR="006400CF" w:rsidRPr="001E20E0" w:rsidRDefault="006400CF" w:rsidP="006400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CE45D3" id="Elipse 236" o:spid="_x0000_s1072" style="position:absolute;margin-left:133.5pt;margin-top:390.9pt;width:116.25pt;height:5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6400CF" w:rsidRPr="001E20E0" w:rsidRDefault="006400CF" w:rsidP="006400CF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E20E0">
                        <w:rPr>
                          <w:sz w:val="18"/>
                          <w:szCs w:val="18"/>
                          <w:lang w:val="es-CO"/>
                        </w:rPr>
                        <w:t>Seleccionar el botón de “</w:t>
                      </w:r>
                      <w:r w:rsidR="001E20E0">
                        <w:rPr>
                          <w:sz w:val="18"/>
                          <w:szCs w:val="18"/>
                          <w:lang w:val="es-CO"/>
                        </w:rPr>
                        <w:t>buscar</w:t>
                      </w:r>
                      <w:r w:rsidRPr="001E20E0">
                        <w:rPr>
                          <w:sz w:val="18"/>
                          <w:szCs w:val="18"/>
                          <w:lang w:val="es-CO"/>
                        </w:rPr>
                        <w:t>”</w:t>
                      </w:r>
                    </w:p>
                    <w:p w:rsidR="006400CF" w:rsidRPr="001E20E0" w:rsidRDefault="006400CF" w:rsidP="006400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84192" behindDoc="0" locked="0" layoutInCell="1" allowOverlap="1" wp14:anchorId="751CC50F" wp14:editId="6BC0D286">
            <wp:simplePos x="0" y="0"/>
            <wp:positionH relativeFrom="margin">
              <wp:posOffset>866140</wp:posOffset>
            </wp:positionH>
            <wp:positionV relativeFrom="page">
              <wp:posOffset>4954270</wp:posOffset>
            </wp:positionV>
            <wp:extent cx="1123950" cy="447675"/>
            <wp:effectExtent l="0" t="133350" r="0" b="0"/>
            <wp:wrapSquare wrapText="bothSides"/>
            <wp:docPr id="246" name="Imagen 246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578167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59451B" wp14:editId="7EBD0255">
                <wp:simplePos x="0" y="0"/>
                <wp:positionH relativeFrom="column">
                  <wp:posOffset>1676400</wp:posOffset>
                </wp:positionH>
                <wp:positionV relativeFrom="page">
                  <wp:posOffset>3512820</wp:posOffset>
                </wp:positionV>
                <wp:extent cx="1476375" cy="742950"/>
                <wp:effectExtent l="0" t="0" r="28575" b="1905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CF" w:rsidRPr="00D05064" w:rsidRDefault="006400CF" w:rsidP="006400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la(s)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palabra(s) clave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para la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busqueda</w:t>
                            </w:r>
                            <w:proofErr w:type="spellEnd"/>
                          </w:p>
                          <w:p w:rsidR="006400CF" w:rsidRPr="00D05064" w:rsidRDefault="006400CF" w:rsidP="006400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F59451B" id="Elipse 230" o:spid="_x0000_s1073" style="position:absolute;margin-left:132pt;margin-top:276.6pt;width:116.25pt;height:5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6400CF" w:rsidRPr="00D05064" w:rsidRDefault="006400CF" w:rsidP="006400CF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Ingresar la(s)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palabra(s) clave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 xml:space="preserve"> para la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CO"/>
                        </w:rPr>
                        <w:t>busqueda</w:t>
                      </w:r>
                      <w:proofErr w:type="spellEnd"/>
                    </w:p>
                    <w:p w:rsidR="006400CF" w:rsidRPr="00D05064" w:rsidRDefault="006400CF" w:rsidP="006400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82144" behindDoc="0" locked="0" layoutInCell="1" allowOverlap="1" wp14:anchorId="340F7BCE" wp14:editId="510D4A4D">
            <wp:simplePos x="0" y="0"/>
            <wp:positionH relativeFrom="margin">
              <wp:posOffset>4428490</wp:posOffset>
            </wp:positionH>
            <wp:positionV relativeFrom="page">
              <wp:posOffset>5086985</wp:posOffset>
            </wp:positionV>
            <wp:extent cx="1878330" cy="447675"/>
            <wp:effectExtent l="0" t="323850" r="0" b="314325"/>
            <wp:wrapSquare wrapText="bothSides"/>
            <wp:docPr id="245" name="Imagen 24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19192654">
                      <a:off x="0" y="0"/>
                      <a:ext cx="18783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69856" behindDoc="0" locked="0" layoutInCell="1" allowOverlap="1" wp14:anchorId="05E85C38" wp14:editId="3E268791">
            <wp:simplePos x="0" y="0"/>
            <wp:positionH relativeFrom="margin">
              <wp:posOffset>0</wp:posOffset>
            </wp:positionH>
            <wp:positionV relativeFrom="page">
              <wp:posOffset>3890010</wp:posOffset>
            </wp:positionV>
            <wp:extent cx="1162050" cy="933450"/>
            <wp:effectExtent l="0" t="0" r="0" b="0"/>
            <wp:wrapSquare wrapText="bothSides"/>
            <wp:docPr id="239" name="Imagen 239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72B9A7E" wp14:editId="0ED2C54B">
                <wp:simplePos x="0" y="0"/>
                <wp:positionH relativeFrom="margin">
                  <wp:posOffset>276225</wp:posOffset>
                </wp:positionH>
                <wp:positionV relativeFrom="page">
                  <wp:posOffset>4895850</wp:posOffset>
                </wp:positionV>
                <wp:extent cx="657225" cy="266700"/>
                <wp:effectExtent l="0" t="0" r="28575" b="1905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0CF" w:rsidRDefault="006400CF" w:rsidP="006400CF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2B9A7E" id="_x0000_s1074" type="#_x0000_t202" style="position:absolute;margin-left:21.75pt;margin-top:385.5pt;width:51.75pt;height:21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">
                <v:textbox>
                  <w:txbxContent>
                    <w:p w:rsidR="006400CF" w:rsidRDefault="006400CF" w:rsidP="006400CF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72928" behindDoc="0" locked="0" layoutInCell="1" allowOverlap="1" wp14:anchorId="46E788D7" wp14:editId="3B797B98">
            <wp:simplePos x="0" y="0"/>
            <wp:positionH relativeFrom="margin">
              <wp:posOffset>876300</wp:posOffset>
            </wp:positionH>
            <wp:positionV relativeFrom="page">
              <wp:posOffset>4129405</wp:posOffset>
            </wp:positionV>
            <wp:extent cx="1123950" cy="447675"/>
            <wp:effectExtent l="0" t="95250" r="0" b="0"/>
            <wp:wrapSquare wrapText="bothSides"/>
            <wp:docPr id="240" name="Imagen 240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 rot="20113493"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73952" behindDoc="0" locked="0" layoutInCell="1" allowOverlap="1" wp14:anchorId="3E8747BE" wp14:editId="66D80F79">
            <wp:simplePos x="0" y="0"/>
            <wp:positionH relativeFrom="margin">
              <wp:posOffset>5286375</wp:posOffset>
            </wp:positionH>
            <wp:positionV relativeFrom="page">
              <wp:posOffset>3483610</wp:posOffset>
            </wp:positionV>
            <wp:extent cx="1162050" cy="933450"/>
            <wp:effectExtent l="0" t="0" r="0" b="0"/>
            <wp:wrapSquare wrapText="bothSides"/>
            <wp:docPr id="241" name="Imagen 24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77024" behindDoc="0" locked="0" layoutInCell="1" allowOverlap="1" wp14:anchorId="09D691CB" wp14:editId="07A3BD64">
            <wp:simplePos x="0" y="0"/>
            <wp:positionH relativeFrom="margin">
              <wp:posOffset>4437380</wp:posOffset>
            </wp:positionH>
            <wp:positionV relativeFrom="page">
              <wp:posOffset>4070985</wp:posOffset>
            </wp:positionV>
            <wp:extent cx="1123950" cy="447675"/>
            <wp:effectExtent l="0" t="0" r="0" b="0"/>
            <wp:wrapSquare wrapText="bothSides"/>
            <wp:docPr id="243" name="Imagen 24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3" t="10748" r="30736" b="75223"/>
                    <a:stretch/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CF" w:rsidRPr="006400C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C32B20B" wp14:editId="7FE52004">
                <wp:simplePos x="0" y="0"/>
                <wp:positionH relativeFrom="margin">
                  <wp:posOffset>5572125</wp:posOffset>
                </wp:positionH>
                <wp:positionV relativeFrom="page">
                  <wp:posOffset>4458970</wp:posOffset>
                </wp:positionV>
                <wp:extent cx="657225" cy="257175"/>
                <wp:effectExtent l="0" t="0" r="28575" b="2857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0CF" w:rsidRDefault="006400CF" w:rsidP="006400CF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32B20B" id="_x0000_s1075" type="#_x0000_t202" style="position:absolute;margin-left:438.75pt;margin-top:351.1pt;width:51.75pt;height:20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">
                <v:textbox>
                  <w:txbxContent>
                    <w:p w:rsidR="006400CF" w:rsidRDefault="006400CF" w:rsidP="006400CF">
                      <w:pPr>
                        <w:jc w:val="center"/>
                      </w:pPr>
                      <w:r>
                        <w:t>Sistema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6400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5132FD4"/>
    <w:multiLevelType w:val="hybridMultilevel"/>
    <w:tmpl w:val="0650A772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53E0"/>
    <w:multiLevelType w:val="hybridMultilevel"/>
    <w:tmpl w:val="E168E344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727D"/>
    <w:multiLevelType w:val="hybridMultilevel"/>
    <w:tmpl w:val="19648DF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06"/>
    <w:rsid w:val="000025A9"/>
    <w:rsid w:val="000E72EE"/>
    <w:rsid w:val="000F0460"/>
    <w:rsid w:val="001B118A"/>
    <w:rsid w:val="001E20E0"/>
    <w:rsid w:val="00224291"/>
    <w:rsid w:val="0023385A"/>
    <w:rsid w:val="003C69EC"/>
    <w:rsid w:val="003F7FA9"/>
    <w:rsid w:val="004244CA"/>
    <w:rsid w:val="004C1099"/>
    <w:rsid w:val="004F5073"/>
    <w:rsid w:val="00537DCE"/>
    <w:rsid w:val="00554697"/>
    <w:rsid w:val="005C40D2"/>
    <w:rsid w:val="005D7C15"/>
    <w:rsid w:val="006400CF"/>
    <w:rsid w:val="006955F7"/>
    <w:rsid w:val="00784BE8"/>
    <w:rsid w:val="007F2D7F"/>
    <w:rsid w:val="00887D1C"/>
    <w:rsid w:val="0089485F"/>
    <w:rsid w:val="008A47AE"/>
    <w:rsid w:val="008C5F5B"/>
    <w:rsid w:val="0097146A"/>
    <w:rsid w:val="00A02E2E"/>
    <w:rsid w:val="00AD5C1B"/>
    <w:rsid w:val="00AE5FB7"/>
    <w:rsid w:val="00B17C06"/>
    <w:rsid w:val="00B369F2"/>
    <w:rsid w:val="00BF4249"/>
    <w:rsid w:val="00C837D7"/>
    <w:rsid w:val="00CB67C2"/>
    <w:rsid w:val="00D05064"/>
    <w:rsid w:val="00E14995"/>
    <w:rsid w:val="00E53E61"/>
    <w:rsid w:val="00E56142"/>
    <w:rsid w:val="00E7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0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54B3D-0E68-4F7A-B669-BA74D07A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0</TotalTime>
  <Pages>12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tucompu</cp:lastModifiedBy>
  <cp:revision>2</cp:revision>
  <dcterms:created xsi:type="dcterms:W3CDTF">2015-03-04T02:27:00Z</dcterms:created>
  <dcterms:modified xsi:type="dcterms:W3CDTF">2015-03-04T02:27:00Z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